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F3B6F" w14:textId="06AF4365" w:rsidR="00F81399" w:rsidRDefault="00C11DDE" w:rsidP="008E11FB">
      <w:pPr>
        <w:pStyle w:val="Title"/>
        <w:ind w:firstLine="720"/>
        <w:jc w:val="right"/>
      </w:pPr>
      <w:r>
        <w:fldChar w:fldCharType="begin"/>
      </w:r>
      <w:r>
        <w:instrText>SUBJECT  \* MERGEFORMAT</w:instrText>
      </w:r>
      <w:r>
        <w:fldChar w:fldCharType="separate"/>
      </w:r>
      <w:r w:rsidR="00E53A9C">
        <w:t>ĂN NGON</w:t>
      </w:r>
      <w:r>
        <w:fldChar w:fldCharType="end"/>
      </w:r>
    </w:p>
    <w:p w14:paraId="0127ED91" w14:textId="3D8E968E" w:rsidR="00F81399" w:rsidRDefault="006E4BCC">
      <w:pPr>
        <w:pStyle w:val="Title"/>
        <w:jc w:val="right"/>
      </w:pPr>
      <w:r>
        <w:t>UI Prototype</w:t>
      </w:r>
    </w:p>
    <w:p w14:paraId="73D177CA" w14:textId="77777777" w:rsidR="00F81399" w:rsidRDefault="00F81399">
      <w:pPr>
        <w:pStyle w:val="Title"/>
        <w:jc w:val="right"/>
      </w:pPr>
    </w:p>
    <w:p w14:paraId="45ED6F5A" w14:textId="09044254" w:rsidR="00F81399" w:rsidRDefault="000439F1">
      <w:pPr>
        <w:pStyle w:val="Title"/>
        <w:jc w:val="right"/>
        <w:rPr>
          <w:sz w:val="28"/>
        </w:rPr>
      </w:pPr>
      <w:r>
        <w:rPr>
          <w:sz w:val="28"/>
        </w:rPr>
        <w:t>Version 1.</w:t>
      </w:r>
      <w:r w:rsidR="006E4BCC">
        <w:rPr>
          <w:sz w:val="28"/>
        </w:rPr>
        <w:t>0</w:t>
      </w:r>
    </w:p>
    <w:p w14:paraId="40D5B586" w14:textId="77777777" w:rsidR="00F81399" w:rsidRDefault="00F81399">
      <w:pPr>
        <w:pStyle w:val="Title"/>
        <w:rPr>
          <w:sz w:val="28"/>
        </w:rPr>
      </w:pPr>
    </w:p>
    <w:p w14:paraId="61A1A9BF" w14:textId="77777777" w:rsidR="00F81399" w:rsidRDefault="00F81399"/>
    <w:p w14:paraId="78207195" w14:textId="77777777" w:rsidR="00F81399" w:rsidRDefault="00F81399">
      <w:pPr>
        <w:sectPr w:rsidR="00F81399">
          <w:headerReference w:type="default" r:id="rId8"/>
          <w:pgSz w:w="12240" w:h="15840" w:code="1"/>
          <w:pgMar w:top="1440" w:right="1440" w:bottom="1440" w:left="1440" w:header="720" w:footer="720" w:gutter="0"/>
          <w:cols w:space="720"/>
          <w:vAlign w:val="center"/>
        </w:sectPr>
      </w:pPr>
    </w:p>
    <w:p w14:paraId="0FB255DF" w14:textId="77777777" w:rsidR="00F81399" w:rsidRDefault="000439F1">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F81399" w14:paraId="69E42EBF" w14:textId="77777777">
        <w:tc>
          <w:tcPr>
            <w:tcW w:w="2304" w:type="dxa"/>
          </w:tcPr>
          <w:p w14:paraId="4794FF7D" w14:textId="77777777" w:rsidR="00F81399" w:rsidRDefault="000439F1">
            <w:pPr>
              <w:pStyle w:val="Tabletext"/>
              <w:jc w:val="center"/>
              <w:rPr>
                <w:b/>
              </w:rPr>
            </w:pPr>
            <w:r>
              <w:rPr>
                <w:b/>
              </w:rPr>
              <w:t>Date</w:t>
            </w:r>
          </w:p>
        </w:tc>
        <w:tc>
          <w:tcPr>
            <w:tcW w:w="1152" w:type="dxa"/>
          </w:tcPr>
          <w:p w14:paraId="3A1A3015" w14:textId="77777777" w:rsidR="00F81399" w:rsidRDefault="000439F1">
            <w:pPr>
              <w:pStyle w:val="Tabletext"/>
              <w:jc w:val="center"/>
              <w:rPr>
                <w:b/>
              </w:rPr>
            </w:pPr>
            <w:r>
              <w:rPr>
                <w:b/>
              </w:rPr>
              <w:t>Version</w:t>
            </w:r>
          </w:p>
        </w:tc>
        <w:tc>
          <w:tcPr>
            <w:tcW w:w="3744" w:type="dxa"/>
          </w:tcPr>
          <w:p w14:paraId="19B36F05" w14:textId="77777777" w:rsidR="00F81399" w:rsidRDefault="000439F1">
            <w:pPr>
              <w:pStyle w:val="Tabletext"/>
              <w:jc w:val="center"/>
              <w:rPr>
                <w:b/>
              </w:rPr>
            </w:pPr>
            <w:r>
              <w:rPr>
                <w:b/>
              </w:rPr>
              <w:t>Description</w:t>
            </w:r>
          </w:p>
        </w:tc>
        <w:tc>
          <w:tcPr>
            <w:tcW w:w="2304" w:type="dxa"/>
          </w:tcPr>
          <w:p w14:paraId="13B6E10B" w14:textId="77777777" w:rsidR="00F81399" w:rsidRDefault="000439F1">
            <w:pPr>
              <w:pStyle w:val="Tabletext"/>
              <w:jc w:val="center"/>
              <w:rPr>
                <w:b/>
              </w:rPr>
            </w:pPr>
            <w:r>
              <w:rPr>
                <w:b/>
              </w:rPr>
              <w:t>Author</w:t>
            </w:r>
          </w:p>
        </w:tc>
      </w:tr>
      <w:tr w:rsidR="00F81399" w14:paraId="74F6B699" w14:textId="77777777">
        <w:tc>
          <w:tcPr>
            <w:tcW w:w="2304" w:type="dxa"/>
          </w:tcPr>
          <w:p w14:paraId="71E247B9" w14:textId="6A780EC3" w:rsidR="00F81399" w:rsidRDefault="004660F6">
            <w:pPr>
              <w:pStyle w:val="Tabletext"/>
            </w:pPr>
            <w:r>
              <w:t>1</w:t>
            </w:r>
            <w:r w:rsidR="00DA0A7C">
              <w:t>4</w:t>
            </w:r>
            <w:r w:rsidR="5C35634E">
              <w:t>/</w:t>
            </w:r>
            <w:r w:rsidR="68906EF8">
              <w:t>1</w:t>
            </w:r>
            <w:r>
              <w:t>2</w:t>
            </w:r>
            <w:r w:rsidR="5C35634E">
              <w:t>/</w:t>
            </w:r>
            <w:r w:rsidR="3EAC4959">
              <w:t>2022</w:t>
            </w:r>
          </w:p>
        </w:tc>
        <w:tc>
          <w:tcPr>
            <w:tcW w:w="1152" w:type="dxa"/>
          </w:tcPr>
          <w:p w14:paraId="10E68B75" w14:textId="28064F17" w:rsidR="000A0CDE" w:rsidRDefault="000A0CDE">
            <w:pPr>
              <w:pStyle w:val="Tabletext"/>
            </w:pPr>
            <w:r>
              <w:t>1.0</w:t>
            </w:r>
          </w:p>
        </w:tc>
        <w:tc>
          <w:tcPr>
            <w:tcW w:w="3744" w:type="dxa"/>
          </w:tcPr>
          <w:p w14:paraId="7780B5BB" w14:textId="77777777" w:rsidR="00F81399" w:rsidRDefault="000439F1">
            <w:pPr>
              <w:pStyle w:val="Tabletext"/>
            </w:pPr>
            <w:r>
              <w:t>&lt;details&gt;</w:t>
            </w:r>
          </w:p>
        </w:tc>
        <w:tc>
          <w:tcPr>
            <w:tcW w:w="2304" w:type="dxa"/>
          </w:tcPr>
          <w:p w14:paraId="3AAF3B47" w14:textId="03BC0220" w:rsidR="00F81399" w:rsidRDefault="008E37FF">
            <w:pPr>
              <w:pStyle w:val="Tabletext"/>
            </w:pPr>
            <w:r>
              <w:t>NPAnh</w:t>
            </w:r>
          </w:p>
          <w:p w14:paraId="1FC8C9E9" w14:textId="467C9561" w:rsidR="004660F6" w:rsidRDefault="008E37FF">
            <w:pPr>
              <w:pStyle w:val="Tabletext"/>
            </w:pPr>
            <w:r>
              <w:t>BKDuy</w:t>
            </w:r>
          </w:p>
        </w:tc>
      </w:tr>
      <w:tr w:rsidR="00F81399" w14:paraId="120250C9" w14:textId="77777777">
        <w:tc>
          <w:tcPr>
            <w:tcW w:w="2304" w:type="dxa"/>
          </w:tcPr>
          <w:p w14:paraId="37C80C4F" w14:textId="4AB0BE48" w:rsidR="00F81399" w:rsidRDefault="00F81399">
            <w:pPr>
              <w:pStyle w:val="Tabletext"/>
            </w:pPr>
          </w:p>
        </w:tc>
        <w:tc>
          <w:tcPr>
            <w:tcW w:w="1152" w:type="dxa"/>
          </w:tcPr>
          <w:p w14:paraId="108D0EF0" w14:textId="7980B1B6" w:rsidR="00F81399" w:rsidRDefault="00F81399">
            <w:pPr>
              <w:pStyle w:val="Tabletext"/>
            </w:pPr>
          </w:p>
        </w:tc>
        <w:tc>
          <w:tcPr>
            <w:tcW w:w="3744" w:type="dxa"/>
          </w:tcPr>
          <w:p w14:paraId="0E82D7AB" w14:textId="592E7FFD" w:rsidR="00F81399" w:rsidRDefault="00F81399">
            <w:pPr>
              <w:pStyle w:val="Tabletext"/>
            </w:pPr>
          </w:p>
        </w:tc>
        <w:tc>
          <w:tcPr>
            <w:tcW w:w="2304" w:type="dxa"/>
          </w:tcPr>
          <w:p w14:paraId="4C9883BA" w14:textId="67F0E3E6" w:rsidR="006B3EBD" w:rsidRDefault="006B3EBD">
            <w:pPr>
              <w:pStyle w:val="Tabletext"/>
            </w:pPr>
          </w:p>
        </w:tc>
      </w:tr>
      <w:tr w:rsidR="00F81399" w14:paraId="5377A486" w14:textId="77777777">
        <w:tc>
          <w:tcPr>
            <w:tcW w:w="2304" w:type="dxa"/>
          </w:tcPr>
          <w:p w14:paraId="7DE1FD2B" w14:textId="77777777" w:rsidR="00F81399" w:rsidRDefault="00F81399">
            <w:pPr>
              <w:pStyle w:val="Tabletext"/>
            </w:pPr>
          </w:p>
        </w:tc>
        <w:tc>
          <w:tcPr>
            <w:tcW w:w="1152" w:type="dxa"/>
          </w:tcPr>
          <w:p w14:paraId="61BA45C4" w14:textId="77777777" w:rsidR="00F81399" w:rsidRDefault="00F81399">
            <w:pPr>
              <w:pStyle w:val="Tabletext"/>
            </w:pPr>
          </w:p>
        </w:tc>
        <w:tc>
          <w:tcPr>
            <w:tcW w:w="3744" w:type="dxa"/>
          </w:tcPr>
          <w:p w14:paraId="421366D1" w14:textId="77777777" w:rsidR="00F81399" w:rsidRDefault="00F81399">
            <w:pPr>
              <w:pStyle w:val="Tabletext"/>
            </w:pPr>
          </w:p>
        </w:tc>
        <w:tc>
          <w:tcPr>
            <w:tcW w:w="2304" w:type="dxa"/>
          </w:tcPr>
          <w:p w14:paraId="7D5C2801" w14:textId="77777777" w:rsidR="00F81399" w:rsidRDefault="00F81399">
            <w:pPr>
              <w:pStyle w:val="Tabletext"/>
            </w:pPr>
          </w:p>
        </w:tc>
      </w:tr>
      <w:tr w:rsidR="00F81399" w14:paraId="2002DF27" w14:textId="77777777">
        <w:tc>
          <w:tcPr>
            <w:tcW w:w="2304" w:type="dxa"/>
          </w:tcPr>
          <w:p w14:paraId="2FEF93C1" w14:textId="77777777" w:rsidR="00F81399" w:rsidRDefault="00F81399">
            <w:pPr>
              <w:pStyle w:val="Tabletext"/>
            </w:pPr>
          </w:p>
        </w:tc>
        <w:tc>
          <w:tcPr>
            <w:tcW w:w="1152" w:type="dxa"/>
          </w:tcPr>
          <w:p w14:paraId="15041C3F" w14:textId="77777777" w:rsidR="00F81399" w:rsidRDefault="00F81399">
            <w:pPr>
              <w:pStyle w:val="Tabletext"/>
            </w:pPr>
          </w:p>
        </w:tc>
        <w:tc>
          <w:tcPr>
            <w:tcW w:w="3744" w:type="dxa"/>
          </w:tcPr>
          <w:p w14:paraId="59BC5B27" w14:textId="77777777" w:rsidR="00F81399" w:rsidRDefault="00F81399">
            <w:pPr>
              <w:pStyle w:val="Tabletext"/>
            </w:pPr>
          </w:p>
        </w:tc>
        <w:tc>
          <w:tcPr>
            <w:tcW w:w="2304" w:type="dxa"/>
          </w:tcPr>
          <w:p w14:paraId="2A01BED6" w14:textId="77777777" w:rsidR="00F81399" w:rsidRDefault="00F81399">
            <w:pPr>
              <w:pStyle w:val="Tabletext"/>
            </w:pPr>
          </w:p>
        </w:tc>
      </w:tr>
    </w:tbl>
    <w:p w14:paraId="2937929E" w14:textId="77777777" w:rsidR="00F81399" w:rsidRDefault="00F81399"/>
    <w:p w14:paraId="54007AC2" w14:textId="77777777" w:rsidR="00F81399" w:rsidRDefault="000439F1">
      <w:pPr>
        <w:pStyle w:val="Title"/>
      </w:pPr>
      <w:r>
        <w:br w:type="page"/>
      </w:r>
      <w:r>
        <w:lastRenderedPageBreak/>
        <w:t>Table of Contents</w:t>
      </w:r>
    </w:p>
    <w:p w14:paraId="742015DA" w14:textId="39630E55" w:rsidR="0001276E" w:rsidRDefault="000439F1">
      <w:pPr>
        <w:pStyle w:val="TOC1"/>
        <w:tabs>
          <w:tab w:val="left" w:pos="432"/>
        </w:tabs>
        <w:rPr>
          <w:rFonts w:asciiTheme="minorHAnsi" w:eastAsiaTheme="minorEastAsia" w:hAnsiTheme="minorHAnsi" w:cstheme="minorBidi"/>
          <w:noProof/>
          <w:sz w:val="22"/>
          <w:szCs w:val="22"/>
          <w:lang w:val="en-GB" w:eastAsia="en-GB"/>
        </w:rPr>
      </w:pPr>
      <w:r>
        <w:fldChar w:fldCharType="begin"/>
      </w:r>
      <w:r>
        <w:instrText xml:space="preserve"> TOC \o "1-3" </w:instrText>
      </w:r>
      <w:r>
        <w:fldChar w:fldCharType="separate"/>
      </w:r>
      <w:r w:rsidR="0001276E">
        <w:rPr>
          <w:noProof/>
        </w:rPr>
        <w:t>1.</w:t>
      </w:r>
      <w:r w:rsidR="0001276E">
        <w:rPr>
          <w:rFonts w:asciiTheme="minorHAnsi" w:eastAsiaTheme="minorEastAsia" w:hAnsiTheme="minorHAnsi" w:cstheme="minorBidi"/>
          <w:noProof/>
          <w:sz w:val="22"/>
          <w:szCs w:val="22"/>
          <w:lang w:val="en-GB" w:eastAsia="en-GB"/>
        </w:rPr>
        <w:tab/>
      </w:r>
      <w:r w:rsidR="0001276E">
        <w:rPr>
          <w:noProof/>
        </w:rPr>
        <w:t>Introduction</w:t>
      </w:r>
      <w:r w:rsidR="0001276E">
        <w:rPr>
          <w:noProof/>
        </w:rPr>
        <w:tab/>
      </w:r>
      <w:r w:rsidR="0001276E">
        <w:rPr>
          <w:noProof/>
        </w:rPr>
        <w:fldChar w:fldCharType="begin"/>
      </w:r>
      <w:r w:rsidR="0001276E">
        <w:rPr>
          <w:noProof/>
        </w:rPr>
        <w:instrText xml:space="preserve"> PAGEREF _Toc121933339 \h </w:instrText>
      </w:r>
      <w:r w:rsidR="0001276E">
        <w:rPr>
          <w:noProof/>
        </w:rPr>
      </w:r>
      <w:r w:rsidR="0001276E">
        <w:rPr>
          <w:noProof/>
        </w:rPr>
        <w:fldChar w:fldCharType="separate"/>
      </w:r>
      <w:r w:rsidR="003677BE">
        <w:rPr>
          <w:noProof/>
        </w:rPr>
        <w:t>4</w:t>
      </w:r>
      <w:r w:rsidR="0001276E">
        <w:rPr>
          <w:noProof/>
        </w:rPr>
        <w:fldChar w:fldCharType="end"/>
      </w:r>
    </w:p>
    <w:p w14:paraId="0DF3327A" w14:textId="62FBF331" w:rsidR="0001276E" w:rsidRDefault="0001276E">
      <w:pPr>
        <w:pStyle w:val="TOC1"/>
        <w:tabs>
          <w:tab w:val="left" w:pos="432"/>
        </w:tabs>
        <w:rPr>
          <w:rFonts w:asciiTheme="minorHAnsi" w:eastAsiaTheme="minorEastAsia" w:hAnsiTheme="minorHAnsi" w:cstheme="minorBidi"/>
          <w:noProof/>
          <w:sz w:val="22"/>
          <w:szCs w:val="22"/>
          <w:lang w:val="en-GB" w:eastAsia="en-GB"/>
        </w:rPr>
      </w:pPr>
      <w:r>
        <w:rPr>
          <w:noProof/>
        </w:rPr>
        <w:t>2.</w:t>
      </w:r>
      <w:r>
        <w:rPr>
          <w:rFonts w:asciiTheme="minorHAnsi" w:eastAsiaTheme="minorEastAsia" w:hAnsiTheme="minorHAnsi" w:cstheme="minorBidi"/>
          <w:noProof/>
          <w:sz w:val="22"/>
          <w:szCs w:val="22"/>
          <w:lang w:val="en-GB" w:eastAsia="en-GB"/>
        </w:rPr>
        <w:tab/>
      </w:r>
      <w:r>
        <w:rPr>
          <w:noProof/>
        </w:rPr>
        <w:t>User interface</w:t>
      </w:r>
      <w:r>
        <w:rPr>
          <w:noProof/>
        </w:rPr>
        <w:tab/>
      </w:r>
      <w:r>
        <w:rPr>
          <w:noProof/>
        </w:rPr>
        <w:fldChar w:fldCharType="begin"/>
      </w:r>
      <w:r>
        <w:rPr>
          <w:noProof/>
        </w:rPr>
        <w:instrText xml:space="preserve"> PAGEREF _Toc121933340 \h </w:instrText>
      </w:r>
      <w:r>
        <w:rPr>
          <w:noProof/>
        </w:rPr>
      </w:r>
      <w:r>
        <w:rPr>
          <w:noProof/>
        </w:rPr>
        <w:fldChar w:fldCharType="separate"/>
      </w:r>
      <w:r w:rsidR="003677BE">
        <w:rPr>
          <w:noProof/>
        </w:rPr>
        <w:t>4</w:t>
      </w:r>
      <w:r>
        <w:rPr>
          <w:noProof/>
        </w:rPr>
        <w:fldChar w:fldCharType="end"/>
      </w:r>
    </w:p>
    <w:p w14:paraId="45E4238C" w14:textId="7D49A013" w:rsidR="0001276E" w:rsidRDefault="0001276E">
      <w:pPr>
        <w:pStyle w:val="TOC2"/>
        <w:tabs>
          <w:tab w:val="left" w:pos="1000"/>
        </w:tabs>
        <w:rPr>
          <w:rFonts w:asciiTheme="minorHAnsi" w:eastAsiaTheme="minorEastAsia" w:hAnsiTheme="minorHAnsi" w:cstheme="minorBidi"/>
          <w:noProof/>
          <w:sz w:val="22"/>
          <w:szCs w:val="22"/>
          <w:lang w:val="en-GB" w:eastAsia="en-GB"/>
        </w:rPr>
      </w:pPr>
      <w:r>
        <w:rPr>
          <w:noProof/>
        </w:rPr>
        <w:t>2.1</w:t>
      </w:r>
      <w:r>
        <w:rPr>
          <w:rFonts w:asciiTheme="minorHAnsi" w:eastAsiaTheme="minorEastAsia" w:hAnsiTheme="minorHAnsi" w:cstheme="minorBidi"/>
          <w:noProof/>
          <w:sz w:val="22"/>
          <w:szCs w:val="22"/>
          <w:lang w:val="en-GB" w:eastAsia="en-GB"/>
        </w:rPr>
        <w:tab/>
      </w:r>
      <w:r>
        <w:rPr>
          <w:noProof/>
        </w:rPr>
        <w:t>HomePage</w:t>
      </w:r>
      <w:r>
        <w:rPr>
          <w:noProof/>
        </w:rPr>
        <w:tab/>
      </w:r>
      <w:r>
        <w:rPr>
          <w:noProof/>
        </w:rPr>
        <w:fldChar w:fldCharType="begin"/>
      </w:r>
      <w:r>
        <w:rPr>
          <w:noProof/>
        </w:rPr>
        <w:instrText xml:space="preserve"> PAGEREF _Toc121933341 \h </w:instrText>
      </w:r>
      <w:r>
        <w:rPr>
          <w:noProof/>
        </w:rPr>
      </w:r>
      <w:r>
        <w:rPr>
          <w:noProof/>
        </w:rPr>
        <w:fldChar w:fldCharType="separate"/>
      </w:r>
      <w:r w:rsidR="003677BE">
        <w:rPr>
          <w:noProof/>
        </w:rPr>
        <w:t>4</w:t>
      </w:r>
      <w:r>
        <w:rPr>
          <w:noProof/>
        </w:rPr>
        <w:fldChar w:fldCharType="end"/>
      </w:r>
    </w:p>
    <w:p w14:paraId="5C3498A9" w14:textId="64FFC6A8" w:rsidR="0001276E" w:rsidRDefault="0001276E">
      <w:pPr>
        <w:pStyle w:val="TOC2"/>
        <w:tabs>
          <w:tab w:val="left" w:pos="1000"/>
        </w:tabs>
        <w:rPr>
          <w:rFonts w:asciiTheme="minorHAnsi" w:eastAsiaTheme="minorEastAsia" w:hAnsiTheme="minorHAnsi" w:cstheme="minorBidi"/>
          <w:noProof/>
          <w:sz w:val="22"/>
          <w:szCs w:val="22"/>
          <w:lang w:val="en-GB" w:eastAsia="en-GB"/>
        </w:rPr>
      </w:pPr>
      <w:r>
        <w:rPr>
          <w:noProof/>
        </w:rPr>
        <w:t>2.2</w:t>
      </w:r>
      <w:r>
        <w:rPr>
          <w:rFonts w:asciiTheme="minorHAnsi" w:eastAsiaTheme="minorEastAsia" w:hAnsiTheme="minorHAnsi" w:cstheme="minorBidi"/>
          <w:noProof/>
          <w:sz w:val="22"/>
          <w:szCs w:val="22"/>
          <w:lang w:val="en-GB" w:eastAsia="en-GB"/>
        </w:rPr>
        <w:tab/>
      </w:r>
      <w:r>
        <w:rPr>
          <w:noProof/>
        </w:rPr>
        <w:t>Sign in</w:t>
      </w:r>
      <w:r>
        <w:rPr>
          <w:noProof/>
        </w:rPr>
        <w:tab/>
      </w:r>
      <w:r>
        <w:rPr>
          <w:noProof/>
        </w:rPr>
        <w:fldChar w:fldCharType="begin"/>
      </w:r>
      <w:r>
        <w:rPr>
          <w:noProof/>
        </w:rPr>
        <w:instrText xml:space="preserve"> PAGEREF _Toc121933342 \h </w:instrText>
      </w:r>
      <w:r>
        <w:rPr>
          <w:noProof/>
        </w:rPr>
      </w:r>
      <w:r>
        <w:rPr>
          <w:noProof/>
        </w:rPr>
        <w:fldChar w:fldCharType="separate"/>
      </w:r>
      <w:r w:rsidR="003677BE">
        <w:rPr>
          <w:noProof/>
        </w:rPr>
        <w:t>6</w:t>
      </w:r>
      <w:r>
        <w:rPr>
          <w:noProof/>
        </w:rPr>
        <w:fldChar w:fldCharType="end"/>
      </w:r>
    </w:p>
    <w:p w14:paraId="68D16D53" w14:textId="7A896DAB" w:rsidR="0001276E" w:rsidRDefault="0001276E">
      <w:pPr>
        <w:pStyle w:val="TOC2"/>
        <w:tabs>
          <w:tab w:val="left" w:pos="1000"/>
        </w:tabs>
        <w:rPr>
          <w:rFonts w:asciiTheme="minorHAnsi" w:eastAsiaTheme="minorEastAsia" w:hAnsiTheme="minorHAnsi" w:cstheme="minorBidi"/>
          <w:noProof/>
          <w:sz w:val="22"/>
          <w:szCs w:val="22"/>
          <w:lang w:val="en-GB" w:eastAsia="en-GB"/>
        </w:rPr>
      </w:pPr>
      <w:r>
        <w:rPr>
          <w:noProof/>
        </w:rPr>
        <w:t>2.3</w:t>
      </w:r>
      <w:r>
        <w:rPr>
          <w:rFonts w:asciiTheme="minorHAnsi" w:eastAsiaTheme="minorEastAsia" w:hAnsiTheme="minorHAnsi" w:cstheme="minorBidi"/>
          <w:noProof/>
          <w:sz w:val="22"/>
          <w:szCs w:val="22"/>
          <w:lang w:val="en-GB" w:eastAsia="en-GB"/>
        </w:rPr>
        <w:tab/>
      </w:r>
      <w:r>
        <w:rPr>
          <w:noProof/>
        </w:rPr>
        <w:t>Sign up</w:t>
      </w:r>
      <w:r>
        <w:rPr>
          <w:noProof/>
        </w:rPr>
        <w:tab/>
      </w:r>
      <w:r>
        <w:rPr>
          <w:noProof/>
        </w:rPr>
        <w:fldChar w:fldCharType="begin"/>
      </w:r>
      <w:r>
        <w:rPr>
          <w:noProof/>
        </w:rPr>
        <w:instrText xml:space="preserve"> PAGEREF _Toc121933343 \h </w:instrText>
      </w:r>
      <w:r>
        <w:rPr>
          <w:noProof/>
        </w:rPr>
      </w:r>
      <w:r>
        <w:rPr>
          <w:noProof/>
        </w:rPr>
        <w:fldChar w:fldCharType="separate"/>
      </w:r>
      <w:r w:rsidR="003677BE">
        <w:rPr>
          <w:noProof/>
        </w:rPr>
        <w:t>7</w:t>
      </w:r>
      <w:r>
        <w:rPr>
          <w:noProof/>
        </w:rPr>
        <w:fldChar w:fldCharType="end"/>
      </w:r>
    </w:p>
    <w:p w14:paraId="455BF280" w14:textId="336349C3" w:rsidR="0001276E" w:rsidRDefault="0001276E">
      <w:pPr>
        <w:pStyle w:val="TOC2"/>
        <w:tabs>
          <w:tab w:val="left" w:pos="1000"/>
        </w:tabs>
        <w:rPr>
          <w:rFonts w:asciiTheme="minorHAnsi" w:eastAsiaTheme="minorEastAsia" w:hAnsiTheme="minorHAnsi" w:cstheme="minorBidi"/>
          <w:noProof/>
          <w:sz w:val="22"/>
          <w:szCs w:val="22"/>
          <w:lang w:val="en-GB" w:eastAsia="en-GB"/>
        </w:rPr>
      </w:pPr>
      <w:r>
        <w:rPr>
          <w:noProof/>
        </w:rPr>
        <w:t>2.4</w:t>
      </w:r>
      <w:r>
        <w:rPr>
          <w:rFonts w:asciiTheme="minorHAnsi" w:eastAsiaTheme="minorEastAsia" w:hAnsiTheme="minorHAnsi" w:cstheme="minorBidi"/>
          <w:noProof/>
          <w:sz w:val="22"/>
          <w:szCs w:val="22"/>
          <w:lang w:val="en-GB" w:eastAsia="en-GB"/>
        </w:rPr>
        <w:tab/>
      </w:r>
      <w:r>
        <w:rPr>
          <w:noProof/>
        </w:rPr>
        <w:t>Search Page</w:t>
      </w:r>
      <w:r>
        <w:rPr>
          <w:noProof/>
        </w:rPr>
        <w:tab/>
      </w:r>
      <w:r>
        <w:rPr>
          <w:noProof/>
        </w:rPr>
        <w:fldChar w:fldCharType="begin"/>
      </w:r>
      <w:r>
        <w:rPr>
          <w:noProof/>
        </w:rPr>
        <w:instrText xml:space="preserve"> PAGEREF _Toc121933344 \h </w:instrText>
      </w:r>
      <w:r>
        <w:rPr>
          <w:noProof/>
        </w:rPr>
      </w:r>
      <w:r>
        <w:rPr>
          <w:noProof/>
        </w:rPr>
        <w:fldChar w:fldCharType="separate"/>
      </w:r>
      <w:r w:rsidR="003677BE">
        <w:rPr>
          <w:noProof/>
        </w:rPr>
        <w:t>7</w:t>
      </w:r>
      <w:r>
        <w:rPr>
          <w:noProof/>
        </w:rPr>
        <w:fldChar w:fldCharType="end"/>
      </w:r>
    </w:p>
    <w:p w14:paraId="7373012C" w14:textId="55C0D6B3" w:rsidR="0001276E" w:rsidRDefault="0001276E">
      <w:pPr>
        <w:pStyle w:val="TOC2"/>
        <w:tabs>
          <w:tab w:val="left" w:pos="1000"/>
        </w:tabs>
        <w:rPr>
          <w:rFonts w:asciiTheme="minorHAnsi" w:eastAsiaTheme="minorEastAsia" w:hAnsiTheme="minorHAnsi" w:cstheme="minorBidi"/>
          <w:noProof/>
          <w:sz w:val="22"/>
          <w:szCs w:val="22"/>
          <w:lang w:val="en-GB" w:eastAsia="en-GB"/>
        </w:rPr>
      </w:pPr>
      <w:r>
        <w:rPr>
          <w:noProof/>
        </w:rPr>
        <w:t>2.5</w:t>
      </w:r>
      <w:r>
        <w:rPr>
          <w:rFonts w:asciiTheme="minorHAnsi" w:eastAsiaTheme="minorEastAsia" w:hAnsiTheme="minorHAnsi" w:cstheme="minorBidi"/>
          <w:noProof/>
          <w:sz w:val="22"/>
          <w:szCs w:val="22"/>
          <w:lang w:val="en-GB" w:eastAsia="en-GB"/>
        </w:rPr>
        <w:tab/>
      </w:r>
      <w:r>
        <w:rPr>
          <w:noProof/>
        </w:rPr>
        <w:t>Order Ingredients</w:t>
      </w:r>
      <w:r>
        <w:rPr>
          <w:noProof/>
        </w:rPr>
        <w:tab/>
      </w:r>
      <w:r>
        <w:rPr>
          <w:noProof/>
        </w:rPr>
        <w:fldChar w:fldCharType="begin"/>
      </w:r>
      <w:r>
        <w:rPr>
          <w:noProof/>
        </w:rPr>
        <w:instrText xml:space="preserve"> PAGEREF _Toc121933345 \h </w:instrText>
      </w:r>
      <w:r>
        <w:rPr>
          <w:noProof/>
        </w:rPr>
      </w:r>
      <w:r>
        <w:rPr>
          <w:noProof/>
        </w:rPr>
        <w:fldChar w:fldCharType="separate"/>
      </w:r>
      <w:r w:rsidR="003677BE">
        <w:rPr>
          <w:noProof/>
        </w:rPr>
        <w:t>12</w:t>
      </w:r>
      <w:r>
        <w:rPr>
          <w:noProof/>
        </w:rPr>
        <w:fldChar w:fldCharType="end"/>
      </w:r>
    </w:p>
    <w:p w14:paraId="0F967EB7" w14:textId="1E00EBAC" w:rsidR="00F81399" w:rsidRDefault="000439F1">
      <w:pPr>
        <w:pStyle w:val="Title"/>
      </w:pPr>
      <w:r>
        <w:fldChar w:fldCharType="end"/>
      </w:r>
      <w:r>
        <w:br w:type="page"/>
      </w:r>
      <w:r w:rsidR="0097672D">
        <w:lastRenderedPageBreak/>
        <w:t>UI Prototype</w:t>
      </w:r>
    </w:p>
    <w:p w14:paraId="1B87EF66" w14:textId="77777777" w:rsidR="00F81399" w:rsidRDefault="000439F1">
      <w:pPr>
        <w:pStyle w:val="Heading1"/>
      </w:pPr>
      <w:bookmarkStart w:id="0" w:name="_Toc456598586"/>
      <w:bookmarkStart w:id="1" w:name="_Toc456600917"/>
      <w:bookmarkStart w:id="2" w:name="_Toc512930904"/>
      <w:bookmarkStart w:id="3" w:name="_Toc121933339"/>
      <w:bookmarkStart w:id="4" w:name="_Toc436203377"/>
      <w:bookmarkStart w:id="5" w:name="_Toc452813577"/>
      <w:r>
        <w:t>Introduction</w:t>
      </w:r>
      <w:bookmarkEnd w:id="0"/>
      <w:bookmarkEnd w:id="1"/>
      <w:bookmarkEnd w:id="2"/>
      <w:bookmarkEnd w:id="3"/>
    </w:p>
    <w:p w14:paraId="27970121" w14:textId="30EE2BD0" w:rsidR="002E009C" w:rsidRPr="00216EC8" w:rsidRDefault="00363A5A" w:rsidP="003D5477">
      <w:pPr>
        <w:pStyle w:val="InfoBlue"/>
        <w:rPr>
          <w:i w:val="0"/>
          <w:iCs/>
          <w:color w:val="auto"/>
        </w:rPr>
      </w:pPr>
      <w:bookmarkStart w:id="6" w:name="_Toc512930906"/>
      <w:r w:rsidRPr="00363A5A">
        <w:rPr>
          <w:i w:val="0"/>
          <w:iCs/>
          <w:color w:val="auto"/>
          <w:lang w:val="vi"/>
        </w:rPr>
        <w:t xml:space="preserve">Mục đích của tài liệu này là </w:t>
      </w:r>
      <w:r w:rsidR="005F7942">
        <w:rPr>
          <w:i w:val="0"/>
          <w:iCs/>
          <w:color w:val="auto"/>
        </w:rPr>
        <w:t>phát thảo chi tiết giao diện người dùng</w:t>
      </w:r>
      <w:r w:rsidRPr="00363A5A">
        <w:rPr>
          <w:i w:val="0"/>
          <w:iCs/>
          <w:color w:val="auto"/>
          <w:lang w:val="vi"/>
        </w:rPr>
        <w:t xml:space="preserve"> của </w:t>
      </w:r>
      <w:r>
        <w:rPr>
          <w:i w:val="0"/>
          <w:iCs/>
          <w:color w:val="auto"/>
        </w:rPr>
        <w:t>web</w:t>
      </w:r>
      <w:r w:rsidR="005F7942">
        <w:rPr>
          <w:i w:val="0"/>
          <w:iCs/>
          <w:color w:val="auto"/>
        </w:rPr>
        <w:t>site</w:t>
      </w:r>
      <w:r>
        <w:rPr>
          <w:i w:val="0"/>
          <w:iCs/>
          <w:color w:val="auto"/>
        </w:rPr>
        <w:t xml:space="preserve"> “Ăn ngon”.</w:t>
      </w:r>
      <w:r w:rsidRPr="00363A5A">
        <w:rPr>
          <w:i w:val="0"/>
          <w:iCs/>
          <w:color w:val="auto"/>
          <w:lang w:val="vi"/>
        </w:rPr>
        <w:t xml:space="preserve"> Nó tập trung vào </w:t>
      </w:r>
      <w:r w:rsidR="00216EC8">
        <w:rPr>
          <w:i w:val="0"/>
          <w:iCs/>
          <w:color w:val="auto"/>
        </w:rPr>
        <w:t>việc tạo khung sườn cho trang we</w:t>
      </w:r>
      <w:r w:rsidR="00FE2894">
        <w:rPr>
          <w:i w:val="0"/>
          <w:iCs/>
          <w:color w:val="auto"/>
        </w:rPr>
        <w:t>b</w:t>
      </w:r>
      <w:r w:rsidR="00D032C3">
        <w:rPr>
          <w:i w:val="0"/>
          <w:iCs/>
          <w:color w:val="auto"/>
        </w:rPr>
        <w:t>;</w:t>
      </w:r>
      <w:r w:rsidR="00FE2894">
        <w:rPr>
          <w:i w:val="0"/>
          <w:iCs/>
          <w:color w:val="auto"/>
        </w:rPr>
        <w:t xml:space="preserve"> </w:t>
      </w:r>
      <w:r w:rsidR="00D032C3">
        <w:rPr>
          <w:i w:val="0"/>
          <w:iCs/>
          <w:color w:val="auto"/>
        </w:rPr>
        <w:t>giúp đội ngũ phát triển có cái nhìn tổng quan về thiết kế, tương tác, tạo ra sản phẩm nhanh và hiệu quả hơn.</w:t>
      </w:r>
    </w:p>
    <w:p w14:paraId="104E3D0D" w14:textId="63B3F22B" w:rsidR="00363A5A" w:rsidRPr="00363A5A" w:rsidRDefault="00216EC8" w:rsidP="003D5477">
      <w:pPr>
        <w:pStyle w:val="InfoBlue"/>
        <w:rPr>
          <w:i w:val="0"/>
          <w:iCs/>
          <w:color w:val="auto"/>
        </w:rPr>
      </w:pPr>
      <w:r>
        <w:rPr>
          <w:i w:val="0"/>
          <w:iCs/>
          <w:color w:val="auto"/>
        </w:rPr>
        <w:t xml:space="preserve">Công cụ tạo prototype cho website: </w:t>
      </w:r>
      <w:r w:rsidRPr="003F3CFD">
        <w:rPr>
          <w:b/>
          <w:bCs/>
          <w:i w:val="0"/>
          <w:iCs/>
          <w:color w:val="auto"/>
        </w:rPr>
        <w:t>Justinmind</w:t>
      </w:r>
    </w:p>
    <w:p w14:paraId="4BF1F853" w14:textId="3DD78D95" w:rsidR="00A240EE" w:rsidRDefault="00CE514E" w:rsidP="0097672D">
      <w:pPr>
        <w:pStyle w:val="Heading1"/>
      </w:pPr>
      <w:bookmarkStart w:id="7" w:name="_Toc121933340"/>
      <w:bookmarkEnd w:id="4"/>
      <w:bookmarkEnd w:id="5"/>
      <w:bookmarkEnd w:id="6"/>
      <w:r>
        <w:t>User interface</w:t>
      </w:r>
      <w:bookmarkEnd w:id="7"/>
    </w:p>
    <w:p w14:paraId="1F06E521" w14:textId="786F8FBB" w:rsidR="00CE514E" w:rsidRDefault="00583BE3" w:rsidP="00CE514E">
      <w:pPr>
        <w:pStyle w:val="Heading2"/>
      </w:pPr>
      <w:bookmarkStart w:id="8" w:name="_Toc121933341"/>
      <w:r>
        <w:t>HomePage</w:t>
      </w:r>
      <w:bookmarkEnd w:id="8"/>
    </w:p>
    <w:p w14:paraId="0E5208E2" w14:textId="2EC04D5E" w:rsidR="005D2F2E" w:rsidRPr="005D2F2E" w:rsidRDefault="00E7025A" w:rsidP="00E7025A">
      <w:pPr>
        <w:jc w:val="center"/>
      </w:pPr>
      <w:r>
        <w:rPr>
          <w:noProof/>
        </w:rPr>
        <w:drawing>
          <wp:inline distT="0" distB="0" distL="0" distR="0" wp14:anchorId="2264DEA6" wp14:editId="11E03755">
            <wp:extent cx="5943600" cy="6033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033770"/>
                    </a:xfrm>
                    <a:prstGeom prst="rect">
                      <a:avLst/>
                    </a:prstGeom>
                  </pic:spPr>
                </pic:pic>
              </a:graphicData>
            </a:graphic>
          </wp:inline>
        </w:drawing>
      </w:r>
    </w:p>
    <w:p w14:paraId="0F8B3908" w14:textId="75E1D772" w:rsidR="00583BE3" w:rsidRDefault="00B2045B" w:rsidP="00A5249B">
      <w:pPr>
        <w:jc w:val="center"/>
      </w:pPr>
      <w:r w:rsidRPr="00B2045B">
        <w:lastRenderedPageBreak/>
        <w:t xml:space="preserve"> </w:t>
      </w:r>
      <w:r w:rsidR="00BA68D0">
        <w:rPr>
          <w:noProof/>
        </w:rPr>
        <w:drawing>
          <wp:inline distT="0" distB="0" distL="0" distR="0" wp14:anchorId="3FEFE3D5" wp14:editId="6E7ABE42">
            <wp:extent cx="5706745" cy="82296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06745" cy="8229600"/>
                    </a:xfrm>
                    <a:prstGeom prst="rect">
                      <a:avLst/>
                    </a:prstGeom>
                  </pic:spPr>
                </pic:pic>
              </a:graphicData>
            </a:graphic>
          </wp:inline>
        </w:drawing>
      </w:r>
    </w:p>
    <w:p w14:paraId="741318C9" w14:textId="14E1230E" w:rsidR="00BA68D0" w:rsidRDefault="00BA68D0" w:rsidP="00BA68D0">
      <w:pPr>
        <w:pStyle w:val="ListParagraph"/>
        <w:numPr>
          <w:ilvl w:val="0"/>
          <w:numId w:val="23"/>
        </w:numPr>
      </w:pPr>
      <w:r>
        <w:lastRenderedPageBreak/>
        <w:t xml:space="preserve">Mục đích trang HomePage: </w:t>
      </w:r>
      <w:r w:rsidR="00267192">
        <w:t>đây là trang được hiển thị đầu tiên khi người dùng truy cập vào website, chứa các thanh điều hướng, thông tin, danh mục để người dùng tìm đến nội dung của các trang con.</w:t>
      </w:r>
    </w:p>
    <w:p w14:paraId="5B063C17" w14:textId="33B3FC8D" w:rsidR="00BA68D0" w:rsidRDefault="00BA68D0" w:rsidP="00BA68D0">
      <w:pPr>
        <w:pStyle w:val="ListParagraph"/>
        <w:numPr>
          <w:ilvl w:val="0"/>
          <w:numId w:val="23"/>
        </w:numPr>
      </w:pPr>
      <w:r>
        <w:t>Trang hiển thị:</w:t>
      </w:r>
    </w:p>
    <w:p w14:paraId="1AEC8E68" w14:textId="7180960E" w:rsidR="00BA68D0" w:rsidRDefault="00BA68D0" w:rsidP="00BA68D0">
      <w:pPr>
        <w:pStyle w:val="ListParagraph"/>
        <w:numPr>
          <w:ilvl w:val="1"/>
          <w:numId w:val="23"/>
        </w:numPr>
      </w:pPr>
      <w:r>
        <w:t>(1) Header: giúp người dùng biết thông tin chi tiết về nhóm và cách liên hệ thông qua số điện thoại, Facebook, Email</w:t>
      </w:r>
      <w:r w:rsidR="00A33B06">
        <w:t>.</w:t>
      </w:r>
    </w:p>
    <w:p w14:paraId="584B82F5" w14:textId="4EBA2522" w:rsidR="00BA68D0" w:rsidRDefault="00BA68D0" w:rsidP="00BA68D0">
      <w:pPr>
        <w:pStyle w:val="ListParagraph"/>
        <w:numPr>
          <w:ilvl w:val="1"/>
          <w:numId w:val="23"/>
        </w:numPr>
      </w:pPr>
      <w:r>
        <w:t xml:space="preserve">(2) Navbar: gồm các </w:t>
      </w:r>
      <w:r w:rsidR="00CB2319">
        <w:t>button</w:t>
      </w:r>
      <w:r>
        <w:t xml:space="preserve"> điều hướng về Home, Sign in (người dùng muốn đánh giá, bình luận, đăng công thực hoặc mua nguyên liệu phải đăng nhập), Recipe (trang hiển thị các công thức), Cart (trang giỏ hàng của người dùng), About us (cho biết thông tin chi tiết về nhóm).</w:t>
      </w:r>
    </w:p>
    <w:p w14:paraId="75DA9FA1" w14:textId="5F631A72" w:rsidR="00D73A70" w:rsidRDefault="00BA68D0" w:rsidP="00BA68D0">
      <w:pPr>
        <w:pStyle w:val="ListParagraph"/>
        <w:numPr>
          <w:ilvl w:val="1"/>
          <w:numId w:val="23"/>
        </w:numPr>
      </w:pPr>
      <w:r>
        <w:t>(3)</w:t>
      </w:r>
      <w:r w:rsidR="005947CE">
        <w:t xml:space="preserve"> Search bar: người dùng nhập từ khóa vào thanh </w:t>
      </w:r>
      <w:r w:rsidR="0010787E">
        <w:t>‘</w:t>
      </w:r>
      <w:r w:rsidR="00D73A70">
        <w:t>Search</w:t>
      </w:r>
      <w:r w:rsidR="0010787E">
        <w:t>’</w:t>
      </w:r>
      <w:r w:rsidR="005947CE">
        <w:t xml:space="preserve"> để</w:t>
      </w:r>
      <w:r w:rsidR="00D73A70">
        <w:t xml:space="preserve"> tìm kiếm công thức mong muốn.</w:t>
      </w:r>
    </w:p>
    <w:p w14:paraId="7178D01B" w14:textId="5BE9FA58" w:rsidR="00D73A70" w:rsidRDefault="00D73A70" w:rsidP="00BA68D0">
      <w:pPr>
        <w:pStyle w:val="ListParagraph"/>
        <w:numPr>
          <w:ilvl w:val="1"/>
          <w:numId w:val="23"/>
        </w:numPr>
      </w:pPr>
      <w:r>
        <w:t>(4) Logo: logo của nhóm, giúp website sinh động</w:t>
      </w:r>
      <w:r w:rsidR="0010787E">
        <w:t xml:space="preserve"> và dễ nhìn</w:t>
      </w:r>
      <w:r>
        <w:t xml:space="preserve"> hơn</w:t>
      </w:r>
      <w:r w:rsidR="00B61B50">
        <w:t>.</w:t>
      </w:r>
    </w:p>
    <w:p w14:paraId="4B907139" w14:textId="749583C9" w:rsidR="00BA68D0" w:rsidRDefault="00D73A70" w:rsidP="00BA68D0">
      <w:pPr>
        <w:pStyle w:val="ListParagraph"/>
        <w:numPr>
          <w:ilvl w:val="1"/>
          <w:numId w:val="23"/>
        </w:numPr>
      </w:pPr>
      <w:r>
        <w:t>(5)</w:t>
      </w:r>
      <w:r w:rsidR="005947CE">
        <w:t xml:space="preserve"> </w:t>
      </w:r>
      <w:r w:rsidR="00B61B50">
        <w:t>Đề xuất các món ăn theo ngày: người dùng có thể chọn lựa những món ăn tiêu biểu nhất trong ngày bằng cách nhấn vào hình ảnh món ăn.</w:t>
      </w:r>
    </w:p>
    <w:p w14:paraId="06D55163" w14:textId="2E892301" w:rsidR="00B61B50" w:rsidRDefault="00B61B50" w:rsidP="00BA68D0">
      <w:pPr>
        <w:pStyle w:val="ListParagraph"/>
        <w:numPr>
          <w:ilvl w:val="1"/>
          <w:numId w:val="23"/>
        </w:numPr>
      </w:pPr>
      <w:r>
        <w:t>(6): Đề xuất các món ăn liên quan: người dùng có thể chọn lựa những món ăn theo vùng miền, món chay… bằng cách nhấn vào hình ảnh món ăn.</w:t>
      </w:r>
    </w:p>
    <w:p w14:paraId="65B7D23A" w14:textId="70775B60" w:rsidR="00B61B50" w:rsidRDefault="00B61B50" w:rsidP="00BA68D0">
      <w:pPr>
        <w:pStyle w:val="ListParagraph"/>
        <w:numPr>
          <w:ilvl w:val="1"/>
          <w:numId w:val="23"/>
        </w:numPr>
      </w:pPr>
      <w:r>
        <w:t>(7) Hiển thị các công thức mới: người dùng nhấn chọn công thức muốn tìm hiểu.</w:t>
      </w:r>
    </w:p>
    <w:p w14:paraId="0708852A" w14:textId="6E711CAD" w:rsidR="00B61B50" w:rsidRDefault="00B61B50" w:rsidP="00BA68D0">
      <w:pPr>
        <w:pStyle w:val="ListParagraph"/>
        <w:numPr>
          <w:ilvl w:val="1"/>
          <w:numId w:val="23"/>
        </w:numPr>
      </w:pPr>
      <w:r>
        <w:t>(8) Hiển thị các công thức yêu thích: Sau khi người dùng nhấn ‘Save recipe’, tại side bar sẽ hiển thị các công thức mà người dùng quan tâm, yêu thích.</w:t>
      </w:r>
    </w:p>
    <w:p w14:paraId="3992329E" w14:textId="3A32A308" w:rsidR="00DA44DA" w:rsidRDefault="00B61B50" w:rsidP="00DA44DA">
      <w:pPr>
        <w:pStyle w:val="ListParagraph"/>
        <w:numPr>
          <w:ilvl w:val="1"/>
          <w:numId w:val="23"/>
        </w:numPr>
      </w:pPr>
      <w:r>
        <w:t xml:space="preserve">(9) </w:t>
      </w:r>
      <w:r w:rsidR="00DA44DA">
        <w:t>Tìm kiếm công thức nấu ăn theo lựa chọn: người dùng có thể tìm kiếm công thức dựa theo vùng miền, loại món, cách nấu hoặc nguyên liệu.</w:t>
      </w:r>
    </w:p>
    <w:p w14:paraId="636981DC" w14:textId="055B93EA" w:rsidR="00081757" w:rsidRDefault="00DA44DA" w:rsidP="00583BE3">
      <w:pPr>
        <w:pStyle w:val="ListParagraph"/>
        <w:numPr>
          <w:ilvl w:val="1"/>
          <w:numId w:val="23"/>
        </w:numPr>
      </w:pPr>
      <w:r>
        <w:t>(10) Footer</w:t>
      </w:r>
    </w:p>
    <w:p w14:paraId="45726698" w14:textId="77777777" w:rsidR="00151DCB" w:rsidRDefault="00151DCB" w:rsidP="00081757"/>
    <w:p w14:paraId="13EA1113" w14:textId="1EAEA00A" w:rsidR="00081757" w:rsidRDefault="00151DCB" w:rsidP="00151DCB">
      <w:pPr>
        <w:pStyle w:val="Heading2"/>
      </w:pPr>
      <w:bookmarkStart w:id="9" w:name="_Toc121933342"/>
      <w:r w:rsidRPr="00151DCB">
        <w:t>Sign in</w:t>
      </w:r>
      <w:bookmarkEnd w:id="9"/>
    </w:p>
    <w:p w14:paraId="22DCE1A7" w14:textId="5CAEA831" w:rsidR="00151DCB" w:rsidRDefault="00151DCB" w:rsidP="00151DCB">
      <w:pPr>
        <w:pStyle w:val="ListParagraph"/>
        <w:jc w:val="center"/>
      </w:pPr>
      <w:r>
        <w:rPr>
          <w:noProof/>
        </w:rPr>
        <w:drawing>
          <wp:inline distT="0" distB="0" distL="0" distR="0" wp14:anchorId="6BEE7026" wp14:editId="4566DD7C">
            <wp:extent cx="5943600" cy="3392170"/>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33773C57" w14:textId="77777777" w:rsidR="00151DCB" w:rsidRDefault="00151DCB" w:rsidP="00151DCB">
      <w:pPr>
        <w:pStyle w:val="ListParagraph"/>
        <w:jc w:val="center"/>
      </w:pPr>
    </w:p>
    <w:p w14:paraId="303D2727" w14:textId="3404ACC3" w:rsidR="00151DCB" w:rsidRDefault="00151DCB" w:rsidP="00CB695A">
      <w:pPr>
        <w:pStyle w:val="ListParagraph"/>
        <w:numPr>
          <w:ilvl w:val="0"/>
          <w:numId w:val="23"/>
        </w:numPr>
      </w:pPr>
      <w:r>
        <w:t xml:space="preserve">Mục đích của trang Sign in: </w:t>
      </w:r>
      <w:r w:rsidR="006778BC">
        <w:t>Người dùng đăng nhập vào website để thực hiện bình luận, đánh giá, đăng tải công thức hoặc đặt mua nguyên liệu.</w:t>
      </w:r>
      <w:r w:rsidR="00CB695A">
        <w:t xml:space="preserve"> Ngoài ra, website còn hỗ trợ người dùng lấy lại mật khẩu hoặc điều hướng đến trang đăng ký nếu chưa có tài khoản.</w:t>
      </w:r>
    </w:p>
    <w:p w14:paraId="797DB241" w14:textId="1D984704" w:rsidR="006778BC" w:rsidRDefault="006778BC" w:rsidP="00151DCB">
      <w:pPr>
        <w:pStyle w:val="ListParagraph"/>
        <w:numPr>
          <w:ilvl w:val="0"/>
          <w:numId w:val="23"/>
        </w:numPr>
      </w:pPr>
      <w:r>
        <w:t>Người dùng nhập username, password và nhấn ‘Sign in’</w:t>
      </w:r>
      <w:r w:rsidR="008A7047">
        <w:t>.</w:t>
      </w:r>
    </w:p>
    <w:p w14:paraId="25CDC16F" w14:textId="61828707" w:rsidR="00B13EEE" w:rsidRDefault="00B13EEE" w:rsidP="00B13EEE">
      <w:pPr>
        <w:pStyle w:val="ListParagraph"/>
      </w:pPr>
    </w:p>
    <w:p w14:paraId="67831139" w14:textId="0DD75FBC" w:rsidR="00B13EEE" w:rsidRDefault="00B13EEE" w:rsidP="00B13EEE">
      <w:pPr>
        <w:pStyle w:val="Heading2"/>
      </w:pPr>
      <w:bookmarkStart w:id="10" w:name="_Toc121933343"/>
      <w:r>
        <w:lastRenderedPageBreak/>
        <w:t>Sign up</w:t>
      </w:r>
      <w:bookmarkEnd w:id="10"/>
    </w:p>
    <w:p w14:paraId="6CCE200B" w14:textId="2D1630C5" w:rsidR="00B13EEE" w:rsidRDefault="00B13EEE" w:rsidP="00B13EEE">
      <w:pPr>
        <w:jc w:val="center"/>
      </w:pPr>
      <w:r>
        <w:rPr>
          <w:noProof/>
        </w:rPr>
        <w:drawing>
          <wp:inline distT="0" distB="0" distL="0" distR="0" wp14:anchorId="05673FD7" wp14:editId="556B8CA3">
            <wp:extent cx="5943600" cy="334137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C6E24B6" w14:textId="28834FD5" w:rsidR="00B13EEE" w:rsidRDefault="00B13EEE" w:rsidP="00B13EEE">
      <w:pPr>
        <w:jc w:val="center"/>
      </w:pPr>
    </w:p>
    <w:p w14:paraId="509A5FA4" w14:textId="5234768D" w:rsidR="00B13EEE" w:rsidRDefault="00B13EEE" w:rsidP="00B13EEE">
      <w:pPr>
        <w:pStyle w:val="ListParagraph"/>
        <w:numPr>
          <w:ilvl w:val="0"/>
          <w:numId w:val="23"/>
        </w:numPr>
      </w:pPr>
      <w:r>
        <w:t>Mục đích của trang Sign up: giúp người dùng tạo một tài khoản mới</w:t>
      </w:r>
      <w:r w:rsidR="0027211B">
        <w:t>.</w:t>
      </w:r>
      <w:r>
        <w:t xml:space="preserve"> </w:t>
      </w:r>
    </w:p>
    <w:p w14:paraId="73F946FD" w14:textId="77777777" w:rsidR="00E77934" w:rsidRDefault="003F3CFD" w:rsidP="00E77934">
      <w:pPr>
        <w:pStyle w:val="ListParagraph"/>
        <w:numPr>
          <w:ilvl w:val="0"/>
          <w:numId w:val="23"/>
        </w:numPr>
      </w:pPr>
      <w:r>
        <w:t>Người dùng nhập họ tên, username, số điện thoại, Email, địa chỉ, password và nhấn chấp nhận tất cả các điều khoản của website để hoàn tất quá trình đăng ký.</w:t>
      </w:r>
    </w:p>
    <w:p w14:paraId="5A6A9C75" w14:textId="77777777" w:rsidR="00E77934" w:rsidRDefault="00E77934" w:rsidP="00E77934">
      <w:pPr>
        <w:pStyle w:val="ListParagraph"/>
      </w:pPr>
    </w:p>
    <w:p w14:paraId="4B65F0AA" w14:textId="67E9FCB8" w:rsidR="00DE450E" w:rsidRDefault="003F3CFD" w:rsidP="00E77934">
      <w:pPr>
        <w:pStyle w:val="Heading2"/>
      </w:pPr>
      <w:bookmarkStart w:id="11" w:name="_Toc121933344"/>
      <w:r>
        <w:t>Search Page</w:t>
      </w:r>
      <w:r w:rsidR="00E77934">
        <w:rPr>
          <w:noProof/>
        </w:rPr>
        <w:lastRenderedPageBreak/>
        <w:drawing>
          <wp:inline distT="0" distB="0" distL="0" distR="0" wp14:anchorId="43BEB679" wp14:editId="4D147ED5">
            <wp:extent cx="5626735" cy="82296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6735" cy="8229600"/>
                    </a:xfrm>
                    <a:prstGeom prst="rect">
                      <a:avLst/>
                    </a:prstGeom>
                    <a:noFill/>
                    <a:ln>
                      <a:noFill/>
                    </a:ln>
                  </pic:spPr>
                </pic:pic>
              </a:graphicData>
            </a:graphic>
          </wp:inline>
        </w:drawing>
      </w:r>
      <w:bookmarkEnd w:id="11"/>
    </w:p>
    <w:p w14:paraId="5C11D915" w14:textId="372FF8B0" w:rsidR="00DE450E" w:rsidRDefault="00DE450E" w:rsidP="00DE450E">
      <w:pPr>
        <w:pStyle w:val="ListParagraph"/>
        <w:numPr>
          <w:ilvl w:val="0"/>
          <w:numId w:val="23"/>
        </w:numPr>
      </w:pPr>
      <w:r>
        <w:lastRenderedPageBreak/>
        <w:t>Mục đích của trang: hiển thị các công thức có chứa tên món ăn hoặc nguyên liệu mà người dùng tìm kiếm. Ngoài ra, người dùng có thể tìm kiếm công thức dựa theo vùng miền, loại món, cách nấu.</w:t>
      </w:r>
    </w:p>
    <w:p w14:paraId="161C72E5" w14:textId="151BA76C" w:rsidR="00DE450E" w:rsidRDefault="00DE450E" w:rsidP="00DE450E">
      <w:pPr>
        <w:pStyle w:val="ListParagraph"/>
        <w:numPr>
          <w:ilvl w:val="0"/>
          <w:numId w:val="23"/>
        </w:numPr>
      </w:pPr>
      <w:r>
        <w:t>Người dùng nhập từ khóa vào thanh Search, trang web sẽ hiển thị ra các công thức phù hợp</w:t>
      </w:r>
      <w:r w:rsidR="00DF2963">
        <w:t xml:space="preserve"> (mỗi công thức hiển thị hình ảnh, tên món, mô tả món ăn, số lượt bình luận và đánh giá)</w:t>
      </w:r>
      <w:r>
        <w:t>, người dùng nhấn vào công thức mong muốn.</w:t>
      </w:r>
    </w:p>
    <w:p w14:paraId="60F2A7C9" w14:textId="77777777" w:rsidR="001E1FCC" w:rsidRDefault="001E1FCC" w:rsidP="001E1FCC">
      <w:pPr>
        <w:pStyle w:val="ListParagraph"/>
      </w:pPr>
    </w:p>
    <w:p w14:paraId="1C1D49B6" w14:textId="2BD09D9D" w:rsidR="00DE450E" w:rsidRDefault="00DE450E" w:rsidP="00A050F0">
      <w:pPr>
        <w:rPr>
          <w:b/>
          <w:bCs/>
        </w:rPr>
      </w:pPr>
      <w:r w:rsidRPr="00A050F0">
        <w:rPr>
          <w:b/>
          <w:bCs/>
        </w:rPr>
        <w:t>Detail Recipe</w:t>
      </w:r>
      <w:r w:rsidR="00D84314">
        <w:rPr>
          <w:b/>
          <w:bCs/>
        </w:rPr>
        <w:t>:</w:t>
      </w:r>
    </w:p>
    <w:p w14:paraId="3DA987EE" w14:textId="77777777" w:rsidR="00D84314" w:rsidRDefault="00D84314" w:rsidP="00A050F0">
      <w:pPr>
        <w:rPr>
          <w:b/>
          <w:bCs/>
        </w:rPr>
      </w:pPr>
    </w:p>
    <w:p w14:paraId="6B160CCC" w14:textId="52CA93AC" w:rsidR="00A050F0" w:rsidRPr="00A050F0" w:rsidRDefault="00CF3359" w:rsidP="00CF3359">
      <w:pPr>
        <w:jc w:val="center"/>
        <w:rPr>
          <w:b/>
          <w:bCs/>
        </w:rPr>
      </w:pPr>
      <w:r>
        <w:rPr>
          <w:noProof/>
        </w:rPr>
        <w:drawing>
          <wp:inline distT="0" distB="0" distL="0" distR="0" wp14:anchorId="3EC79CFC" wp14:editId="169C48CB">
            <wp:extent cx="5943600" cy="4126865"/>
            <wp:effectExtent l="0" t="0" r="0" b="698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26865"/>
                    </a:xfrm>
                    <a:prstGeom prst="rect">
                      <a:avLst/>
                    </a:prstGeom>
                    <a:noFill/>
                    <a:ln>
                      <a:noFill/>
                    </a:ln>
                  </pic:spPr>
                </pic:pic>
              </a:graphicData>
            </a:graphic>
          </wp:inline>
        </w:drawing>
      </w:r>
    </w:p>
    <w:p w14:paraId="57D664A9" w14:textId="188E4448" w:rsidR="00DE450E" w:rsidRDefault="002E79CA" w:rsidP="002E79CA">
      <w:pPr>
        <w:jc w:val="center"/>
      </w:pPr>
      <w:r w:rsidRPr="002E79CA">
        <w:lastRenderedPageBreak/>
        <w:t xml:space="preserve"> </w:t>
      </w:r>
      <w:r>
        <w:rPr>
          <w:noProof/>
        </w:rPr>
        <w:drawing>
          <wp:inline distT="0" distB="0" distL="0" distR="0" wp14:anchorId="428F6705" wp14:editId="01A705B0">
            <wp:extent cx="5911215" cy="82296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1215" cy="8229600"/>
                    </a:xfrm>
                    <a:prstGeom prst="rect">
                      <a:avLst/>
                    </a:prstGeom>
                    <a:noFill/>
                    <a:ln>
                      <a:noFill/>
                    </a:ln>
                  </pic:spPr>
                </pic:pic>
              </a:graphicData>
            </a:graphic>
          </wp:inline>
        </w:drawing>
      </w:r>
    </w:p>
    <w:p w14:paraId="28396613" w14:textId="3D0DC0AB" w:rsidR="002E79CA" w:rsidRDefault="002E79CA" w:rsidP="002E79CA">
      <w:pPr>
        <w:jc w:val="center"/>
      </w:pPr>
    </w:p>
    <w:p w14:paraId="53A52AD3" w14:textId="70174B6A" w:rsidR="002E79CA" w:rsidRDefault="002E79CA" w:rsidP="002E79CA">
      <w:pPr>
        <w:pStyle w:val="ListParagraph"/>
        <w:numPr>
          <w:ilvl w:val="0"/>
          <w:numId w:val="23"/>
        </w:numPr>
      </w:pPr>
      <w:r>
        <w:t xml:space="preserve">Mục đích của trang Detail Recipe: hiển thị chi tiết hình ảnh, mô tả, nguyên liệu, cách sơ chế, cách thực hiện, cách dùng, mách nhỏ để hoàn thành món ăn. </w:t>
      </w:r>
    </w:p>
    <w:p w14:paraId="48B51426" w14:textId="566ECAD0" w:rsidR="002E79CA" w:rsidRDefault="002E79CA" w:rsidP="002E79CA">
      <w:pPr>
        <w:pStyle w:val="ListParagraph"/>
        <w:numPr>
          <w:ilvl w:val="0"/>
          <w:numId w:val="23"/>
        </w:numPr>
      </w:pPr>
      <w:r>
        <w:t>Trang hiển thị:</w:t>
      </w:r>
    </w:p>
    <w:p w14:paraId="7367727D" w14:textId="2197A8BE" w:rsidR="002E79CA" w:rsidRDefault="002E79CA" w:rsidP="002E79CA">
      <w:pPr>
        <w:pStyle w:val="ListParagraph"/>
        <w:numPr>
          <w:ilvl w:val="1"/>
          <w:numId w:val="23"/>
        </w:numPr>
      </w:pPr>
      <w:r>
        <w:t>Save recipe: lưu công thức nấu ăn yêu thích</w:t>
      </w:r>
    </w:p>
    <w:p w14:paraId="5231371F" w14:textId="52F7FA62" w:rsidR="002E79CA" w:rsidRDefault="002E79CA" w:rsidP="002E79CA">
      <w:pPr>
        <w:pStyle w:val="ListParagraph"/>
        <w:numPr>
          <w:ilvl w:val="1"/>
          <w:numId w:val="23"/>
        </w:numPr>
      </w:pPr>
      <w:r>
        <w:t>Link ‘</w:t>
      </w:r>
      <w:r w:rsidRPr="002E79CA">
        <w:rPr>
          <w:color w:val="00B0F0"/>
          <w:u w:val="single"/>
        </w:rPr>
        <w:t>Đặt mua nguyên liệu</w:t>
      </w:r>
      <w:r>
        <w:t xml:space="preserve">’: </w:t>
      </w:r>
      <w:r w:rsidR="0029490E">
        <w:t xml:space="preserve">điều hướng đến trang đặt mua, </w:t>
      </w:r>
      <w:r>
        <w:t>giúp người dùng dễ dàng đặt mua những nguyên liệu cần thiết để hoàn thành món ăn</w:t>
      </w:r>
    </w:p>
    <w:p w14:paraId="1CA66618" w14:textId="41D0F344" w:rsidR="002E79CA" w:rsidRDefault="002E79CA" w:rsidP="002E79CA">
      <w:pPr>
        <w:pStyle w:val="ListParagraph"/>
        <w:numPr>
          <w:ilvl w:val="1"/>
          <w:numId w:val="23"/>
        </w:numPr>
      </w:pPr>
      <w:r>
        <w:t>Bình luận và đánh giá: người dùng để lại đánh giá và những suy nghĩ của bản thân về công thức nấu ăn này</w:t>
      </w:r>
    </w:p>
    <w:p w14:paraId="08115B23" w14:textId="215FD865" w:rsidR="002E79CA" w:rsidRDefault="002E79CA" w:rsidP="002E79CA"/>
    <w:p w14:paraId="74FD6C6F" w14:textId="2434A5B0" w:rsidR="002E79CA" w:rsidRDefault="0029490E" w:rsidP="002E79CA">
      <w:pPr>
        <w:pStyle w:val="Heading2"/>
      </w:pPr>
      <w:bookmarkStart w:id="12" w:name="_Toc121933345"/>
      <w:r>
        <w:lastRenderedPageBreak/>
        <w:t>Order Ingredients</w:t>
      </w:r>
      <w:bookmarkEnd w:id="12"/>
    </w:p>
    <w:p w14:paraId="12C50457" w14:textId="5EE3991E" w:rsidR="0029490E" w:rsidRDefault="00970B4C" w:rsidP="0029490E">
      <w:pPr>
        <w:jc w:val="center"/>
      </w:pPr>
      <w:r>
        <w:rPr>
          <w:noProof/>
        </w:rPr>
        <w:drawing>
          <wp:inline distT="0" distB="0" distL="0" distR="0" wp14:anchorId="0DBE3047" wp14:editId="2742E477">
            <wp:extent cx="5943600" cy="7727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727315"/>
                    </a:xfrm>
                    <a:prstGeom prst="rect">
                      <a:avLst/>
                    </a:prstGeom>
                    <a:noFill/>
                    <a:ln>
                      <a:noFill/>
                    </a:ln>
                  </pic:spPr>
                </pic:pic>
              </a:graphicData>
            </a:graphic>
          </wp:inline>
        </w:drawing>
      </w:r>
    </w:p>
    <w:p w14:paraId="315BF054" w14:textId="2F1F8C46" w:rsidR="0029490E" w:rsidRDefault="0029490E" w:rsidP="0029490E">
      <w:pPr>
        <w:jc w:val="center"/>
      </w:pPr>
    </w:p>
    <w:p w14:paraId="68553763" w14:textId="3A33E2DB" w:rsidR="0029490E" w:rsidRDefault="0029490E" w:rsidP="0029490E">
      <w:pPr>
        <w:pStyle w:val="ListParagraph"/>
        <w:numPr>
          <w:ilvl w:val="0"/>
          <w:numId w:val="23"/>
        </w:numPr>
      </w:pPr>
      <w:r>
        <w:t>Mục đích của trang: giúp người dùng dễ dàng đặt mua những nguyên liệu cần thiết để hoàn thành món ăn</w:t>
      </w:r>
    </w:p>
    <w:p w14:paraId="7392C971" w14:textId="2E73CDF1" w:rsidR="0029490E" w:rsidRPr="0029490E" w:rsidRDefault="00A479FF" w:rsidP="0029490E">
      <w:pPr>
        <w:pStyle w:val="ListParagraph"/>
        <w:numPr>
          <w:ilvl w:val="0"/>
          <w:numId w:val="23"/>
        </w:numPr>
      </w:pPr>
      <w:r>
        <w:t>Trang web hiển thị chi tiết tất cả các nguyên liệu có trong món ăn, hình ảnh, tên nguyên liệu, giá cả, số lượng (theo kilogram), tổng giá cả và tùy chọn thêm hoặc xóa khỏi giỏ hàng.</w:t>
      </w:r>
      <w:r w:rsidR="00CD053C">
        <w:t xml:space="preserve"> Sau khi chọn nguyên liệu, người dùng nhấn ‘Order’ để </w:t>
      </w:r>
      <w:r w:rsidR="009B3813">
        <w:t>chuyển đến trang xác nhận và thanh toán đơn hàng.</w:t>
      </w:r>
    </w:p>
    <w:sectPr w:rsidR="0029490E" w:rsidRPr="0029490E" w:rsidSect="003F3CFD">
      <w:headerReference w:type="default" r:id="rId17"/>
      <w:footerReference w:type="default" r:id="rId18"/>
      <w:pgSz w:w="12240" w:h="15840" w:code="1"/>
      <w:pgMar w:top="1440" w:right="1440" w:bottom="1440" w:left="1440" w:header="720" w:footer="1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3E8FC" w14:textId="77777777" w:rsidR="007B7BE7" w:rsidRDefault="007B7BE7">
      <w:pPr>
        <w:spacing w:line="240" w:lineRule="auto"/>
      </w:pPr>
      <w:r>
        <w:separator/>
      </w:r>
    </w:p>
  </w:endnote>
  <w:endnote w:type="continuationSeparator" w:id="0">
    <w:p w14:paraId="4D6AC4FB" w14:textId="77777777" w:rsidR="007B7BE7" w:rsidRDefault="007B7BE7">
      <w:pPr>
        <w:spacing w:line="240" w:lineRule="auto"/>
      </w:pPr>
      <w:r>
        <w:continuationSeparator/>
      </w:r>
    </w:p>
  </w:endnote>
  <w:endnote w:type="continuationNotice" w:id="1">
    <w:p w14:paraId="4FA0AD5B" w14:textId="77777777" w:rsidR="007B7BE7" w:rsidRDefault="007B7BE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F81399" w14:paraId="6265413F" w14:textId="77777777">
      <w:tc>
        <w:tcPr>
          <w:tcW w:w="3162" w:type="dxa"/>
          <w:tcBorders>
            <w:top w:val="nil"/>
            <w:left w:val="nil"/>
            <w:bottom w:val="nil"/>
            <w:right w:val="nil"/>
          </w:tcBorders>
        </w:tcPr>
        <w:p w14:paraId="353071C8" w14:textId="77777777" w:rsidR="00F81399" w:rsidRDefault="000439F1">
          <w:pPr>
            <w:ind w:right="360"/>
          </w:pPr>
          <w:r>
            <w:t>Confidential</w:t>
          </w:r>
        </w:p>
      </w:tc>
      <w:tc>
        <w:tcPr>
          <w:tcW w:w="3162" w:type="dxa"/>
          <w:tcBorders>
            <w:top w:val="nil"/>
            <w:left w:val="nil"/>
            <w:bottom w:val="nil"/>
            <w:right w:val="nil"/>
          </w:tcBorders>
        </w:tcPr>
        <w:p w14:paraId="1E89E8A4" w14:textId="188880DF" w:rsidR="00F81399" w:rsidRDefault="000439F1" w:rsidP="0006309C">
          <w:pPr>
            <w:jc w:val="center"/>
          </w:pPr>
          <w:r>
            <w:rPr>
              <w:rFonts w:ascii="Symbol" w:eastAsia="Symbol" w:hAnsi="Symbol" w:cs="Symbol"/>
            </w:rPr>
            <w:t>Ó</w:t>
          </w:r>
          <w:r w:rsidR="00C11DDE">
            <w:fldChar w:fldCharType="begin"/>
          </w:r>
          <w:r w:rsidR="00C11DDE">
            <w:instrText>DOCPROPERTY "Company"  \* MERGEFORMAT</w:instrText>
          </w:r>
          <w:r w:rsidR="00C11DDE">
            <w:fldChar w:fldCharType="separate"/>
          </w:r>
          <w:r w:rsidR="0006309C">
            <w:t>Team</w:t>
          </w:r>
          <w:r w:rsidR="00A240EE">
            <w:t xml:space="preserve"> </w:t>
          </w:r>
          <w:r w:rsidR="00C24D64">
            <w:t>04</w:t>
          </w:r>
          <w:r w:rsidR="00C11DDE">
            <w:fldChar w:fldCharType="end"/>
          </w:r>
          <w:r>
            <w:t xml:space="preserve">, </w:t>
          </w:r>
          <w:r>
            <w:fldChar w:fldCharType="begin"/>
          </w:r>
          <w:r>
            <w:instrText xml:space="preserve"> DATE \@ "yyyy" </w:instrText>
          </w:r>
          <w:r>
            <w:fldChar w:fldCharType="separate"/>
          </w:r>
          <w:r w:rsidR="00DA0A7C">
            <w:rPr>
              <w:noProof/>
            </w:rPr>
            <w:t>2022</w:t>
          </w:r>
          <w:r>
            <w:fldChar w:fldCharType="end"/>
          </w:r>
        </w:p>
      </w:tc>
      <w:tc>
        <w:tcPr>
          <w:tcW w:w="3162" w:type="dxa"/>
          <w:tcBorders>
            <w:top w:val="nil"/>
            <w:left w:val="nil"/>
            <w:bottom w:val="nil"/>
            <w:right w:val="nil"/>
          </w:tcBorders>
        </w:tcPr>
        <w:p w14:paraId="2BAE8D08" w14:textId="77777777" w:rsidR="00F81399" w:rsidRDefault="000439F1">
          <w:pPr>
            <w:jc w:val="right"/>
          </w:pPr>
          <w:r>
            <w:t xml:space="preserve">Page </w:t>
          </w:r>
          <w:r>
            <w:rPr>
              <w:rStyle w:val="PageNumber"/>
            </w:rPr>
            <w:fldChar w:fldCharType="begin"/>
          </w:r>
          <w:r>
            <w:rPr>
              <w:rStyle w:val="PageNumber"/>
            </w:rPr>
            <w:instrText xml:space="preserve"> PAGE </w:instrText>
          </w:r>
          <w:r>
            <w:rPr>
              <w:rStyle w:val="PageNumber"/>
            </w:rPr>
            <w:fldChar w:fldCharType="separate"/>
          </w:r>
          <w:r w:rsidR="000E5FD6">
            <w:rPr>
              <w:rStyle w:val="PageNumber"/>
              <w:noProof/>
            </w:rPr>
            <w:t>6</w:t>
          </w:r>
          <w:r>
            <w:rPr>
              <w:rStyle w:val="PageNumber"/>
            </w:rPr>
            <w:fldChar w:fldCharType="end"/>
          </w:r>
        </w:p>
      </w:tc>
    </w:tr>
  </w:tbl>
  <w:p w14:paraId="618509D1" w14:textId="77777777" w:rsidR="00F81399" w:rsidRDefault="00F813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C40C5" w14:textId="77777777" w:rsidR="007B7BE7" w:rsidRDefault="007B7BE7">
      <w:pPr>
        <w:spacing w:line="240" w:lineRule="auto"/>
      </w:pPr>
      <w:r>
        <w:separator/>
      </w:r>
    </w:p>
  </w:footnote>
  <w:footnote w:type="continuationSeparator" w:id="0">
    <w:p w14:paraId="49824C98" w14:textId="77777777" w:rsidR="007B7BE7" w:rsidRDefault="007B7BE7">
      <w:pPr>
        <w:spacing w:line="240" w:lineRule="auto"/>
      </w:pPr>
      <w:r>
        <w:continuationSeparator/>
      </w:r>
    </w:p>
  </w:footnote>
  <w:footnote w:type="continuationNotice" w:id="1">
    <w:p w14:paraId="604FE319" w14:textId="77777777" w:rsidR="007B7BE7" w:rsidRDefault="007B7BE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B2FD0" w14:textId="77777777" w:rsidR="00F81399" w:rsidRDefault="00F81399">
    <w:pPr>
      <w:rPr>
        <w:sz w:val="24"/>
      </w:rPr>
    </w:pPr>
  </w:p>
  <w:p w14:paraId="0795E12F" w14:textId="77777777" w:rsidR="00F81399" w:rsidRDefault="00F81399">
    <w:pPr>
      <w:pBdr>
        <w:top w:val="single" w:sz="6" w:space="1" w:color="auto"/>
      </w:pBdr>
      <w:rPr>
        <w:sz w:val="24"/>
      </w:rPr>
    </w:pPr>
  </w:p>
  <w:p w14:paraId="1BEC7868" w14:textId="3ECFE254" w:rsidR="00F81399" w:rsidRDefault="000439F1">
    <w:pPr>
      <w:pBdr>
        <w:bottom w:val="single" w:sz="6" w:space="1" w:color="auto"/>
      </w:pBdr>
      <w:jc w:val="right"/>
      <w:rPr>
        <w:rFonts w:ascii="Arial" w:hAnsi="Arial"/>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sidR="00C24D64">
      <w:rPr>
        <w:rFonts w:ascii="Arial" w:hAnsi="Arial"/>
        <w:b/>
        <w:sz w:val="36"/>
      </w:rPr>
      <w:t>T</w:t>
    </w:r>
    <w:r w:rsidR="00A240EE">
      <w:rPr>
        <w:rFonts w:ascii="Arial" w:hAnsi="Arial"/>
        <w:b/>
        <w:sz w:val="36"/>
      </w:rPr>
      <w:t xml:space="preserve">eam </w:t>
    </w:r>
    <w:r w:rsidR="00C24D64">
      <w:rPr>
        <w:rFonts w:ascii="Arial" w:hAnsi="Arial"/>
        <w:b/>
        <w:sz w:val="36"/>
      </w:rPr>
      <w:t>04</w:t>
    </w:r>
    <w:r>
      <w:rPr>
        <w:rFonts w:ascii="Arial" w:hAnsi="Arial"/>
        <w:b/>
        <w:sz w:val="36"/>
      </w:rPr>
      <w:fldChar w:fldCharType="end"/>
    </w:r>
  </w:p>
  <w:p w14:paraId="59D3E753" w14:textId="77777777" w:rsidR="00F81399" w:rsidRDefault="00F81399">
    <w:pPr>
      <w:pBdr>
        <w:bottom w:val="single" w:sz="6" w:space="1" w:color="auto"/>
      </w:pBdr>
      <w:jc w:val="right"/>
      <w:rPr>
        <w:sz w:val="24"/>
      </w:rPr>
    </w:pPr>
  </w:p>
  <w:p w14:paraId="315E482D" w14:textId="77777777" w:rsidR="00F81399" w:rsidRDefault="00F813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F81399" w14:paraId="65272287" w14:textId="77777777">
      <w:tc>
        <w:tcPr>
          <w:tcW w:w="6379" w:type="dxa"/>
        </w:tcPr>
        <w:p w14:paraId="6BD79250" w14:textId="6C0AE9A6" w:rsidR="00F81399" w:rsidRDefault="000439F1">
          <w:r>
            <w:rPr>
              <w:b/>
            </w:rPr>
            <w:fldChar w:fldCharType="begin"/>
          </w:r>
          <w:r>
            <w:rPr>
              <w:b/>
            </w:rPr>
            <w:instrText xml:space="preserve"> SUBJECT  \* MERGEFORMAT </w:instrText>
          </w:r>
          <w:r>
            <w:rPr>
              <w:b/>
            </w:rPr>
            <w:fldChar w:fldCharType="separate"/>
          </w:r>
          <w:r w:rsidR="00060711">
            <w:t>Ăn ngon</w:t>
          </w:r>
          <w:r>
            <w:rPr>
              <w:b/>
            </w:rPr>
            <w:fldChar w:fldCharType="end"/>
          </w:r>
        </w:p>
      </w:tc>
      <w:tc>
        <w:tcPr>
          <w:tcW w:w="3179" w:type="dxa"/>
        </w:tcPr>
        <w:p w14:paraId="4814E878" w14:textId="4BC91FC1" w:rsidR="00F81399" w:rsidRDefault="000439F1">
          <w:pPr>
            <w:tabs>
              <w:tab w:val="left" w:pos="1135"/>
            </w:tabs>
            <w:spacing w:before="40"/>
            <w:ind w:right="68"/>
          </w:pPr>
          <w:r>
            <w:t xml:space="preserve">  Version:           1.</w:t>
          </w:r>
          <w:r w:rsidR="004660F6">
            <w:t>0</w:t>
          </w:r>
        </w:p>
      </w:tc>
    </w:tr>
    <w:tr w:rsidR="00F81399" w14:paraId="35B1D48F" w14:textId="77777777">
      <w:tc>
        <w:tcPr>
          <w:tcW w:w="6379" w:type="dxa"/>
        </w:tcPr>
        <w:p w14:paraId="29647434" w14:textId="7550EB50" w:rsidR="00F81399" w:rsidRDefault="004660F6" w:rsidP="00B243D1">
          <w:r>
            <w:t>UI Prototype</w:t>
          </w:r>
        </w:p>
      </w:tc>
      <w:tc>
        <w:tcPr>
          <w:tcW w:w="3179" w:type="dxa"/>
        </w:tcPr>
        <w:p w14:paraId="0DCABC98" w14:textId="2F23B374" w:rsidR="00F81399" w:rsidRDefault="000439F1">
          <w:r>
            <w:t xml:space="preserve">  Date:  </w:t>
          </w:r>
          <w:r w:rsidR="0081509E">
            <w:t>1</w:t>
          </w:r>
          <w:r w:rsidR="004660F6">
            <w:t>3</w:t>
          </w:r>
          <w:r w:rsidR="0081509E">
            <w:t>/1</w:t>
          </w:r>
          <w:r w:rsidR="004660F6">
            <w:t>2</w:t>
          </w:r>
          <w:r w:rsidR="00060711">
            <w:t>/2022</w:t>
          </w:r>
        </w:p>
      </w:tc>
    </w:tr>
    <w:tr w:rsidR="00F81399" w14:paraId="27CB7E68" w14:textId="77777777">
      <w:tc>
        <w:tcPr>
          <w:tcW w:w="9558" w:type="dxa"/>
          <w:gridSpan w:val="2"/>
        </w:tcPr>
        <w:p w14:paraId="0234346A" w14:textId="77777777" w:rsidR="00F81399" w:rsidRDefault="000439F1">
          <w:r>
            <w:t>&lt;document identifier&gt;</w:t>
          </w:r>
        </w:p>
      </w:tc>
    </w:tr>
  </w:tbl>
  <w:p w14:paraId="44BD2297" w14:textId="77777777" w:rsidR="00F81399" w:rsidRDefault="00F813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8D441A"/>
    <w:multiLevelType w:val="hybridMultilevel"/>
    <w:tmpl w:val="D1EE527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A7678B"/>
    <w:multiLevelType w:val="hybridMultilevel"/>
    <w:tmpl w:val="2D9C07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FEA03"/>
    <w:multiLevelType w:val="hybridMultilevel"/>
    <w:tmpl w:val="55D66484"/>
    <w:lvl w:ilvl="0" w:tplc="9696A508">
      <w:start w:val="1"/>
      <w:numFmt w:val="bullet"/>
      <w:lvlText w:val=""/>
      <w:lvlJc w:val="left"/>
      <w:pPr>
        <w:ind w:left="720" w:hanging="360"/>
      </w:pPr>
      <w:rPr>
        <w:rFonts w:ascii="Symbol" w:hAnsi="Symbol" w:hint="default"/>
      </w:rPr>
    </w:lvl>
    <w:lvl w:ilvl="1" w:tplc="BB3EF2EA">
      <w:start w:val="1"/>
      <w:numFmt w:val="bullet"/>
      <w:lvlText w:val="-"/>
      <w:lvlJc w:val="left"/>
      <w:pPr>
        <w:ind w:left="1440" w:hanging="360"/>
      </w:pPr>
      <w:rPr>
        <w:rFonts w:ascii="Calibri" w:hAnsi="Calibri" w:hint="default"/>
      </w:rPr>
    </w:lvl>
    <w:lvl w:ilvl="2" w:tplc="9E2C7BAA">
      <w:start w:val="1"/>
      <w:numFmt w:val="bullet"/>
      <w:lvlText w:val=""/>
      <w:lvlJc w:val="left"/>
      <w:pPr>
        <w:ind w:left="2160" w:hanging="360"/>
      </w:pPr>
      <w:rPr>
        <w:rFonts w:ascii="Wingdings" w:hAnsi="Wingdings" w:hint="default"/>
      </w:rPr>
    </w:lvl>
    <w:lvl w:ilvl="3" w:tplc="C70E0968">
      <w:start w:val="1"/>
      <w:numFmt w:val="bullet"/>
      <w:lvlText w:val=""/>
      <w:lvlJc w:val="left"/>
      <w:pPr>
        <w:ind w:left="2880" w:hanging="360"/>
      </w:pPr>
      <w:rPr>
        <w:rFonts w:ascii="Symbol" w:hAnsi="Symbol" w:hint="default"/>
      </w:rPr>
    </w:lvl>
    <w:lvl w:ilvl="4" w:tplc="54E0B046">
      <w:start w:val="1"/>
      <w:numFmt w:val="bullet"/>
      <w:lvlText w:val="o"/>
      <w:lvlJc w:val="left"/>
      <w:pPr>
        <w:ind w:left="3600" w:hanging="360"/>
      </w:pPr>
      <w:rPr>
        <w:rFonts w:ascii="Courier New" w:hAnsi="Courier New" w:hint="default"/>
      </w:rPr>
    </w:lvl>
    <w:lvl w:ilvl="5" w:tplc="FA74BFD8">
      <w:start w:val="1"/>
      <w:numFmt w:val="bullet"/>
      <w:lvlText w:val=""/>
      <w:lvlJc w:val="left"/>
      <w:pPr>
        <w:ind w:left="4320" w:hanging="360"/>
      </w:pPr>
      <w:rPr>
        <w:rFonts w:ascii="Wingdings" w:hAnsi="Wingdings" w:hint="default"/>
      </w:rPr>
    </w:lvl>
    <w:lvl w:ilvl="6" w:tplc="4EE4FD5C">
      <w:start w:val="1"/>
      <w:numFmt w:val="bullet"/>
      <w:lvlText w:val=""/>
      <w:lvlJc w:val="left"/>
      <w:pPr>
        <w:ind w:left="5040" w:hanging="360"/>
      </w:pPr>
      <w:rPr>
        <w:rFonts w:ascii="Symbol" w:hAnsi="Symbol" w:hint="default"/>
      </w:rPr>
    </w:lvl>
    <w:lvl w:ilvl="7" w:tplc="3B48BE24">
      <w:start w:val="1"/>
      <w:numFmt w:val="bullet"/>
      <w:lvlText w:val="o"/>
      <w:lvlJc w:val="left"/>
      <w:pPr>
        <w:ind w:left="5760" w:hanging="360"/>
      </w:pPr>
      <w:rPr>
        <w:rFonts w:ascii="Courier New" w:hAnsi="Courier New" w:hint="default"/>
      </w:rPr>
    </w:lvl>
    <w:lvl w:ilvl="8" w:tplc="1D7A1626">
      <w:start w:val="1"/>
      <w:numFmt w:val="bullet"/>
      <w:lvlText w:val=""/>
      <w:lvlJc w:val="left"/>
      <w:pPr>
        <w:ind w:left="6480" w:hanging="360"/>
      </w:pPr>
      <w:rPr>
        <w:rFonts w:ascii="Wingdings" w:hAnsi="Wingdings" w:hint="default"/>
      </w:rPr>
    </w:lvl>
  </w:abstractNum>
  <w:abstractNum w:abstractNumId="4" w15:restartNumberingAfterBreak="0">
    <w:nsid w:val="0538D78E"/>
    <w:multiLevelType w:val="hybridMultilevel"/>
    <w:tmpl w:val="80A26494"/>
    <w:lvl w:ilvl="0" w:tplc="EAD4529E">
      <w:start w:val="1"/>
      <w:numFmt w:val="bullet"/>
      <w:lvlText w:val=""/>
      <w:lvlJc w:val="left"/>
      <w:pPr>
        <w:ind w:left="720" w:hanging="360"/>
      </w:pPr>
      <w:rPr>
        <w:rFonts w:ascii="Symbol" w:hAnsi="Symbol" w:hint="default"/>
      </w:rPr>
    </w:lvl>
    <w:lvl w:ilvl="1" w:tplc="F24E586A">
      <w:start w:val="1"/>
      <w:numFmt w:val="bullet"/>
      <w:lvlText w:val="-"/>
      <w:lvlJc w:val="left"/>
      <w:pPr>
        <w:ind w:left="1440" w:hanging="360"/>
      </w:pPr>
      <w:rPr>
        <w:rFonts w:ascii="Calibri" w:hAnsi="Calibri" w:hint="default"/>
      </w:rPr>
    </w:lvl>
    <w:lvl w:ilvl="2" w:tplc="6DAE17BA">
      <w:start w:val="1"/>
      <w:numFmt w:val="bullet"/>
      <w:lvlText w:val=""/>
      <w:lvlJc w:val="left"/>
      <w:pPr>
        <w:ind w:left="2160" w:hanging="360"/>
      </w:pPr>
      <w:rPr>
        <w:rFonts w:ascii="Wingdings" w:hAnsi="Wingdings" w:hint="default"/>
      </w:rPr>
    </w:lvl>
    <w:lvl w:ilvl="3" w:tplc="A0EC28A0">
      <w:start w:val="1"/>
      <w:numFmt w:val="bullet"/>
      <w:lvlText w:val=""/>
      <w:lvlJc w:val="left"/>
      <w:pPr>
        <w:ind w:left="2880" w:hanging="360"/>
      </w:pPr>
      <w:rPr>
        <w:rFonts w:ascii="Symbol" w:hAnsi="Symbol" w:hint="default"/>
      </w:rPr>
    </w:lvl>
    <w:lvl w:ilvl="4" w:tplc="04102CE8">
      <w:start w:val="1"/>
      <w:numFmt w:val="bullet"/>
      <w:lvlText w:val="o"/>
      <w:lvlJc w:val="left"/>
      <w:pPr>
        <w:ind w:left="3600" w:hanging="360"/>
      </w:pPr>
      <w:rPr>
        <w:rFonts w:ascii="Courier New" w:hAnsi="Courier New" w:hint="default"/>
      </w:rPr>
    </w:lvl>
    <w:lvl w:ilvl="5" w:tplc="0794FCDA">
      <w:start w:val="1"/>
      <w:numFmt w:val="bullet"/>
      <w:lvlText w:val=""/>
      <w:lvlJc w:val="left"/>
      <w:pPr>
        <w:ind w:left="4320" w:hanging="360"/>
      </w:pPr>
      <w:rPr>
        <w:rFonts w:ascii="Wingdings" w:hAnsi="Wingdings" w:hint="default"/>
      </w:rPr>
    </w:lvl>
    <w:lvl w:ilvl="6" w:tplc="F16C6DC4">
      <w:start w:val="1"/>
      <w:numFmt w:val="bullet"/>
      <w:lvlText w:val=""/>
      <w:lvlJc w:val="left"/>
      <w:pPr>
        <w:ind w:left="5040" w:hanging="360"/>
      </w:pPr>
      <w:rPr>
        <w:rFonts w:ascii="Symbol" w:hAnsi="Symbol" w:hint="default"/>
      </w:rPr>
    </w:lvl>
    <w:lvl w:ilvl="7" w:tplc="7592E59C">
      <w:start w:val="1"/>
      <w:numFmt w:val="bullet"/>
      <w:lvlText w:val="o"/>
      <w:lvlJc w:val="left"/>
      <w:pPr>
        <w:ind w:left="5760" w:hanging="360"/>
      </w:pPr>
      <w:rPr>
        <w:rFonts w:ascii="Courier New" w:hAnsi="Courier New" w:hint="default"/>
      </w:rPr>
    </w:lvl>
    <w:lvl w:ilvl="8" w:tplc="54FEF7BE">
      <w:start w:val="1"/>
      <w:numFmt w:val="bullet"/>
      <w:lvlText w:val=""/>
      <w:lvlJc w:val="left"/>
      <w:pPr>
        <w:ind w:left="6480" w:hanging="360"/>
      </w:pPr>
      <w:rPr>
        <w:rFonts w:ascii="Wingdings" w:hAnsi="Wingdings" w:hint="default"/>
      </w:rPr>
    </w:lvl>
  </w:abstractNum>
  <w:abstractNum w:abstractNumId="5" w15:restartNumberingAfterBreak="0">
    <w:nsid w:val="0E6F59D6"/>
    <w:multiLevelType w:val="hybridMultilevel"/>
    <w:tmpl w:val="DCD0CAB4"/>
    <w:lvl w:ilvl="0" w:tplc="BD7CB958">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0EF3FFF8"/>
    <w:multiLevelType w:val="hybridMultilevel"/>
    <w:tmpl w:val="2DE40612"/>
    <w:lvl w:ilvl="0" w:tplc="37B0A984">
      <w:start w:val="1"/>
      <w:numFmt w:val="bullet"/>
      <w:lvlText w:val=""/>
      <w:lvlJc w:val="left"/>
      <w:pPr>
        <w:ind w:left="720" w:hanging="360"/>
      </w:pPr>
      <w:rPr>
        <w:rFonts w:ascii="Symbol" w:hAnsi="Symbol" w:hint="default"/>
      </w:rPr>
    </w:lvl>
    <w:lvl w:ilvl="1" w:tplc="9AD41F58">
      <w:start w:val="1"/>
      <w:numFmt w:val="bullet"/>
      <w:lvlText w:val="o"/>
      <w:lvlJc w:val="left"/>
      <w:pPr>
        <w:ind w:left="1440" w:hanging="360"/>
      </w:pPr>
      <w:rPr>
        <w:rFonts w:ascii="Courier New" w:hAnsi="Courier New" w:hint="default"/>
      </w:rPr>
    </w:lvl>
    <w:lvl w:ilvl="2" w:tplc="D74656AA">
      <w:start w:val="1"/>
      <w:numFmt w:val="bullet"/>
      <w:lvlText w:val=""/>
      <w:lvlJc w:val="left"/>
      <w:pPr>
        <w:ind w:left="2160" w:hanging="360"/>
      </w:pPr>
      <w:rPr>
        <w:rFonts w:ascii="Wingdings" w:hAnsi="Wingdings" w:hint="default"/>
      </w:rPr>
    </w:lvl>
    <w:lvl w:ilvl="3" w:tplc="287C628A">
      <w:start w:val="1"/>
      <w:numFmt w:val="bullet"/>
      <w:lvlText w:val=""/>
      <w:lvlJc w:val="left"/>
      <w:pPr>
        <w:ind w:left="2880" w:hanging="360"/>
      </w:pPr>
      <w:rPr>
        <w:rFonts w:ascii="Symbol" w:hAnsi="Symbol" w:hint="default"/>
      </w:rPr>
    </w:lvl>
    <w:lvl w:ilvl="4" w:tplc="C31A3D90">
      <w:start w:val="1"/>
      <w:numFmt w:val="bullet"/>
      <w:lvlText w:val="o"/>
      <w:lvlJc w:val="left"/>
      <w:pPr>
        <w:ind w:left="3600" w:hanging="360"/>
      </w:pPr>
      <w:rPr>
        <w:rFonts w:ascii="Courier New" w:hAnsi="Courier New" w:hint="default"/>
      </w:rPr>
    </w:lvl>
    <w:lvl w:ilvl="5" w:tplc="1BD05C8C">
      <w:start w:val="1"/>
      <w:numFmt w:val="bullet"/>
      <w:lvlText w:val=""/>
      <w:lvlJc w:val="left"/>
      <w:pPr>
        <w:ind w:left="4320" w:hanging="360"/>
      </w:pPr>
      <w:rPr>
        <w:rFonts w:ascii="Wingdings" w:hAnsi="Wingdings" w:hint="default"/>
      </w:rPr>
    </w:lvl>
    <w:lvl w:ilvl="6" w:tplc="C39CDD36">
      <w:start w:val="1"/>
      <w:numFmt w:val="bullet"/>
      <w:lvlText w:val=""/>
      <w:lvlJc w:val="left"/>
      <w:pPr>
        <w:ind w:left="5040" w:hanging="360"/>
      </w:pPr>
      <w:rPr>
        <w:rFonts w:ascii="Symbol" w:hAnsi="Symbol" w:hint="default"/>
      </w:rPr>
    </w:lvl>
    <w:lvl w:ilvl="7" w:tplc="FED49190">
      <w:start w:val="1"/>
      <w:numFmt w:val="bullet"/>
      <w:lvlText w:val="o"/>
      <w:lvlJc w:val="left"/>
      <w:pPr>
        <w:ind w:left="5760" w:hanging="360"/>
      </w:pPr>
      <w:rPr>
        <w:rFonts w:ascii="Courier New" w:hAnsi="Courier New" w:hint="default"/>
      </w:rPr>
    </w:lvl>
    <w:lvl w:ilvl="8" w:tplc="AC56D674">
      <w:start w:val="1"/>
      <w:numFmt w:val="bullet"/>
      <w:lvlText w:val=""/>
      <w:lvlJc w:val="left"/>
      <w:pPr>
        <w:ind w:left="6480" w:hanging="360"/>
      </w:pPr>
      <w:rPr>
        <w:rFonts w:ascii="Wingdings" w:hAnsi="Wingdings" w:hint="default"/>
      </w:rPr>
    </w:lvl>
  </w:abstractNum>
  <w:abstractNum w:abstractNumId="7" w15:restartNumberingAfterBreak="0">
    <w:nsid w:val="125B6967"/>
    <w:multiLevelType w:val="hybridMultilevel"/>
    <w:tmpl w:val="16066478"/>
    <w:lvl w:ilvl="0" w:tplc="D93200C8">
      <w:start w:val="1"/>
      <w:numFmt w:val="bullet"/>
      <w:lvlText w:val=""/>
      <w:lvlJc w:val="left"/>
      <w:pPr>
        <w:ind w:left="720" w:hanging="360"/>
      </w:pPr>
      <w:rPr>
        <w:rFonts w:ascii="Symbol" w:hAnsi="Symbol" w:hint="default"/>
      </w:rPr>
    </w:lvl>
    <w:lvl w:ilvl="1" w:tplc="5410760E">
      <w:start w:val="1"/>
      <w:numFmt w:val="bullet"/>
      <w:lvlText w:val="-"/>
      <w:lvlJc w:val="left"/>
      <w:pPr>
        <w:ind w:left="1440" w:hanging="360"/>
      </w:pPr>
      <w:rPr>
        <w:rFonts w:ascii="Calibri" w:hAnsi="Calibri" w:hint="default"/>
      </w:rPr>
    </w:lvl>
    <w:lvl w:ilvl="2" w:tplc="572E0472">
      <w:start w:val="1"/>
      <w:numFmt w:val="bullet"/>
      <w:lvlText w:val=""/>
      <w:lvlJc w:val="left"/>
      <w:pPr>
        <w:ind w:left="2160" w:hanging="360"/>
      </w:pPr>
      <w:rPr>
        <w:rFonts w:ascii="Wingdings" w:hAnsi="Wingdings" w:hint="default"/>
      </w:rPr>
    </w:lvl>
    <w:lvl w:ilvl="3" w:tplc="02306260">
      <w:start w:val="1"/>
      <w:numFmt w:val="bullet"/>
      <w:lvlText w:val=""/>
      <w:lvlJc w:val="left"/>
      <w:pPr>
        <w:ind w:left="2880" w:hanging="360"/>
      </w:pPr>
      <w:rPr>
        <w:rFonts w:ascii="Symbol" w:hAnsi="Symbol" w:hint="default"/>
      </w:rPr>
    </w:lvl>
    <w:lvl w:ilvl="4" w:tplc="5A20D352">
      <w:start w:val="1"/>
      <w:numFmt w:val="bullet"/>
      <w:lvlText w:val="o"/>
      <w:lvlJc w:val="left"/>
      <w:pPr>
        <w:ind w:left="3600" w:hanging="360"/>
      </w:pPr>
      <w:rPr>
        <w:rFonts w:ascii="Courier New" w:hAnsi="Courier New" w:hint="default"/>
      </w:rPr>
    </w:lvl>
    <w:lvl w:ilvl="5" w:tplc="7A80EFB4">
      <w:start w:val="1"/>
      <w:numFmt w:val="bullet"/>
      <w:lvlText w:val=""/>
      <w:lvlJc w:val="left"/>
      <w:pPr>
        <w:ind w:left="4320" w:hanging="360"/>
      </w:pPr>
      <w:rPr>
        <w:rFonts w:ascii="Wingdings" w:hAnsi="Wingdings" w:hint="default"/>
      </w:rPr>
    </w:lvl>
    <w:lvl w:ilvl="6" w:tplc="788E780C">
      <w:start w:val="1"/>
      <w:numFmt w:val="bullet"/>
      <w:lvlText w:val=""/>
      <w:lvlJc w:val="left"/>
      <w:pPr>
        <w:ind w:left="5040" w:hanging="360"/>
      </w:pPr>
      <w:rPr>
        <w:rFonts w:ascii="Symbol" w:hAnsi="Symbol" w:hint="default"/>
      </w:rPr>
    </w:lvl>
    <w:lvl w:ilvl="7" w:tplc="E036FB68">
      <w:start w:val="1"/>
      <w:numFmt w:val="bullet"/>
      <w:lvlText w:val="o"/>
      <w:lvlJc w:val="left"/>
      <w:pPr>
        <w:ind w:left="5760" w:hanging="360"/>
      </w:pPr>
      <w:rPr>
        <w:rFonts w:ascii="Courier New" w:hAnsi="Courier New" w:hint="default"/>
      </w:rPr>
    </w:lvl>
    <w:lvl w:ilvl="8" w:tplc="4BBE143C">
      <w:start w:val="1"/>
      <w:numFmt w:val="bullet"/>
      <w:lvlText w:val=""/>
      <w:lvlJc w:val="left"/>
      <w:pPr>
        <w:ind w:left="6480" w:hanging="360"/>
      </w:pPr>
      <w:rPr>
        <w:rFonts w:ascii="Wingdings" w:hAnsi="Wingdings" w:hint="default"/>
      </w:rPr>
    </w:lvl>
  </w:abstractNum>
  <w:abstractNum w:abstractNumId="8" w15:restartNumberingAfterBreak="0">
    <w:nsid w:val="149FB4BD"/>
    <w:multiLevelType w:val="hybridMultilevel"/>
    <w:tmpl w:val="3BB4DE04"/>
    <w:lvl w:ilvl="0" w:tplc="BB5EAC5C">
      <w:start w:val="1"/>
      <w:numFmt w:val="bullet"/>
      <w:lvlText w:val=""/>
      <w:lvlJc w:val="left"/>
      <w:pPr>
        <w:ind w:left="720" w:hanging="360"/>
      </w:pPr>
      <w:rPr>
        <w:rFonts w:ascii="Symbol" w:hAnsi="Symbol" w:hint="default"/>
      </w:rPr>
    </w:lvl>
    <w:lvl w:ilvl="1" w:tplc="B134BCD8">
      <w:start w:val="1"/>
      <w:numFmt w:val="bullet"/>
      <w:lvlText w:val="o"/>
      <w:lvlJc w:val="left"/>
      <w:pPr>
        <w:ind w:left="1440" w:hanging="360"/>
      </w:pPr>
      <w:rPr>
        <w:rFonts w:ascii="Courier New" w:hAnsi="Courier New" w:hint="default"/>
      </w:rPr>
    </w:lvl>
    <w:lvl w:ilvl="2" w:tplc="4E4C2902">
      <w:start w:val="1"/>
      <w:numFmt w:val="bullet"/>
      <w:lvlText w:val=""/>
      <w:lvlJc w:val="left"/>
      <w:pPr>
        <w:ind w:left="2160" w:hanging="360"/>
      </w:pPr>
      <w:rPr>
        <w:rFonts w:ascii="Wingdings" w:hAnsi="Wingdings" w:hint="default"/>
      </w:rPr>
    </w:lvl>
    <w:lvl w:ilvl="3" w:tplc="BBCE3F52">
      <w:start w:val="1"/>
      <w:numFmt w:val="bullet"/>
      <w:lvlText w:val=""/>
      <w:lvlJc w:val="left"/>
      <w:pPr>
        <w:ind w:left="2880" w:hanging="360"/>
      </w:pPr>
      <w:rPr>
        <w:rFonts w:ascii="Symbol" w:hAnsi="Symbol" w:hint="default"/>
      </w:rPr>
    </w:lvl>
    <w:lvl w:ilvl="4" w:tplc="96EC7D62">
      <w:start w:val="1"/>
      <w:numFmt w:val="bullet"/>
      <w:lvlText w:val="o"/>
      <w:lvlJc w:val="left"/>
      <w:pPr>
        <w:ind w:left="3600" w:hanging="360"/>
      </w:pPr>
      <w:rPr>
        <w:rFonts w:ascii="Courier New" w:hAnsi="Courier New" w:hint="default"/>
      </w:rPr>
    </w:lvl>
    <w:lvl w:ilvl="5" w:tplc="96CA4192">
      <w:start w:val="1"/>
      <w:numFmt w:val="bullet"/>
      <w:lvlText w:val=""/>
      <w:lvlJc w:val="left"/>
      <w:pPr>
        <w:ind w:left="4320" w:hanging="360"/>
      </w:pPr>
      <w:rPr>
        <w:rFonts w:ascii="Wingdings" w:hAnsi="Wingdings" w:hint="default"/>
      </w:rPr>
    </w:lvl>
    <w:lvl w:ilvl="6" w:tplc="F5EA9E5E">
      <w:start w:val="1"/>
      <w:numFmt w:val="bullet"/>
      <w:lvlText w:val=""/>
      <w:lvlJc w:val="left"/>
      <w:pPr>
        <w:ind w:left="5040" w:hanging="360"/>
      </w:pPr>
      <w:rPr>
        <w:rFonts w:ascii="Symbol" w:hAnsi="Symbol" w:hint="default"/>
      </w:rPr>
    </w:lvl>
    <w:lvl w:ilvl="7" w:tplc="F6BC4EF4">
      <w:start w:val="1"/>
      <w:numFmt w:val="bullet"/>
      <w:lvlText w:val="o"/>
      <w:lvlJc w:val="left"/>
      <w:pPr>
        <w:ind w:left="5760" w:hanging="360"/>
      </w:pPr>
      <w:rPr>
        <w:rFonts w:ascii="Courier New" w:hAnsi="Courier New" w:hint="default"/>
      </w:rPr>
    </w:lvl>
    <w:lvl w:ilvl="8" w:tplc="36245A34">
      <w:start w:val="1"/>
      <w:numFmt w:val="bullet"/>
      <w:lvlText w:val=""/>
      <w:lvlJc w:val="left"/>
      <w:pPr>
        <w:ind w:left="6480" w:hanging="360"/>
      </w:pPr>
      <w:rPr>
        <w:rFonts w:ascii="Wingdings" w:hAnsi="Wingdings" w:hint="default"/>
      </w:rPr>
    </w:lvl>
  </w:abstractNum>
  <w:abstractNum w:abstractNumId="9" w15:restartNumberingAfterBreak="0">
    <w:nsid w:val="1762467E"/>
    <w:multiLevelType w:val="hybridMultilevel"/>
    <w:tmpl w:val="C302C26A"/>
    <w:lvl w:ilvl="0" w:tplc="700849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CECD"/>
    <w:multiLevelType w:val="hybridMultilevel"/>
    <w:tmpl w:val="381AB1CA"/>
    <w:lvl w:ilvl="0" w:tplc="0F7C522A">
      <w:start w:val="1"/>
      <w:numFmt w:val="bullet"/>
      <w:lvlText w:val=""/>
      <w:lvlJc w:val="left"/>
      <w:pPr>
        <w:ind w:left="720" w:hanging="360"/>
      </w:pPr>
      <w:rPr>
        <w:rFonts w:ascii="Symbol" w:hAnsi="Symbol" w:hint="default"/>
      </w:rPr>
    </w:lvl>
    <w:lvl w:ilvl="1" w:tplc="A6CEDA46">
      <w:start w:val="1"/>
      <w:numFmt w:val="bullet"/>
      <w:lvlText w:val="-"/>
      <w:lvlJc w:val="left"/>
      <w:pPr>
        <w:ind w:left="1440" w:hanging="360"/>
      </w:pPr>
      <w:rPr>
        <w:rFonts w:ascii="Calibri" w:hAnsi="Calibri" w:hint="default"/>
      </w:rPr>
    </w:lvl>
    <w:lvl w:ilvl="2" w:tplc="6DF0FD32">
      <w:start w:val="1"/>
      <w:numFmt w:val="bullet"/>
      <w:lvlText w:val=""/>
      <w:lvlJc w:val="left"/>
      <w:pPr>
        <w:ind w:left="2160" w:hanging="360"/>
      </w:pPr>
      <w:rPr>
        <w:rFonts w:ascii="Wingdings" w:hAnsi="Wingdings" w:hint="default"/>
      </w:rPr>
    </w:lvl>
    <w:lvl w:ilvl="3" w:tplc="2D1021A2">
      <w:start w:val="1"/>
      <w:numFmt w:val="bullet"/>
      <w:lvlText w:val=""/>
      <w:lvlJc w:val="left"/>
      <w:pPr>
        <w:ind w:left="2880" w:hanging="360"/>
      </w:pPr>
      <w:rPr>
        <w:rFonts w:ascii="Symbol" w:hAnsi="Symbol" w:hint="default"/>
      </w:rPr>
    </w:lvl>
    <w:lvl w:ilvl="4" w:tplc="CB784B5C">
      <w:start w:val="1"/>
      <w:numFmt w:val="bullet"/>
      <w:lvlText w:val="o"/>
      <w:lvlJc w:val="left"/>
      <w:pPr>
        <w:ind w:left="3600" w:hanging="360"/>
      </w:pPr>
      <w:rPr>
        <w:rFonts w:ascii="Courier New" w:hAnsi="Courier New" w:hint="default"/>
      </w:rPr>
    </w:lvl>
    <w:lvl w:ilvl="5" w:tplc="97C03160">
      <w:start w:val="1"/>
      <w:numFmt w:val="bullet"/>
      <w:lvlText w:val=""/>
      <w:lvlJc w:val="left"/>
      <w:pPr>
        <w:ind w:left="4320" w:hanging="360"/>
      </w:pPr>
      <w:rPr>
        <w:rFonts w:ascii="Wingdings" w:hAnsi="Wingdings" w:hint="default"/>
      </w:rPr>
    </w:lvl>
    <w:lvl w:ilvl="6" w:tplc="8182F8A0">
      <w:start w:val="1"/>
      <w:numFmt w:val="bullet"/>
      <w:lvlText w:val=""/>
      <w:lvlJc w:val="left"/>
      <w:pPr>
        <w:ind w:left="5040" w:hanging="360"/>
      </w:pPr>
      <w:rPr>
        <w:rFonts w:ascii="Symbol" w:hAnsi="Symbol" w:hint="default"/>
      </w:rPr>
    </w:lvl>
    <w:lvl w:ilvl="7" w:tplc="DCFA1588">
      <w:start w:val="1"/>
      <w:numFmt w:val="bullet"/>
      <w:lvlText w:val="o"/>
      <w:lvlJc w:val="left"/>
      <w:pPr>
        <w:ind w:left="5760" w:hanging="360"/>
      </w:pPr>
      <w:rPr>
        <w:rFonts w:ascii="Courier New" w:hAnsi="Courier New" w:hint="default"/>
      </w:rPr>
    </w:lvl>
    <w:lvl w:ilvl="8" w:tplc="70CEFC46">
      <w:start w:val="1"/>
      <w:numFmt w:val="bullet"/>
      <w:lvlText w:val=""/>
      <w:lvlJc w:val="left"/>
      <w:pPr>
        <w:ind w:left="6480" w:hanging="360"/>
      </w:pPr>
      <w:rPr>
        <w:rFonts w:ascii="Wingdings" w:hAnsi="Wingdings" w:hint="default"/>
      </w:rPr>
    </w:lvl>
  </w:abstractNum>
  <w:abstractNum w:abstractNumId="11" w15:restartNumberingAfterBreak="0">
    <w:nsid w:val="3189C0BD"/>
    <w:multiLevelType w:val="hybridMultilevel"/>
    <w:tmpl w:val="2BBE969C"/>
    <w:lvl w:ilvl="0" w:tplc="4ABA13A4">
      <w:start w:val="1"/>
      <w:numFmt w:val="bullet"/>
      <w:lvlText w:val="-"/>
      <w:lvlJc w:val="left"/>
      <w:pPr>
        <w:ind w:left="1440" w:hanging="360"/>
      </w:pPr>
      <w:rPr>
        <w:rFonts w:ascii="Calibri" w:hAnsi="Calibri" w:hint="default"/>
      </w:rPr>
    </w:lvl>
    <w:lvl w:ilvl="1" w:tplc="E164389A">
      <w:start w:val="1"/>
      <w:numFmt w:val="bullet"/>
      <w:lvlText w:val="o"/>
      <w:lvlJc w:val="left"/>
      <w:pPr>
        <w:ind w:left="2160" w:hanging="360"/>
      </w:pPr>
      <w:rPr>
        <w:rFonts w:ascii="Courier New" w:hAnsi="Courier New" w:hint="default"/>
      </w:rPr>
    </w:lvl>
    <w:lvl w:ilvl="2" w:tplc="C93EEA0E">
      <w:start w:val="1"/>
      <w:numFmt w:val="bullet"/>
      <w:lvlText w:val=""/>
      <w:lvlJc w:val="left"/>
      <w:pPr>
        <w:ind w:left="2880" w:hanging="360"/>
      </w:pPr>
      <w:rPr>
        <w:rFonts w:ascii="Wingdings" w:hAnsi="Wingdings" w:hint="default"/>
      </w:rPr>
    </w:lvl>
    <w:lvl w:ilvl="3" w:tplc="DA2092AA">
      <w:start w:val="1"/>
      <w:numFmt w:val="bullet"/>
      <w:lvlText w:val=""/>
      <w:lvlJc w:val="left"/>
      <w:pPr>
        <w:ind w:left="3600" w:hanging="360"/>
      </w:pPr>
      <w:rPr>
        <w:rFonts w:ascii="Symbol" w:hAnsi="Symbol" w:hint="default"/>
      </w:rPr>
    </w:lvl>
    <w:lvl w:ilvl="4" w:tplc="F1FA8AE6">
      <w:start w:val="1"/>
      <w:numFmt w:val="bullet"/>
      <w:lvlText w:val="o"/>
      <w:lvlJc w:val="left"/>
      <w:pPr>
        <w:ind w:left="4320" w:hanging="360"/>
      </w:pPr>
      <w:rPr>
        <w:rFonts w:ascii="Courier New" w:hAnsi="Courier New" w:hint="default"/>
      </w:rPr>
    </w:lvl>
    <w:lvl w:ilvl="5" w:tplc="4030BBE8">
      <w:start w:val="1"/>
      <w:numFmt w:val="bullet"/>
      <w:lvlText w:val=""/>
      <w:lvlJc w:val="left"/>
      <w:pPr>
        <w:ind w:left="5040" w:hanging="360"/>
      </w:pPr>
      <w:rPr>
        <w:rFonts w:ascii="Wingdings" w:hAnsi="Wingdings" w:hint="default"/>
      </w:rPr>
    </w:lvl>
    <w:lvl w:ilvl="6" w:tplc="2FD0C020">
      <w:start w:val="1"/>
      <w:numFmt w:val="bullet"/>
      <w:lvlText w:val=""/>
      <w:lvlJc w:val="left"/>
      <w:pPr>
        <w:ind w:left="5760" w:hanging="360"/>
      </w:pPr>
      <w:rPr>
        <w:rFonts w:ascii="Symbol" w:hAnsi="Symbol" w:hint="default"/>
      </w:rPr>
    </w:lvl>
    <w:lvl w:ilvl="7" w:tplc="007259F4">
      <w:start w:val="1"/>
      <w:numFmt w:val="bullet"/>
      <w:lvlText w:val="o"/>
      <w:lvlJc w:val="left"/>
      <w:pPr>
        <w:ind w:left="6480" w:hanging="360"/>
      </w:pPr>
      <w:rPr>
        <w:rFonts w:ascii="Courier New" w:hAnsi="Courier New" w:hint="default"/>
      </w:rPr>
    </w:lvl>
    <w:lvl w:ilvl="8" w:tplc="41EA4338">
      <w:start w:val="1"/>
      <w:numFmt w:val="bullet"/>
      <w:lvlText w:val=""/>
      <w:lvlJc w:val="left"/>
      <w:pPr>
        <w:ind w:left="7200" w:hanging="360"/>
      </w:pPr>
      <w:rPr>
        <w:rFonts w:ascii="Wingdings" w:hAnsi="Wingdings" w:hint="default"/>
      </w:rPr>
    </w:lvl>
  </w:abstractNum>
  <w:abstractNum w:abstractNumId="12" w15:restartNumberingAfterBreak="0">
    <w:nsid w:val="3E841434"/>
    <w:multiLevelType w:val="hybridMultilevel"/>
    <w:tmpl w:val="BABE9E78"/>
    <w:lvl w:ilvl="0" w:tplc="EE40AAD0">
      <w:start w:val="1"/>
      <w:numFmt w:val="bullet"/>
      <w:lvlText w:val=""/>
      <w:lvlJc w:val="left"/>
      <w:pPr>
        <w:ind w:left="720" w:hanging="360"/>
      </w:pPr>
      <w:rPr>
        <w:rFonts w:ascii="Wingdings" w:hAnsi="Wingdings" w:hint="default"/>
      </w:rPr>
    </w:lvl>
    <w:lvl w:ilvl="1" w:tplc="6F187CC6">
      <w:start w:val="1"/>
      <w:numFmt w:val="bullet"/>
      <w:lvlText w:val="o"/>
      <w:lvlJc w:val="left"/>
      <w:pPr>
        <w:ind w:left="1440" w:hanging="360"/>
      </w:pPr>
      <w:rPr>
        <w:rFonts w:ascii="Courier New" w:hAnsi="Courier New" w:hint="default"/>
      </w:rPr>
    </w:lvl>
    <w:lvl w:ilvl="2" w:tplc="1AAEF0B2">
      <w:start w:val="1"/>
      <w:numFmt w:val="bullet"/>
      <w:lvlText w:val=""/>
      <w:lvlJc w:val="left"/>
      <w:pPr>
        <w:ind w:left="2160" w:hanging="360"/>
      </w:pPr>
      <w:rPr>
        <w:rFonts w:ascii="Wingdings" w:hAnsi="Wingdings" w:hint="default"/>
      </w:rPr>
    </w:lvl>
    <w:lvl w:ilvl="3" w:tplc="8D6851D2">
      <w:start w:val="1"/>
      <w:numFmt w:val="bullet"/>
      <w:lvlText w:val=""/>
      <w:lvlJc w:val="left"/>
      <w:pPr>
        <w:ind w:left="2880" w:hanging="360"/>
      </w:pPr>
      <w:rPr>
        <w:rFonts w:ascii="Symbol" w:hAnsi="Symbol" w:hint="default"/>
      </w:rPr>
    </w:lvl>
    <w:lvl w:ilvl="4" w:tplc="780C07E6">
      <w:start w:val="1"/>
      <w:numFmt w:val="bullet"/>
      <w:lvlText w:val="o"/>
      <w:lvlJc w:val="left"/>
      <w:pPr>
        <w:ind w:left="3600" w:hanging="360"/>
      </w:pPr>
      <w:rPr>
        <w:rFonts w:ascii="Courier New" w:hAnsi="Courier New" w:hint="default"/>
      </w:rPr>
    </w:lvl>
    <w:lvl w:ilvl="5" w:tplc="832E2096">
      <w:start w:val="1"/>
      <w:numFmt w:val="bullet"/>
      <w:lvlText w:val=""/>
      <w:lvlJc w:val="left"/>
      <w:pPr>
        <w:ind w:left="4320" w:hanging="360"/>
      </w:pPr>
      <w:rPr>
        <w:rFonts w:ascii="Wingdings" w:hAnsi="Wingdings" w:hint="default"/>
      </w:rPr>
    </w:lvl>
    <w:lvl w:ilvl="6" w:tplc="8854A57E">
      <w:start w:val="1"/>
      <w:numFmt w:val="bullet"/>
      <w:lvlText w:val=""/>
      <w:lvlJc w:val="left"/>
      <w:pPr>
        <w:ind w:left="5040" w:hanging="360"/>
      </w:pPr>
      <w:rPr>
        <w:rFonts w:ascii="Symbol" w:hAnsi="Symbol" w:hint="default"/>
      </w:rPr>
    </w:lvl>
    <w:lvl w:ilvl="7" w:tplc="77F682E8">
      <w:start w:val="1"/>
      <w:numFmt w:val="bullet"/>
      <w:lvlText w:val="o"/>
      <w:lvlJc w:val="left"/>
      <w:pPr>
        <w:ind w:left="5760" w:hanging="360"/>
      </w:pPr>
      <w:rPr>
        <w:rFonts w:ascii="Courier New" w:hAnsi="Courier New" w:hint="default"/>
      </w:rPr>
    </w:lvl>
    <w:lvl w:ilvl="8" w:tplc="77F43862">
      <w:start w:val="1"/>
      <w:numFmt w:val="bullet"/>
      <w:lvlText w:val=""/>
      <w:lvlJc w:val="left"/>
      <w:pPr>
        <w:ind w:left="6480" w:hanging="360"/>
      </w:pPr>
      <w:rPr>
        <w:rFonts w:ascii="Wingdings" w:hAnsi="Wingdings" w:hint="default"/>
      </w:rPr>
    </w:lvl>
  </w:abstractNum>
  <w:abstractNum w:abstractNumId="13" w15:restartNumberingAfterBreak="0">
    <w:nsid w:val="40ED0435"/>
    <w:multiLevelType w:val="hybridMultilevel"/>
    <w:tmpl w:val="FD2626BC"/>
    <w:lvl w:ilvl="0" w:tplc="8F3800C0">
      <w:start w:val="2"/>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735CA4"/>
    <w:multiLevelType w:val="hybridMultilevel"/>
    <w:tmpl w:val="F6A0DDF8"/>
    <w:lvl w:ilvl="0" w:tplc="04B4BC12">
      <w:start w:val="1"/>
      <w:numFmt w:val="bullet"/>
      <w:lvlText w:val=""/>
      <w:lvlJc w:val="left"/>
      <w:pPr>
        <w:ind w:left="720" w:hanging="360"/>
      </w:pPr>
      <w:rPr>
        <w:rFonts w:ascii="Symbol" w:hAnsi="Symbol" w:hint="default"/>
      </w:rPr>
    </w:lvl>
    <w:lvl w:ilvl="1" w:tplc="7F9868DA">
      <w:start w:val="1"/>
      <w:numFmt w:val="bullet"/>
      <w:lvlText w:val="o"/>
      <w:lvlJc w:val="left"/>
      <w:pPr>
        <w:ind w:left="1440" w:hanging="360"/>
      </w:pPr>
      <w:rPr>
        <w:rFonts w:ascii="Courier New" w:hAnsi="Courier New" w:hint="default"/>
      </w:rPr>
    </w:lvl>
    <w:lvl w:ilvl="2" w:tplc="CF6CE440">
      <w:start w:val="1"/>
      <w:numFmt w:val="bullet"/>
      <w:lvlText w:val=""/>
      <w:lvlJc w:val="left"/>
      <w:pPr>
        <w:ind w:left="2160" w:hanging="360"/>
      </w:pPr>
      <w:rPr>
        <w:rFonts w:ascii="Wingdings" w:hAnsi="Wingdings" w:hint="default"/>
      </w:rPr>
    </w:lvl>
    <w:lvl w:ilvl="3" w:tplc="181AFF44">
      <w:start w:val="1"/>
      <w:numFmt w:val="bullet"/>
      <w:lvlText w:val=""/>
      <w:lvlJc w:val="left"/>
      <w:pPr>
        <w:ind w:left="2880" w:hanging="360"/>
      </w:pPr>
      <w:rPr>
        <w:rFonts w:ascii="Symbol" w:hAnsi="Symbol" w:hint="default"/>
      </w:rPr>
    </w:lvl>
    <w:lvl w:ilvl="4" w:tplc="901E3886">
      <w:start w:val="1"/>
      <w:numFmt w:val="bullet"/>
      <w:lvlText w:val="o"/>
      <w:lvlJc w:val="left"/>
      <w:pPr>
        <w:ind w:left="3600" w:hanging="360"/>
      </w:pPr>
      <w:rPr>
        <w:rFonts w:ascii="Courier New" w:hAnsi="Courier New" w:hint="default"/>
      </w:rPr>
    </w:lvl>
    <w:lvl w:ilvl="5" w:tplc="CA76A93E">
      <w:start w:val="1"/>
      <w:numFmt w:val="bullet"/>
      <w:lvlText w:val=""/>
      <w:lvlJc w:val="left"/>
      <w:pPr>
        <w:ind w:left="4320" w:hanging="360"/>
      </w:pPr>
      <w:rPr>
        <w:rFonts w:ascii="Wingdings" w:hAnsi="Wingdings" w:hint="default"/>
      </w:rPr>
    </w:lvl>
    <w:lvl w:ilvl="6" w:tplc="41720F0A">
      <w:start w:val="1"/>
      <w:numFmt w:val="bullet"/>
      <w:lvlText w:val=""/>
      <w:lvlJc w:val="left"/>
      <w:pPr>
        <w:ind w:left="5040" w:hanging="360"/>
      </w:pPr>
      <w:rPr>
        <w:rFonts w:ascii="Symbol" w:hAnsi="Symbol" w:hint="default"/>
      </w:rPr>
    </w:lvl>
    <w:lvl w:ilvl="7" w:tplc="75500170">
      <w:start w:val="1"/>
      <w:numFmt w:val="bullet"/>
      <w:lvlText w:val="o"/>
      <w:lvlJc w:val="left"/>
      <w:pPr>
        <w:ind w:left="5760" w:hanging="360"/>
      </w:pPr>
      <w:rPr>
        <w:rFonts w:ascii="Courier New" w:hAnsi="Courier New" w:hint="default"/>
      </w:rPr>
    </w:lvl>
    <w:lvl w:ilvl="8" w:tplc="724C5340">
      <w:start w:val="1"/>
      <w:numFmt w:val="bullet"/>
      <w:lvlText w:val=""/>
      <w:lvlJc w:val="left"/>
      <w:pPr>
        <w:ind w:left="6480" w:hanging="360"/>
      </w:pPr>
      <w:rPr>
        <w:rFonts w:ascii="Wingdings" w:hAnsi="Wingdings" w:hint="default"/>
      </w:rPr>
    </w:lvl>
  </w:abstractNum>
  <w:abstractNum w:abstractNumId="15" w15:restartNumberingAfterBreak="0">
    <w:nsid w:val="50EFB564"/>
    <w:multiLevelType w:val="hybridMultilevel"/>
    <w:tmpl w:val="987C3CD8"/>
    <w:lvl w:ilvl="0" w:tplc="8C32FC20">
      <w:start w:val="1"/>
      <w:numFmt w:val="bullet"/>
      <w:lvlText w:val=""/>
      <w:lvlJc w:val="left"/>
      <w:pPr>
        <w:ind w:left="720" w:hanging="360"/>
      </w:pPr>
      <w:rPr>
        <w:rFonts w:ascii="Symbol" w:hAnsi="Symbol" w:hint="default"/>
      </w:rPr>
    </w:lvl>
    <w:lvl w:ilvl="1" w:tplc="E2627BC2">
      <w:start w:val="1"/>
      <w:numFmt w:val="bullet"/>
      <w:lvlText w:val="-"/>
      <w:lvlJc w:val="left"/>
      <w:pPr>
        <w:ind w:left="1440" w:hanging="360"/>
      </w:pPr>
      <w:rPr>
        <w:rFonts w:ascii="Calibri" w:hAnsi="Calibri" w:hint="default"/>
      </w:rPr>
    </w:lvl>
    <w:lvl w:ilvl="2" w:tplc="22BAC134">
      <w:start w:val="1"/>
      <w:numFmt w:val="bullet"/>
      <w:lvlText w:val=""/>
      <w:lvlJc w:val="left"/>
      <w:pPr>
        <w:ind w:left="2160" w:hanging="360"/>
      </w:pPr>
      <w:rPr>
        <w:rFonts w:ascii="Wingdings" w:hAnsi="Wingdings" w:hint="default"/>
      </w:rPr>
    </w:lvl>
    <w:lvl w:ilvl="3" w:tplc="72E2BEB8">
      <w:start w:val="1"/>
      <w:numFmt w:val="bullet"/>
      <w:lvlText w:val=""/>
      <w:lvlJc w:val="left"/>
      <w:pPr>
        <w:ind w:left="2880" w:hanging="360"/>
      </w:pPr>
      <w:rPr>
        <w:rFonts w:ascii="Symbol" w:hAnsi="Symbol" w:hint="default"/>
      </w:rPr>
    </w:lvl>
    <w:lvl w:ilvl="4" w:tplc="2E90ABF4">
      <w:start w:val="1"/>
      <w:numFmt w:val="bullet"/>
      <w:lvlText w:val="o"/>
      <w:lvlJc w:val="left"/>
      <w:pPr>
        <w:ind w:left="3600" w:hanging="360"/>
      </w:pPr>
      <w:rPr>
        <w:rFonts w:ascii="Courier New" w:hAnsi="Courier New" w:hint="default"/>
      </w:rPr>
    </w:lvl>
    <w:lvl w:ilvl="5" w:tplc="19A8A602">
      <w:start w:val="1"/>
      <w:numFmt w:val="bullet"/>
      <w:lvlText w:val=""/>
      <w:lvlJc w:val="left"/>
      <w:pPr>
        <w:ind w:left="4320" w:hanging="360"/>
      </w:pPr>
      <w:rPr>
        <w:rFonts w:ascii="Wingdings" w:hAnsi="Wingdings" w:hint="default"/>
      </w:rPr>
    </w:lvl>
    <w:lvl w:ilvl="6" w:tplc="4AF4DE22">
      <w:start w:val="1"/>
      <w:numFmt w:val="bullet"/>
      <w:lvlText w:val=""/>
      <w:lvlJc w:val="left"/>
      <w:pPr>
        <w:ind w:left="5040" w:hanging="360"/>
      </w:pPr>
      <w:rPr>
        <w:rFonts w:ascii="Symbol" w:hAnsi="Symbol" w:hint="default"/>
      </w:rPr>
    </w:lvl>
    <w:lvl w:ilvl="7" w:tplc="734228AC">
      <w:start w:val="1"/>
      <w:numFmt w:val="bullet"/>
      <w:lvlText w:val="o"/>
      <w:lvlJc w:val="left"/>
      <w:pPr>
        <w:ind w:left="5760" w:hanging="360"/>
      </w:pPr>
      <w:rPr>
        <w:rFonts w:ascii="Courier New" w:hAnsi="Courier New" w:hint="default"/>
      </w:rPr>
    </w:lvl>
    <w:lvl w:ilvl="8" w:tplc="DAB4A6E0">
      <w:start w:val="1"/>
      <w:numFmt w:val="bullet"/>
      <w:lvlText w:val=""/>
      <w:lvlJc w:val="left"/>
      <w:pPr>
        <w:ind w:left="6480" w:hanging="360"/>
      </w:pPr>
      <w:rPr>
        <w:rFonts w:ascii="Wingdings" w:hAnsi="Wingdings" w:hint="default"/>
      </w:rPr>
    </w:lvl>
  </w:abstractNum>
  <w:abstractNum w:abstractNumId="16" w15:restartNumberingAfterBreak="0">
    <w:nsid w:val="537D330B"/>
    <w:multiLevelType w:val="hybridMultilevel"/>
    <w:tmpl w:val="11868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8B4C11"/>
    <w:multiLevelType w:val="hybridMultilevel"/>
    <w:tmpl w:val="40D45BD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B98771E"/>
    <w:multiLevelType w:val="hybridMultilevel"/>
    <w:tmpl w:val="D502409C"/>
    <w:lvl w:ilvl="0" w:tplc="120821C2">
      <w:start w:val="1"/>
      <w:numFmt w:val="bullet"/>
      <w:lvlText w:val=""/>
      <w:lvlJc w:val="left"/>
      <w:pPr>
        <w:ind w:left="720" w:hanging="360"/>
      </w:pPr>
      <w:rPr>
        <w:rFonts w:ascii="Symbol" w:hAnsi="Symbol" w:hint="default"/>
      </w:rPr>
    </w:lvl>
    <w:lvl w:ilvl="1" w:tplc="80024B20">
      <w:start w:val="1"/>
      <w:numFmt w:val="bullet"/>
      <w:lvlText w:val="o"/>
      <w:lvlJc w:val="left"/>
      <w:pPr>
        <w:ind w:left="1440" w:hanging="360"/>
      </w:pPr>
      <w:rPr>
        <w:rFonts w:ascii="Courier New" w:hAnsi="Courier New" w:hint="default"/>
      </w:rPr>
    </w:lvl>
    <w:lvl w:ilvl="2" w:tplc="853028B4">
      <w:start w:val="1"/>
      <w:numFmt w:val="bullet"/>
      <w:lvlText w:val=""/>
      <w:lvlJc w:val="left"/>
      <w:pPr>
        <w:ind w:left="2160" w:hanging="360"/>
      </w:pPr>
      <w:rPr>
        <w:rFonts w:ascii="Wingdings" w:hAnsi="Wingdings" w:hint="default"/>
      </w:rPr>
    </w:lvl>
    <w:lvl w:ilvl="3" w:tplc="E30A7ADC">
      <w:start w:val="1"/>
      <w:numFmt w:val="bullet"/>
      <w:lvlText w:val=""/>
      <w:lvlJc w:val="left"/>
      <w:pPr>
        <w:ind w:left="2880" w:hanging="360"/>
      </w:pPr>
      <w:rPr>
        <w:rFonts w:ascii="Symbol" w:hAnsi="Symbol" w:hint="default"/>
      </w:rPr>
    </w:lvl>
    <w:lvl w:ilvl="4" w:tplc="E2661B56">
      <w:start w:val="1"/>
      <w:numFmt w:val="bullet"/>
      <w:lvlText w:val="o"/>
      <w:lvlJc w:val="left"/>
      <w:pPr>
        <w:ind w:left="3600" w:hanging="360"/>
      </w:pPr>
      <w:rPr>
        <w:rFonts w:ascii="Courier New" w:hAnsi="Courier New" w:hint="default"/>
      </w:rPr>
    </w:lvl>
    <w:lvl w:ilvl="5" w:tplc="1E26F59A">
      <w:start w:val="1"/>
      <w:numFmt w:val="bullet"/>
      <w:lvlText w:val=""/>
      <w:lvlJc w:val="left"/>
      <w:pPr>
        <w:ind w:left="4320" w:hanging="360"/>
      </w:pPr>
      <w:rPr>
        <w:rFonts w:ascii="Wingdings" w:hAnsi="Wingdings" w:hint="default"/>
      </w:rPr>
    </w:lvl>
    <w:lvl w:ilvl="6" w:tplc="AE043D80">
      <w:start w:val="1"/>
      <w:numFmt w:val="bullet"/>
      <w:lvlText w:val=""/>
      <w:lvlJc w:val="left"/>
      <w:pPr>
        <w:ind w:left="5040" w:hanging="360"/>
      </w:pPr>
      <w:rPr>
        <w:rFonts w:ascii="Symbol" w:hAnsi="Symbol" w:hint="default"/>
      </w:rPr>
    </w:lvl>
    <w:lvl w:ilvl="7" w:tplc="C2FCD81A">
      <w:start w:val="1"/>
      <w:numFmt w:val="bullet"/>
      <w:lvlText w:val="o"/>
      <w:lvlJc w:val="left"/>
      <w:pPr>
        <w:ind w:left="5760" w:hanging="360"/>
      </w:pPr>
      <w:rPr>
        <w:rFonts w:ascii="Courier New" w:hAnsi="Courier New" w:hint="default"/>
      </w:rPr>
    </w:lvl>
    <w:lvl w:ilvl="8" w:tplc="E06AEE6E">
      <w:start w:val="1"/>
      <w:numFmt w:val="bullet"/>
      <w:lvlText w:val=""/>
      <w:lvlJc w:val="left"/>
      <w:pPr>
        <w:ind w:left="6480" w:hanging="360"/>
      </w:pPr>
      <w:rPr>
        <w:rFonts w:ascii="Wingdings" w:hAnsi="Wingdings" w:hint="default"/>
      </w:rPr>
    </w:lvl>
  </w:abstractNum>
  <w:abstractNum w:abstractNumId="19" w15:restartNumberingAfterBreak="0">
    <w:nsid w:val="639D7783"/>
    <w:multiLevelType w:val="hybridMultilevel"/>
    <w:tmpl w:val="38683BEC"/>
    <w:lvl w:ilvl="0" w:tplc="2D7C5EE6">
      <w:start w:val="1"/>
      <w:numFmt w:val="bullet"/>
      <w:lvlText w:val=""/>
      <w:lvlJc w:val="left"/>
      <w:pPr>
        <w:ind w:left="720" w:hanging="360"/>
      </w:pPr>
      <w:rPr>
        <w:rFonts w:ascii="Symbol" w:hAnsi="Symbol" w:hint="default"/>
      </w:rPr>
    </w:lvl>
    <w:lvl w:ilvl="1" w:tplc="09F43E1C">
      <w:start w:val="1"/>
      <w:numFmt w:val="bullet"/>
      <w:lvlText w:val="-"/>
      <w:lvlJc w:val="left"/>
      <w:pPr>
        <w:ind w:left="1440" w:hanging="360"/>
      </w:pPr>
      <w:rPr>
        <w:rFonts w:ascii="Calibri" w:hAnsi="Calibri" w:hint="default"/>
      </w:rPr>
    </w:lvl>
    <w:lvl w:ilvl="2" w:tplc="495CB066">
      <w:start w:val="1"/>
      <w:numFmt w:val="bullet"/>
      <w:lvlText w:val=""/>
      <w:lvlJc w:val="left"/>
      <w:pPr>
        <w:ind w:left="2160" w:hanging="360"/>
      </w:pPr>
      <w:rPr>
        <w:rFonts w:ascii="Wingdings" w:hAnsi="Wingdings" w:hint="default"/>
      </w:rPr>
    </w:lvl>
    <w:lvl w:ilvl="3" w:tplc="D85CDBC0">
      <w:start w:val="1"/>
      <w:numFmt w:val="bullet"/>
      <w:lvlText w:val=""/>
      <w:lvlJc w:val="left"/>
      <w:pPr>
        <w:ind w:left="2880" w:hanging="360"/>
      </w:pPr>
      <w:rPr>
        <w:rFonts w:ascii="Symbol" w:hAnsi="Symbol" w:hint="default"/>
      </w:rPr>
    </w:lvl>
    <w:lvl w:ilvl="4" w:tplc="D60C16F8">
      <w:start w:val="1"/>
      <w:numFmt w:val="bullet"/>
      <w:lvlText w:val="o"/>
      <w:lvlJc w:val="left"/>
      <w:pPr>
        <w:ind w:left="3600" w:hanging="360"/>
      </w:pPr>
      <w:rPr>
        <w:rFonts w:ascii="Courier New" w:hAnsi="Courier New" w:hint="default"/>
      </w:rPr>
    </w:lvl>
    <w:lvl w:ilvl="5" w:tplc="81A6361A">
      <w:start w:val="1"/>
      <w:numFmt w:val="bullet"/>
      <w:lvlText w:val=""/>
      <w:lvlJc w:val="left"/>
      <w:pPr>
        <w:ind w:left="4320" w:hanging="360"/>
      </w:pPr>
      <w:rPr>
        <w:rFonts w:ascii="Wingdings" w:hAnsi="Wingdings" w:hint="default"/>
      </w:rPr>
    </w:lvl>
    <w:lvl w:ilvl="6" w:tplc="09C62F8E">
      <w:start w:val="1"/>
      <w:numFmt w:val="bullet"/>
      <w:lvlText w:val=""/>
      <w:lvlJc w:val="left"/>
      <w:pPr>
        <w:ind w:left="5040" w:hanging="360"/>
      </w:pPr>
      <w:rPr>
        <w:rFonts w:ascii="Symbol" w:hAnsi="Symbol" w:hint="default"/>
      </w:rPr>
    </w:lvl>
    <w:lvl w:ilvl="7" w:tplc="B14E689C">
      <w:start w:val="1"/>
      <w:numFmt w:val="bullet"/>
      <w:lvlText w:val="o"/>
      <w:lvlJc w:val="left"/>
      <w:pPr>
        <w:ind w:left="5760" w:hanging="360"/>
      </w:pPr>
      <w:rPr>
        <w:rFonts w:ascii="Courier New" w:hAnsi="Courier New" w:hint="default"/>
      </w:rPr>
    </w:lvl>
    <w:lvl w:ilvl="8" w:tplc="C91CF156">
      <w:start w:val="1"/>
      <w:numFmt w:val="bullet"/>
      <w:lvlText w:val=""/>
      <w:lvlJc w:val="left"/>
      <w:pPr>
        <w:ind w:left="6480" w:hanging="360"/>
      </w:pPr>
      <w:rPr>
        <w:rFonts w:ascii="Wingdings" w:hAnsi="Wingdings" w:hint="default"/>
      </w:rPr>
    </w:lvl>
  </w:abstractNum>
  <w:abstractNum w:abstractNumId="20" w15:restartNumberingAfterBreak="0">
    <w:nsid w:val="77704DF8"/>
    <w:multiLevelType w:val="hybridMultilevel"/>
    <w:tmpl w:val="5A82804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83E8957"/>
    <w:multiLevelType w:val="hybridMultilevel"/>
    <w:tmpl w:val="10A0318E"/>
    <w:lvl w:ilvl="0" w:tplc="70E2F974">
      <w:start w:val="1"/>
      <w:numFmt w:val="bullet"/>
      <w:lvlText w:val=""/>
      <w:lvlJc w:val="left"/>
      <w:pPr>
        <w:ind w:left="720" w:hanging="360"/>
      </w:pPr>
      <w:rPr>
        <w:rFonts w:ascii="Symbol" w:hAnsi="Symbol" w:hint="default"/>
      </w:rPr>
    </w:lvl>
    <w:lvl w:ilvl="1" w:tplc="5BC89124">
      <w:start w:val="1"/>
      <w:numFmt w:val="bullet"/>
      <w:lvlText w:val="o"/>
      <w:lvlJc w:val="left"/>
      <w:pPr>
        <w:ind w:left="1440" w:hanging="360"/>
      </w:pPr>
      <w:rPr>
        <w:rFonts w:ascii="Courier New" w:hAnsi="Courier New" w:hint="default"/>
      </w:rPr>
    </w:lvl>
    <w:lvl w:ilvl="2" w:tplc="9938A1E2">
      <w:start w:val="1"/>
      <w:numFmt w:val="bullet"/>
      <w:lvlText w:val=""/>
      <w:lvlJc w:val="left"/>
      <w:pPr>
        <w:ind w:left="2160" w:hanging="360"/>
      </w:pPr>
      <w:rPr>
        <w:rFonts w:ascii="Wingdings" w:hAnsi="Wingdings" w:hint="default"/>
      </w:rPr>
    </w:lvl>
    <w:lvl w:ilvl="3" w:tplc="EA80C48C">
      <w:start w:val="1"/>
      <w:numFmt w:val="bullet"/>
      <w:lvlText w:val=""/>
      <w:lvlJc w:val="left"/>
      <w:pPr>
        <w:ind w:left="2880" w:hanging="360"/>
      </w:pPr>
      <w:rPr>
        <w:rFonts w:ascii="Symbol" w:hAnsi="Symbol" w:hint="default"/>
      </w:rPr>
    </w:lvl>
    <w:lvl w:ilvl="4" w:tplc="B184C1C0">
      <w:start w:val="1"/>
      <w:numFmt w:val="bullet"/>
      <w:lvlText w:val="o"/>
      <w:lvlJc w:val="left"/>
      <w:pPr>
        <w:ind w:left="3600" w:hanging="360"/>
      </w:pPr>
      <w:rPr>
        <w:rFonts w:ascii="Courier New" w:hAnsi="Courier New" w:hint="default"/>
      </w:rPr>
    </w:lvl>
    <w:lvl w:ilvl="5" w:tplc="72303F58">
      <w:start w:val="1"/>
      <w:numFmt w:val="bullet"/>
      <w:lvlText w:val=""/>
      <w:lvlJc w:val="left"/>
      <w:pPr>
        <w:ind w:left="4320" w:hanging="360"/>
      </w:pPr>
      <w:rPr>
        <w:rFonts w:ascii="Wingdings" w:hAnsi="Wingdings" w:hint="default"/>
      </w:rPr>
    </w:lvl>
    <w:lvl w:ilvl="6" w:tplc="66B473BA">
      <w:start w:val="1"/>
      <w:numFmt w:val="bullet"/>
      <w:lvlText w:val=""/>
      <w:lvlJc w:val="left"/>
      <w:pPr>
        <w:ind w:left="5040" w:hanging="360"/>
      </w:pPr>
      <w:rPr>
        <w:rFonts w:ascii="Symbol" w:hAnsi="Symbol" w:hint="default"/>
      </w:rPr>
    </w:lvl>
    <w:lvl w:ilvl="7" w:tplc="4B56895A">
      <w:start w:val="1"/>
      <w:numFmt w:val="bullet"/>
      <w:lvlText w:val="o"/>
      <w:lvlJc w:val="left"/>
      <w:pPr>
        <w:ind w:left="5760" w:hanging="360"/>
      </w:pPr>
      <w:rPr>
        <w:rFonts w:ascii="Courier New" w:hAnsi="Courier New" w:hint="default"/>
      </w:rPr>
    </w:lvl>
    <w:lvl w:ilvl="8" w:tplc="DA80FE12">
      <w:start w:val="1"/>
      <w:numFmt w:val="bullet"/>
      <w:lvlText w:val=""/>
      <w:lvlJc w:val="left"/>
      <w:pPr>
        <w:ind w:left="6480" w:hanging="360"/>
      </w:pPr>
      <w:rPr>
        <w:rFonts w:ascii="Wingdings" w:hAnsi="Wingdings" w:hint="default"/>
      </w:rPr>
    </w:lvl>
  </w:abstractNum>
  <w:abstractNum w:abstractNumId="22" w15:restartNumberingAfterBreak="0">
    <w:nsid w:val="7F1C25C4"/>
    <w:multiLevelType w:val="hybridMultilevel"/>
    <w:tmpl w:val="85128CC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01679344">
    <w:abstractNumId w:val="0"/>
  </w:num>
  <w:num w:numId="2" w16cid:durableId="577062207">
    <w:abstractNumId w:val="6"/>
  </w:num>
  <w:num w:numId="3" w16cid:durableId="1215433162">
    <w:abstractNumId w:val="21"/>
  </w:num>
  <w:num w:numId="4" w16cid:durableId="1035273594">
    <w:abstractNumId w:val="18"/>
  </w:num>
  <w:num w:numId="5" w16cid:durableId="767502605">
    <w:abstractNumId w:val="14"/>
  </w:num>
  <w:num w:numId="6" w16cid:durableId="489296999">
    <w:abstractNumId w:val="8"/>
  </w:num>
  <w:num w:numId="7" w16cid:durableId="2006854105">
    <w:abstractNumId w:val="10"/>
  </w:num>
  <w:num w:numId="8" w16cid:durableId="1496678210">
    <w:abstractNumId w:val="4"/>
  </w:num>
  <w:num w:numId="9" w16cid:durableId="1470397001">
    <w:abstractNumId w:val="3"/>
  </w:num>
  <w:num w:numId="10" w16cid:durableId="1597397823">
    <w:abstractNumId w:val="19"/>
  </w:num>
  <w:num w:numId="11" w16cid:durableId="1498417453">
    <w:abstractNumId w:val="11"/>
  </w:num>
  <w:num w:numId="12" w16cid:durableId="691564770">
    <w:abstractNumId w:val="15"/>
  </w:num>
  <w:num w:numId="13" w16cid:durableId="1603495173">
    <w:abstractNumId w:val="7"/>
  </w:num>
  <w:num w:numId="14" w16cid:durableId="1761949307">
    <w:abstractNumId w:val="12"/>
  </w:num>
  <w:num w:numId="15" w16cid:durableId="659307336">
    <w:abstractNumId w:val="2"/>
  </w:num>
  <w:num w:numId="16" w16cid:durableId="221796082">
    <w:abstractNumId w:val="9"/>
  </w:num>
  <w:num w:numId="17" w16cid:durableId="1553424867">
    <w:abstractNumId w:val="5"/>
  </w:num>
  <w:num w:numId="18" w16cid:durableId="1079982729">
    <w:abstractNumId w:val="16"/>
  </w:num>
  <w:num w:numId="19" w16cid:durableId="1498418924">
    <w:abstractNumId w:val="20"/>
  </w:num>
  <w:num w:numId="20" w16cid:durableId="1379017168">
    <w:abstractNumId w:val="1"/>
  </w:num>
  <w:num w:numId="21" w16cid:durableId="1778062164">
    <w:abstractNumId w:val="17"/>
  </w:num>
  <w:num w:numId="22" w16cid:durableId="1438598785">
    <w:abstractNumId w:val="22"/>
  </w:num>
  <w:num w:numId="23" w16cid:durableId="333383137">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attachedTemplate r:id="rId1"/>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0EE"/>
    <w:rsid w:val="00000DFC"/>
    <w:rsid w:val="00001729"/>
    <w:rsid w:val="00002584"/>
    <w:rsid w:val="00003F94"/>
    <w:rsid w:val="0001001A"/>
    <w:rsid w:val="0001276E"/>
    <w:rsid w:val="00014CAF"/>
    <w:rsid w:val="000212D2"/>
    <w:rsid w:val="00023857"/>
    <w:rsid w:val="00027DEE"/>
    <w:rsid w:val="00030993"/>
    <w:rsid w:val="000311D3"/>
    <w:rsid w:val="00033043"/>
    <w:rsid w:val="00035708"/>
    <w:rsid w:val="000368D3"/>
    <w:rsid w:val="00037706"/>
    <w:rsid w:val="0004086E"/>
    <w:rsid w:val="000420D3"/>
    <w:rsid w:val="000439F1"/>
    <w:rsid w:val="00043B12"/>
    <w:rsid w:val="000444B2"/>
    <w:rsid w:val="000476F5"/>
    <w:rsid w:val="00053AE8"/>
    <w:rsid w:val="00053F39"/>
    <w:rsid w:val="00053F6F"/>
    <w:rsid w:val="00057AE4"/>
    <w:rsid w:val="00060181"/>
    <w:rsid w:val="00060711"/>
    <w:rsid w:val="0006309C"/>
    <w:rsid w:val="00067117"/>
    <w:rsid w:val="00074832"/>
    <w:rsid w:val="000750EF"/>
    <w:rsid w:val="000751BF"/>
    <w:rsid w:val="00081757"/>
    <w:rsid w:val="00081977"/>
    <w:rsid w:val="0008253B"/>
    <w:rsid w:val="000829C0"/>
    <w:rsid w:val="00083C44"/>
    <w:rsid w:val="0008746D"/>
    <w:rsid w:val="00090254"/>
    <w:rsid w:val="00091DB8"/>
    <w:rsid w:val="00097E0B"/>
    <w:rsid w:val="000A0CDE"/>
    <w:rsid w:val="000A3FCD"/>
    <w:rsid w:val="000B47DA"/>
    <w:rsid w:val="000B6CD2"/>
    <w:rsid w:val="000B7769"/>
    <w:rsid w:val="000D0D1F"/>
    <w:rsid w:val="000E5FD6"/>
    <w:rsid w:val="000E6A12"/>
    <w:rsid w:val="000E7204"/>
    <w:rsid w:val="000F07D5"/>
    <w:rsid w:val="000F52B2"/>
    <w:rsid w:val="001002F1"/>
    <w:rsid w:val="00100736"/>
    <w:rsid w:val="0010700B"/>
    <w:rsid w:val="0010787E"/>
    <w:rsid w:val="001105F4"/>
    <w:rsid w:val="001115B4"/>
    <w:rsid w:val="00112370"/>
    <w:rsid w:val="0011353A"/>
    <w:rsid w:val="00115951"/>
    <w:rsid w:val="00117BF1"/>
    <w:rsid w:val="00125FD5"/>
    <w:rsid w:val="00131992"/>
    <w:rsid w:val="00135239"/>
    <w:rsid w:val="00143D4F"/>
    <w:rsid w:val="00146252"/>
    <w:rsid w:val="00146FDB"/>
    <w:rsid w:val="00150C69"/>
    <w:rsid w:val="00151230"/>
    <w:rsid w:val="00151DCB"/>
    <w:rsid w:val="00153F2B"/>
    <w:rsid w:val="001553ED"/>
    <w:rsid w:val="00163D12"/>
    <w:rsid w:val="00165FA4"/>
    <w:rsid w:val="001707B7"/>
    <w:rsid w:val="00175547"/>
    <w:rsid w:val="00177832"/>
    <w:rsid w:val="00180694"/>
    <w:rsid w:val="001832A7"/>
    <w:rsid w:val="00183C81"/>
    <w:rsid w:val="0018447C"/>
    <w:rsid w:val="00187E08"/>
    <w:rsid w:val="00187F3A"/>
    <w:rsid w:val="00187F8C"/>
    <w:rsid w:val="0019201E"/>
    <w:rsid w:val="0019444A"/>
    <w:rsid w:val="001A1530"/>
    <w:rsid w:val="001A7707"/>
    <w:rsid w:val="001A7AB9"/>
    <w:rsid w:val="001B04F8"/>
    <w:rsid w:val="001B31F6"/>
    <w:rsid w:val="001B4117"/>
    <w:rsid w:val="001C470B"/>
    <w:rsid w:val="001C5CEB"/>
    <w:rsid w:val="001C7FD0"/>
    <w:rsid w:val="001D0613"/>
    <w:rsid w:val="001D0F50"/>
    <w:rsid w:val="001D6BDC"/>
    <w:rsid w:val="001E063F"/>
    <w:rsid w:val="001E1FCC"/>
    <w:rsid w:val="001E40F5"/>
    <w:rsid w:val="00203B48"/>
    <w:rsid w:val="00204F45"/>
    <w:rsid w:val="002069F8"/>
    <w:rsid w:val="002125DE"/>
    <w:rsid w:val="002167A4"/>
    <w:rsid w:val="00216EC8"/>
    <w:rsid w:val="00216F04"/>
    <w:rsid w:val="0022432F"/>
    <w:rsid w:val="002269E1"/>
    <w:rsid w:val="00226E87"/>
    <w:rsid w:val="0023141B"/>
    <w:rsid w:val="00234284"/>
    <w:rsid w:val="0023454A"/>
    <w:rsid w:val="00235DCD"/>
    <w:rsid w:val="00240E7F"/>
    <w:rsid w:val="0024130A"/>
    <w:rsid w:val="00241733"/>
    <w:rsid w:val="0024311F"/>
    <w:rsid w:val="00244CDC"/>
    <w:rsid w:val="002453A2"/>
    <w:rsid w:val="002461A6"/>
    <w:rsid w:val="002471AF"/>
    <w:rsid w:val="0025148A"/>
    <w:rsid w:val="00255B9E"/>
    <w:rsid w:val="00260439"/>
    <w:rsid w:val="00260548"/>
    <w:rsid w:val="00260D8B"/>
    <w:rsid w:val="0026133C"/>
    <w:rsid w:val="00262D1B"/>
    <w:rsid w:val="00266C65"/>
    <w:rsid w:val="00267192"/>
    <w:rsid w:val="00271A48"/>
    <w:rsid w:val="00271FF6"/>
    <w:rsid w:val="0027211B"/>
    <w:rsid w:val="00275266"/>
    <w:rsid w:val="00281902"/>
    <w:rsid w:val="00283B35"/>
    <w:rsid w:val="0028470C"/>
    <w:rsid w:val="00284C91"/>
    <w:rsid w:val="0029490E"/>
    <w:rsid w:val="002A0ED4"/>
    <w:rsid w:val="002A3063"/>
    <w:rsid w:val="002C1817"/>
    <w:rsid w:val="002C3DF6"/>
    <w:rsid w:val="002C41B0"/>
    <w:rsid w:val="002C4517"/>
    <w:rsid w:val="002C4B26"/>
    <w:rsid w:val="002E009C"/>
    <w:rsid w:val="002E125D"/>
    <w:rsid w:val="002E25AE"/>
    <w:rsid w:val="002E3940"/>
    <w:rsid w:val="002E79CA"/>
    <w:rsid w:val="002F0EB0"/>
    <w:rsid w:val="002F10BC"/>
    <w:rsid w:val="002F6F2D"/>
    <w:rsid w:val="002F70F5"/>
    <w:rsid w:val="0031026F"/>
    <w:rsid w:val="00315710"/>
    <w:rsid w:val="0031739E"/>
    <w:rsid w:val="0033079F"/>
    <w:rsid w:val="00330DEC"/>
    <w:rsid w:val="00332ECD"/>
    <w:rsid w:val="00332F44"/>
    <w:rsid w:val="003354CC"/>
    <w:rsid w:val="003358C5"/>
    <w:rsid w:val="00341CC0"/>
    <w:rsid w:val="00343B2F"/>
    <w:rsid w:val="0035328C"/>
    <w:rsid w:val="00354F5A"/>
    <w:rsid w:val="003603C0"/>
    <w:rsid w:val="00362B07"/>
    <w:rsid w:val="00362F48"/>
    <w:rsid w:val="00363A5A"/>
    <w:rsid w:val="003672E9"/>
    <w:rsid w:val="003677BE"/>
    <w:rsid w:val="003713F1"/>
    <w:rsid w:val="003719B5"/>
    <w:rsid w:val="003722E8"/>
    <w:rsid w:val="00376218"/>
    <w:rsid w:val="00385CA2"/>
    <w:rsid w:val="00386BA7"/>
    <w:rsid w:val="00390E5F"/>
    <w:rsid w:val="00394994"/>
    <w:rsid w:val="00396EAE"/>
    <w:rsid w:val="003A01B0"/>
    <w:rsid w:val="003A06CE"/>
    <w:rsid w:val="003A265C"/>
    <w:rsid w:val="003A3BB0"/>
    <w:rsid w:val="003A79C5"/>
    <w:rsid w:val="003B008E"/>
    <w:rsid w:val="003B0F35"/>
    <w:rsid w:val="003C09D1"/>
    <w:rsid w:val="003C3535"/>
    <w:rsid w:val="003C3899"/>
    <w:rsid w:val="003C71AD"/>
    <w:rsid w:val="003D004A"/>
    <w:rsid w:val="003D197E"/>
    <w:rsid w:val="003D5344"/>
    <w:rsid w:val="003D5477"/>
    <w:rsid w:val="003D55B4"/>
    <w:rsid w:val="003E1F53"/>
    <w:rsid w:val="003E22A9"/>
    <w:rsid w:val="003F3CFD"/>
    <w:rsid w:val="003F7AB9"/>
    <w:rsid w:val="00405275"/>
    <w:rsid w:val="00407C25"/>
    <w:rsid w:val="00412794"/>
    <w:rsid w:val="0041290C"/>
    <w:rsid w:val="0041351B"/>
    <w:rsid w:val="0042010E"/>
    <w:rsid w:val="00427E4E"/>
    <w:rsid w:val="00436A14"/>
    <w:rsid w:val="004521FE"/>
    <w:rsid w:val="0045421D"/>
    <w:rsid w:val="00454939"/>
    <w:rsid w:val="00456C94"/>
    <w:rsid w:val="00457395"/>
    <w:rsid w:val="00464D0F"/>
    <w:rsid w:val="004660F6"/>
    <w:rsid w:val="00467769"/>
    <w:rsid w:val="004749FB"/>
    <w:rsid w:val="00474E98"/>
    <w:rsid w:val="00475D90"/>
    <w:rsid w:val="0048326C"/>
    <w:rsid w:val="00485CFD"/>
    <w:rsid w:val="00496760"/>
    <w:rsid w:val="0049722B"/>
    <w:rsid w:val="00497338"/>
    <w:rsid w:val="004A2E20"/>
    <w:rsid w:val="004A2F8E"/>
    <w:rsid w:val="004A4468"/>
    <w:rsid w:val="004A45A4"/>
    <w:rsid w:val="004A5397"/>
    <w:rsid w:val="004B00A5"/>
    <w:rsid w:val="004B0E93"/>
    <w:rsid w:val="004B13E3"/>
    <w:rsid w:val="004B149E"/>
    <w:rsid w:val="004B3DAA"/>
    <w:rsid w:val="004B5739"/>
    <w:rsid w:val="004B7A23"/>
    <w:rsid w:val="004C2A5A"/>
    <w:rsid w:val="004C355B"/>
    <w:rsid w:val="004C6220"/>
    <w:rsid w:val="004D19E7"/>
    <w:rsid w:val="004D25B5"/>
    <w:rsid w:val="004D54B4"/>
    <w:rsid w:val="004D70C3"/>
    <w:rsid w:val="004E187F"/>
    <w:rsid w:val="004E235C"/>
    <w:rsid w:val="004E2F8C"/>
    <w:rsid w:val="004E5AE5"/>
    <w:rsid w:val="004E727E"/>
    <w:rsid w:val="004F53EE"/>
    <w:rsid w:val="005046C2"/>
    <w:rsid w:val="00507CC1"/>
    <w:rsid w:val="00510D0A"/>
    <w:rsid w:val="005144CB"/>
    <w:rsid w:val="00516BA7"/>
    <w:rsid w:val="00517AF1"/>
    <w:rsid w:val="00524AF7"/>
    <w:rsid w:val="00526C80"/>
    <w:rsid w:val="00536DFF"/>
    <w:rsid w:val="00543C65"/>
    <w:rsid w:val="00547035"/>
    <w:rsid w:val="00552F05"/>
    <w:rsid w:val="005566E9"/>
    <w:rsid w:val="00564532"/>
    <w:rsid w:val="005646DD"/>
    <w:rsid w:val="00565BDE"/>
    <w:rsid w:val="005731BE"/>
    <w:rsid w:val="00573724"/>
    <w:rsid w:val="00577BF0"/>
    <w:rsid w:val="0058263F"/>
    <w:rsid w:val="00582D41"/>
    <w:rsid w:val="00583BE3"/>
    <w:rsid w:val="00585B2A"/>
    <w:rsid w:val="005937E1"/>
    <w:rsid w:val="005947CE"/>
    <w:rsid w:val="00595E5C"/>
    <w:rsid w:val="00597B58"/>
    <w:rsid w:val="00597C12"/>
    <w:rsid w:val="005A0F79"/>
    <w:rsid w:val="005A249E"/>
    <w:rsid w:val="005A5292"/>
    <w:rsid w:val="005B0FAA"/>
    <w:rsid w:val="005B158B"/>
    <w:rsid w:val="005B5423"/>
    <w:rsid w:val="005B61B0"/>
    <w:rsid w:val="005B6F6E"/>
    <w:rsid w:val="005B72BB"/>
    <w:rsid w:val="005B7914"/>
    <w:rsid w:val="005C2941"/>
    <w:rsid w:val="005C515D"/>
    <w:rsid w:val="005C6B50"/>
    <w:rsid w:val="005D1934"/>
    <w:rsid w:val="005D2F2E"/>
    <w:rsid w:val="005D3CD2"/>
    <w:rsid w:val="005D3FA1"/>
    <w:rsid w:val="005E1352"/>
    <w:rsid w:val="005E218C"/>
    <w:rsid w:val="005E65FB"/>
    <w:rsid w:val="005E7226"/>
    <w:rsid w:val="005F7942"/>
    <w:rsid w:val="00600BAD"/>
    <w:rsid w:val="006113C5"/>
    <w:rsid w:val="00621F77"/>
    <w:rsid w:val="00640B2B"/>
    <w:rsid w:val="00641947"/>
    <w:rsid w:val="0064334C"/>
    <w:rsid w:val="006473A8"/>
    <w:rsid w:val="00653521"/>
    <w:rsid w:val="00654683"/>
    <w:rsid w:val="00663528"/>
    <w:rsid w:val="006639E5"/>
    <w:rsid w:val="0066471E"/>
    <w:rsid w:val="00665BD8"/>
    <w:rsid w:val="0067151B"/>
    <w:rsid w:val="0067386E"/>
    <w:rsid w:val="006778BC"/>
    <w:rsid w:val="006803DB"/>
    <w:rsid w:val="00680C9F"/>
    <w:rsid w:val="0068252A"/>
    <w:rsid w:val="00682FCA"/>
    <w:rsid w:val="00687C40"/>
    <w:rsid w:val="0069098B"/>
    <w:rsid w:val="00691536"/>
    <w:rsid w:val="00691ADD"/>
    <w:rsid w:val="0069274A"/>
    <w:rsid w:val="00693358"/>
    <w:rsid w:val="00695395"/>
    <w:rsid w:val="006A6C4F"/>
    <w:rsid w:val="006A76E5"/>
    <w:rsid w:val="006B1F48"/>
    <w:rsid w:val="006B276E"/>
    <w:rsid w:val="006B3EBD"/>
    <w:rsid w:val="006B5975"/>
    <w:rsid w:val="006C3A3E"/>
    <w:rsid w:val="006C3CD8"/>
    <w:rsid w:val="006C4FBB"/>
    <w:rsid w:val="006D279A"/>
    <w:rsid w:val="006D4934"/>
    <w:rsid w:val="006E3155"/>
    <w:rsid w:val="006E365E"/>
    <w:rsid w:val="006E4BCC"/>
    <w:rsid w:val="006E4C91"/>
    <w:rsid w:val="006F57DA"/>
    <w:rsid w:val="006F7DB7"/>
    <w:rsid w:val="00703D99"/>
    <w:rsid w:val="00711F9E"/>
    <w:rsid w:val="00712927"/>
    <w:rsid w:val="00712EEF"/>
    <w:rsid w:val="00714F65"/>
    <w:rsid w:val="0072191E"/>
    <w:rsid w:val="00727F6B"/>
    <w:rsid w:val="00734C2C"/>
    <w:rsid w:val="00735C8B"/>
    <w:rsid w:val="00737A11"/>
    <w:rsid w:val="00743010"/>
    <w:rsid w:val="00743B46"/>
    <w:rsid w:val="007468CF"/>
    <w:rsid w:val="007474B8"/>
    <w:rsid w:val="007479B4"/>
    <w:rsid w:val="0075121B"/>
    <w:rsid w:val="00753393"/>
    <w:rsid w:val="00755E23"/>
    <w:rsid w:val="00756B0E"/>
    <w:rsid w:val="00756F91"/>
    <w:rsid w:val="00760C4E"/>
    <w:rsid w:val="00763362"/>
    <w:rsid w:val="007660CD"/>
    <w:rsid w:val="00772A39"/>
    <w:rsid w:val="00791583"/>
    <w:rsid w:val="00791AD4"/>
    <w:rsid w:val="00791D91"/>
    <w:rsid w:val="007968E0"/>
    <w:rsid w:val="007A2017"/>
    <w:rsid w:val="007A5CBD"/>
    <w:rsid w:val="007B3F21"/>
    <w:rsid w:val="007B7BE7"/>
    <w:rsid w:val="007D1FD3"/>
    <w:rsid w:val="007D60A5"/>
    <w:rsid w:val="007E12AA"/>
    <w:rsid w:val="007F6CF3"/>
    <w:rsid w:val="00801192"/>
    <w:rsid w:val="0080531B"/>
    <w:rsid w:val="00812BB2"/>
    <w:rsid w:val="0081509E"/>
    <w:rsid w:val="0081535D"/>
    <w:rsid w:val="00817A71"/>
    <w:rsid w:val="008235FA"/>
    <w:rsid w:val="00825BAE"/>
    <w:rsid w:val="008266E9"/>
    <w:rsid w:val="00833262"/>
    <w:rsid w:val="00834D3B"/>
    <w:rsid w:val="008363D0"/>
    <w:rsid w:val="0083657E"/>
    <w:rsid w:val="00836593"/>
    <w:rsid w:val="0084157B"/>
    <w:rsid w:val="00845DB3"/>
    <w:rsid w:val="008467E7"/>
    <w:rsid w:val="00846BCE"/>
    <w:rsid w:val="00847A3E"/>
    <w:rsid w:val="00851644"/>
    <w:rsid w:val="008672B5"/>
    <w:rsid w:val="008705DE"/>
    <w:rsid w:val="00873B48"/>
    <w:rsid w:val="0087538F"/>
    <w:rsid w:val="008772F0"/>
    <w:rsid w:val="00882E62"/>
    <w:rsid w:val="0088445F"/>
    <w:rsid w:val="00884FB9"/>
    <w:rsid w:val="008904C1"/>
    <w:rsid w:val="0089776A"/>
    <w:rsid w:val="008A1AB3"/>
    <w:rsid w:val="008A496B"/>
    <w:rsid w:val="008A7047"/>
    <w:rsid w:val="008B544F"/>
    <w:rsid w:val="008B6755"/>
    <w:rsid w:val="008B772C"/>
    <w:rsid w:val="008D26E6"/>
    <w:rsid w:val="008E11FB"/>
    <w:rsid w:val="008E25B3"/>
    <w:rsid w:val="008E37FF"/>
    <w:rsid w:val="008E3988"/>
    <w:rsid w:val="008E6191"/>
    <w:rsid w:val="008F4175"/>
    <w:rsid w:val="009004B1"/>
    <w:rsid w:val="00900725"/>
    <w:rsid w:val="00900F27"/>
    <w:rsid w:val="009023DA"/>
    <w:rsid w:val="00916188"/>
    <w:rsid w:val="00922FE3"/>
    <w:rsid w:val="009232A4"/>
    <w:rsid w:val="00931A6C"/>
    <w:rsid w:val="00931B3D"/>
    <w:rsid w:val="00933EF3"/>
    <w:rsid w:val="009361AF"/>
    <w:rsid w:val="009403AE"/>
    <w:rsid w:val="00940ACD"/>
    <w:rsid w:val="00944434"/>
    <w:rsid w:val="009500D6"/>
    <w:rsid w:val="00950615"/>
    <w:rsid w:val="009509CB"/>
    <w:rsid w:val="00955CD5"/>
    <w:rsid w:val="00957642"/>
    <w:rsid w:val="00957ABA"/>
    <w:rsid w:val="00961F00"/>
    <w:rsid w:val="009649F4"/>
    <w:rsid w:val="00966CA9"/>
    <w:rsid w:val="00967865"/>
    <w:rsid w:val="009706C0"/>
    <w:rsid w:val="00970B4C"/>
    <w:rsid w:val="0097314D"/>
    <w:rsid w:val="009737A6"/>
    <w:rsid w:val="0097672D"/>
    <w:rsid w:val="009772E7"/>
    <w:rsid w:val="0097781F"/>
    <w:rsid w:val="0098000F"/>
    <w:rsid w:val="00981C78"/>
    <w:rsid w:val="00983AEE"/>
    <w:rsid w:val="009869FD"/>
    <w:rsid w:val="00986AAA"/>
    <w:rsid w:val="00991AC6"/>
    <w:rsid w:val="0099386C"/>
    <w:rsid w:val="009961B6"/>
    <w:rsid w:val="009A6A83"/>
    <w:rsid w:val="009A71D8"/>
    <w:rsid w:val="009A75BD"/>
    <w:rsid w:val="009B001B"/>
    <w:rsid w:val="009B006D"/>
    <w:rsid w:val="009B0822"/>
    <w:rsid w:val="009B3813"/>
    <w:rsid w:val="009B5D8D"/>
    <w:rsid w:val="009C2F1C"/>
    <w:rsid w:val="009C45F0"/>
    <w:rsid w:val="009C7EA1"/>
    <w:rsid w:val="009D6211"/>
    <w:rsid w:val="009E25B7"/>
    <w:rsid w:val="009E3B23"/>
    <w:rsid w:val="009E4C31"/>
    <w:rsid w:val="009E7BC2"/>
    <w:rsid w:val="009F1E5B"/>
    <w:rsid w:val="009F3E3D"/>
    <w:rsid w:val="009F4BC9"/>
    <w:rsid w:val="009F4BF1"/>
    <w:rsid w:val="00A050F0"/>
    <w:rsid w:val="00A051E4"/>
    <w:rsid w:val="00A05646"/>
    <w:rsid w:val="00A15AAA"/>
    <w:rsid w:val="00A16187"/>
    <w:rsid w:val="00A203B6"/>
    <w:rsid w:val="00A21A4F"/>
    <w:rsid w:val="00A240EE"/>
    <w:rsid w:val="00A26556"/>
    <w:rsid w:val="00A26608"/>
    <w:rsid w:val="00A33B06"/>
    <w:rsid w:val="00A40357"/>
    <w:rsid w:val="00A40415"/>
    <w:rsid w:val="00A42979"/>
    <w:rsid w:val="00A44528"/>
    <w:rsid w:val="00A479FF"/>
    <w:rsid w:val="00A5249B"/>
    <w:rsid w:val="00A5626D"/>
    <w:rsid w:val="00A608B9"/>
    <w:rsid w:val="00A7391C"/>
    <w:rsid w:val="00A75152"/>
    <w:rsid w:val="00A75F08"/>
    <w:rsid w:val="00A776FA"/>
    <w:rsid w:val="00A800CF"/>
    <w:rsid w:val="00A8343C"/>
    <w:rsid w:val="00A836FA"/>
    <w:rsid w:val="00A83CA1"/>
    <w:rsid w:val="00A85E92"/>
    <w:rsid w:val="00A86400"/>
    <w:rsid w:val="00AA02EF"/>
    <w:rsid w:val="00AB040E"/>
    <w:rsid w:val="00AB0D14"/>
    <w:rsid w:val="00AD2038"/>
    <w:rsid w:val="00AD28B0"/>
    <w:rsid w:val="00AD75DA"/>
    <w:rsid w:val="00AE1B39"/>
    <w:rsid w:val="00AE59A2"/>
    <w:rsid w:val="00AF0C66"/>
    <w:rsid w:val="00AF0E89"/>
    <w:rsid w:val="00B03EA0"/>
    <w:rsid w:val="00B048C2"/>
    <w:rsid w:val="00B0530E"/>
    <w:rsid w:val="00B121D8"/>
    <w:rsid w:val="00B13EEE"/>
    <w:rsid w:val="00B14635"/>
    <w:rsid w:val="00B17CE8"/>
    <w:rsid w:val="00B2045B"/>
    <w:rsid w:val="00B237D9"/>
    <w:rsid w:val="00B243D1"/>
    <w:rsid w:val="00B260DE"/>
    <w:rsid w:val="00B32B2B"/>
    <w:rsid w:val="00B44CF3"/>
    <w:rsid w:val="00B46526"/>
    <w:rsid w:val="00B471B5"/>
    <w:rsid w:val="00B50CC5"/>
    <w:rsid w:val="00B51B1C"/>
    <w:rsid w:val="00B5251F"/>
    <w:rsid w:val="00B5444C"/>
    <w:rsid w:val="00B55CDB"/>
    <w:rsid w:val="00B56EBC"/>
    <w:rsid w:val="00B57223"/>
    <w:rsid w:val="00B61B50"/>
    <w:rsid w:val="00B64BDC"/>
    <w:rsid w:val="00B655BD"/>
    <w:rsid w:val="00B74F2C"/>
    <w:rsid w:val="00B77680"/>
    <w:rsid w:val="00B904E3"/>
    <w:rsid w:val="00B90CCB"/>
    <w:rsid w:val="00B90F8F"/>
    <w:rsid w:val="00B91861"/>
    <w:rsid w:val="00B91DC9"/>
    <w:rsid w:val="00BA0D35"/>
    <w:rsid w:val="00BA1CF3"/>
    <w:rsid w:val="00BA344F"/>
    <w:rsid w:val="00BA68D0"/>
    <w:rsid w:val="00BB0F09"/>
    <w:rsid w:val="00BB4C22"/>
    <w:rsid w:val="00BB7B5D"/>
    <w:rsid w:val="00BC0B08"/>
    <w:rsid w:val="00BC0D0E"/>
    <w:rsid w:val="00BC4680"/>
    <w:rsid w:val="00BC63CB"/>
    <w:rsid w:val="00BC7FF2"/>
    <w:rsid w:val="00BD31BE"/>
    <w:rsid w:val="00BE0122"/>
    <w:rsid w:val="00BE1F9F"/>
    <w:rsid w:val="00BE3739"/>
    <w:rsid w:val="00BE6F9D"/>
    <w:rsid w:val="00BF500F"/>
    <w:rsid w:val="00C04188"/>
    <w:rsid w:val="00C05815"/>
    <w:rsid w:val="00C06621"/>
    <w:rsid w:val="00C11DDE"/>
    <w:rsid w:val="00C216EF"/>
    <w:rsid w:val="00C24D64"/>
    <w:rsid w:val="00C2594C"/>
    <w:rsid w:val="00C32173"/>
    <w:rsid w:val="00C329AD"/>
    <w:rsid w:val="00C32B57"/>
    <w:rsid w:val="00C32D73"/>
    <w:rsid w:val="00C344E1"/>
    <w:rsid w:val="00C36070"/>
    <w:rsid w:val="00C507B5"/>
    <w:rsid w:val="00C509C3"/>
    <w:rsid w:val="00C50A9C"/>
    <w:rsid w:val="00C518F1"/>
    <w:rsid w:val="00C51C93"/>
    <w:rsid w:val="00C52678"/>
    <w:rsid w:val="00C53EF7"/>
    <w:rsid w:val="00C5564E"/>
    <w:rsid w:val="00C56770"/>
    <w:rsid w:val="00C57C4D"/>
    <w:rsid w:val="00C61D10"/>
    <w:rsid w:val="00C65898"/>
    <w:rsid w:val="00C74F29"/>
    <w:rsid w:val="00C7547A"/>
    <w:rsid w:val="00C76022"/>
    <w:rsid w:val="00C94212"/>
    <w:rsid w:val="00C977C2"/>
    <w:rsid w:val="00CA2733"/>
    <w:rsid w:val="00CA3563"/>
    <w:rsid w:val="00CB14E6"/>
    <w:rsid w:val="00CB2319"/>
    <w:rsid w:val="00CB3079"/>
    <w:rsid w:val="00CB3166"/>
    <w:rsid w:val="00CB39AC"/>
    <w:rsid w:val="00CB64F5"/>
    <w:rsid w:val="00CB695A"/>
    <w:rsid w:val="00CB71EA"/>
    <w:rsid w:val="00CC4202"/>
    <w:rsid w:val="00CC5963"/>
    <w:rsid w:val="00CD053C"/>
    <w:rsid w:val="00CD0B0D"/>
    <w:rsid w:val="00CD1CB7"/>
    <w:rsid w:val="00CD486B"/>
    <w:rsid w:val="00CD5773"/>
    <w:rsid w:val="00CD5A63"/>
    <w:rsid w:val="00CD7262"/>
    <w:rsid w:val="00CE0021"/>
    <w:rsid w:val="00CE3525"/>
    <w:rsid w:val="00CE3E81"/>
    <w:rsid w:val="00CE514E"/>
    <w:rsid w:val="00CF05F9"/>
    <w:rsid w:val="00CF3359"/>
    <w:rsid w:val="00D009BD"/>
    <w:rsid w:val="00D01F4F"/>
    <w:rsid w:val="00D0235B"/>
    <w:rsid w:val="00D032C3"/>
    <w:rsid w:val="00D04831"/>
    <w:rsid w:val="00D10277"/>
    <w:rsid w:val="00D11244"/>
    <w:rsid w:val="00D1424D"/>
    <w:rsid w:val="00D16712"/>
    <w:rsid w:val="00D16ABD"/>
    <w:rsid w:val="00D209F1"/>
    <w:rsid w:val="00D21F12"/>
    <w:rsid w:val="00D2478F"/>
    <w:rsid w:val="00D25361"/>
    <w:rsid w:val="00D27303"/>
    <w:rsid w:val="00D347F7"/>
    <w:rsid w:val="00D3607C"/>
    <w:rsid w:val="00D41511"/>
    <w:rsid w:val="00D5015B"/>
    <w:rsid w:val="00D51657"/>
    <w:rsid w:val="00D51855"/>
    <w:rsid w:val="00D56A40"/>
    <w:rsid w:val="00D573C5"/>
    <w:rsid w:val="00D625B3"/>
    <w:rsid w:val="00D63B88"/>
    <w:rsid w:val="00D676BB"/>
    <w:rsid w:val="00D710E7"/>
    <w:rsid w:val="00D71304"/>
    <w:rsid w:val="00D72235"/>
    <w:rsid w:val="00D7249F"/>
    <w:rsid w:val="00D724CB"/>
    <w:rsid w:val="00D73938"/>
    <w:rsid w:val="00D73A70"/>
    <w:rsid w:val="00D74546"/>
    <w:rsid w:val="00D84314"/>
    <w:rsid w:val="00D85D8B"/>
    <w:rsid w:val="00D85FA3"/>
    <w:rsid w:val="00D87BE4"/>
    <w:rsid w:val="00D918D5"/>
    <w:rsid w:val="00D95129"/>
    <w:rsid w:val="00DA0A7C"/>
    <w:rsid w:val="00DA438B"/>
    <w:rsid w:val="00DA44DA"/>
    <w:rsid w:val="00DA4A8F"/>
    <w:rsid w:val="00DA5D86"/>
    <w:rsid w:val="00DA7EDE"/>
    <w:rsid w:val="00DB2982"/>
    <w:rsid w:val="00DB56D6"/>
    <w:rsid w:val="00DC05C5"/>
    <w:rsid w:val="00DC3591"/>
    <w:rsid w:val="00DC7952"/>
    <w:rsid w:val="00DD0377"/>
    <w:rsid w:val="00DD10E9"/>
    <w:rsid w:val="00DD6042"/>
    <w:rsid w:val="00DE450E"/>
    <w:rsid w:val="00DE618A"/>
    <w:rsid w:val="00DF2963"/>
    <w:rsid w:val="00DF6270"/>
    <w:rsid w:val="00E04B29"/>
    <w:rsid w:val="00E1067C"/>
    <w:rsid w:val="00E10E9F"/>
    <w:rsid w:val="00E1497F"/>
    <w:rsid w:val="00E17B10"/>
    <w:rsid w:val="00E218E1"/>
    <w:rsid w:val="00E234E0"/>
    <w:rsid w:val="00E2474F"/>
    <w:rsid w:val="00E30082"/>
    <w:rsid w:val="00E30530"/>
    <w:rsid w:val="00E3235B"/>
    <w:rsid w:val="00E40896"/>
    <w:rsid w:val="00E40D46"/>
    <w:rsid w:val="00E44158"/>
    <w:rsid w:val="00E451C8"/>
    <w:rsid w:val="00E45C11"/>
    <w:rsid w:val="00E46ED9"/>
    <w:rsid w:val="00E53A9C"/>
    <w:rsid w:val="00E54AA3"/>
    <w:rsid w:val="00E56E6C"/>
    <w:rsid w:val="00E57A78"/>
    <w:rsid w:val="00E664C7"/>
    <w:rsid w:val="00E6705A"/>
    <w:rsid w:val="00E672F7"/>
    <w:rsid w:val="00E7025A"/>
    <w:rsid w:val="00E702C5"/>
    <w:rsid w:val="00E71F4D"/>
    <w:rsid w:val="00E7473F"/>
    <w:rsid w:val="00E7579E"/>
    <w:rsid w:val="00E75FD1"/>
    <w:rsid w:val="00E77934"/>
    <w:rsid w:val="00E8009E"/>
    <w:rsid w:val="00E805CF"/>
    <w:rsid w:val="00E82115"/>
    <w:rsid w:val="00E82644"/>
    <w:rsid w:val="00E84059"/>
    <w:rsid w:val="00E87C36"/>
    <w:rsid w:val="00E91766"/>
    <w:rsid w:val="00EA274D"/>
    <w:rsid w:val="00EA2CED"/>
    <w:rsid w:val="00EA319B"/>
    <w:rsid w:val="00EA7F93"/>
    <w:rsid w:val="00EB338E"/>
    <w:rsid w:val="00EB593E"/>
    <w:rsid w:val="00EB6DE2"/>
    <w:rsid w:val="00EB7942"/>
    <w:rsid w:val="00EC127E"/>
    <w:rsid w:val="00EC15BD"/>
    <w:rsid w:val="00EC294E"/>
    <w:rsid w:val="00ED0174"/>
    <w:rsid w:val="00ED230F"/>
    <w:rsid w:val="00ED396E"/>
    <w:rsid w:val="00EE02A8"/>
    <w:rsid w:val="00EE0768"/>
    <w:rsid w:val="00EE088C"/>
    <w:rsid w:val="00EE42B4"/>
    <w:rsid w:val="00F025DD"/>
    <w:rsid w:val="00F03210"/>
    <w:rsid w:val="00F04AB0"/>
    <w:rsid w:val="00F0787B"/>
    <w:rsid w:val="00F12C42"/>
    <w:rsid w:val="00F14A9B"/>
    <w:rsid w:val="00F2310B"/>
    <w:rsid w:val="00F23B90"/>
    <w:rsid w:val="00F30DBC"/>
    <w:rsid w:val="00F32E2C"/>
    <w:rsid w:val="00F330C6"/>
    <w:rsid w:val="00F33F2D"/>
    <w:rsid w:val="00F34F6E"/>
    <w:rsid w:val="00F361AB"/>
    <w:rsid w:val="00F36517"/>
    <w:rsid w:val="00F37B35"/>
    <w:rsid w:val="00F441B5"/>
    <w:rsid w:val="00F443FB"/>
    <w:rsid w:val="00F45539"/>
    <w:rsid w:val="00F51A6C"/>
    <w:rsid w:val="00F525BF"/>
    <w:rsid w:val="00F54272"/>
    <w:rsid w:val="00F546AD"/>
    <w:rsid w:val="00F570E3"/>
    <w:rsid w:val="00F57703"/>
    <w:rsid w:val="00F62539"/>
    <w:rsid w:val="00F62C60"/>
    <w:rsid w:val="00F63090"/>
    <w:rsid w:val="00F65A08"/>
    <w:rsid w:val="00F66FCA"/>
    <w:rsid w:val="00F702EA"/>
    <w:rsid w:val="00F73267"/>
    <w:rsid w:val="00F7407A"/>
    <w:rsid w:val="00F76CD7"/>
    <w:rsid w:val="00F81399"/>
    <w:rsid w:val="00F81AD8"/>
    <w:rsid w:val="00F84A15"/>
    <w:rsid w:val="00F93549"/>
    <w:rsid w:val="00F94C01"/>
    <w:rsid w:val="00F954E3"/>
    <w:rsid w:val="00F954FB"/>
    <w:rsid w:val="00FA3497"/>
    <w:rsid w:val="00FA513A"/>
    <w:rsid w:val="00FA5591"/>
    <w:rsid w:val="00FA7A47"/>
    <w:rsid w:val="00FB217A"/>
    <w:rsid w:val="00FB2A64"/>
    <w:rsid w:val="00FB530F"/>
    <w:rsid w:val="00FC0CE9"/>
    <w:rsid w:val="00FC187F"/>
    <w:rsid w:val="00FC7E42"/>
    <w:rsid w:val="00FD1EEC"/>
    <w:rsid w:val="00FD2D31"/>
    <w:rsid w:val="00FD7794"/>
    <w:rsid w:val="00FD7D31"/>
    <w:rsid w:val="00FE2894"/>
    <w:rsid w:val="00FE4F01"/>
    <w:rsid w:val="00FE5BE9"/>
    <w:rsid w:val="00FE6A54"/>
    <w:rsid w:val="00FF46A6"/>
    <w:rsid w:val="00FF74A5"/>
    <w:rsid w:val="0118FC00"/>
    <w:rsid w:val="01233AD2"/>
    <w:rsid w:val="019F47DE"/>
    <w:rsid w:val="02888355"/>
    <w:rsid w:val="02BBA6C7"/>
    <w:rsid w:val="03E57239"/>
    <w:rsid w:val="044B940A"/>
    <w:rsid w:val="048A8FF5"/>
    <w:rsid w:val="048BBBB9"/>
    <w:rsid w:val="04BC2EF1"/>
    <w:rsid w:val="062017B6"/>
    <w:rsid w:val="069A222A"/>
    <w:rsid w:val="07143F0E"/>
    <w:rsid w:val="07299D98"/>
    <w:rsid w:val="07640EB5"/>
    <w:rsid w:val="0795344B"/>
    <w:rsid w:val="079B52DF"/>
    <w:rsid w:val="07FCD3B9"/>
    <w:rsid w:val="0805AC28"/>
    <w:rsid w:val="08557D35"/>
    <w:rsid w:val="088DC141"/>
    <w:rsid w:val="08C4EF58"/>
    <w:rsid w:val="090C5EDC"/>
    <w:rsid w:val="09E33902"/>
    <w:rsid w:val="09FD1E19"/>
    <w:rsid w:val="0A57B511"/>
    <w:rsid w:val="0A6C1B73"/>
    <w:rsid w:val="0A8A8335"/>
    <w:rsid w:val="0AA5EC9B"/>
    <w:rsid w:val="0AE5165F"/>
    <w:rsid w:val="0AE58F5C"/>
    <w:rsid w:val="0AF0BFEC"/>
    <w:rsid w:val="0B169159"/>
    <w:rsid w:val="0B62AB85"/>
    <w:rsid w:val="0B94E4C8"/>
    <w:rsid w:val="0B9D8F80"/>
    <w:rsid w:val="0BD506FB"/>
    <w:rsid w:val="0C03FFFE"/>
    <w:rsid w:val="0C9037EB"/>
    <w:rsid w:val="0CECC63D"/>
    <w:rsid w:val="0E1A2787"/>
    <w:rsid w:val="0E71100C"/>
    <w:rsid w:val="0EA9AB86"/>
    <w:rsid w:val="0EBFE89E"/>
    <w:rsid w:val="0ECB0195"/>
    <w:rsid w:val="0EDEB064"/>
    <w:rsid w:val="0EEC9829"/>
    <w:rsid w:val="0F290B15"/>
    <w:rsid w:val="0F6522F7"/>
    <w:rsid w:val="10BCB52D"/>
    <w:rsid w:val="112620F5"/>
    <w:rsid w:val="1149D0DA"/>
    <w:rsid w:val="117FB186"/>
    <w:rsid w:val="1293277A"/>
    <w:rsid w:val="12E72FC5"/>
    <w:rsid w:val="13191ADE"/>
    <w:rsid w:val="131A5A63"/>
    <w:rsid w:val="139EAC63"/>
    <w:rsid w:val="13ABEB2E"/>
    <w:rsid w:val="13DB6750"/>
    <w:rsid w:val="1427B9CD"/>
    <w:rsid w:val="14A6F899"/>
    <w:rsid w:val="14BACEB9"/>
    <w:rsid w:val="150EE244"/>
    <w:rsid w:val="1517FB83"/>
    <w:rsid w:val="156AF334"/>
    <w:rsid w:val="15AE9DC2"/>
    <w:rsid w:val="1681177E"/>
    <w:rsid w:val="16B2384D"/>
    <w:rsid w:val="17381909"/>
    <w:rsid w:val="182734EB"/>
    <w:rsid w:val="1849764B"/>
    <w:rsid w:val="18C11A01"/>
    <w:rsid w:val="18E01AA4"/>
    <w:rsid w:val="1943B2CC"/>
    <w:rsid w:val="19776351"/>
    <w:rsid w:val="197D4173"/>
    <w:rsid w:val="199FD3FB"/>
    <w:rsid w:val="19B69022"/>
    <w:rsid w:val="1A5C1540"/>
    <w:rsid w:val="1A654E9D"/>
    <w:rsid w:val="1AB25D8C"/>
    <w:rsid w:val="1AD4104D"/>
    <w:rsid w:val="1B73D6F2"/>
    <w:rsid w:val="1BE8DC2C"/>
    <w:rsid w:val="1BF59498"/>
    <w:rsid w:val="1C4A85E1"/>
    <w:rsid w:val="1CFFE277"/>
    <w:rsid w:val="1D3591FE"/>
    <w:rsid w:val="1D692139"/>
    <w:rsid w:val="1D9C45D9"/>
    <w:rsid w:val="1E2C8213"/>
    <w:rsid w:val="1E5F04A3"/>
    <w:rsid w:val="1E8E5713"/>
    <w:rsid w:val="1EA50CE1"/>
    <w:rsid w:val="1EC96CC2"/>
    <w:rsid w:val="1F31684D"/>
    <w:rsid w:val="1F63578C"/>
    <w:rsid w:val="1F794C77"/>
    <w:rsid w:val="1FA4ADD6"/>
    <w:rsid w:val="1FCCBCD0"/>
    <w:rsid w:val="1FD3E0FF"/>
    <w:rsid w:val="1FE4A104"/>
    <w:rsid w:val="206172FB"/>
    <w:rsid w:val="20943751"/>
    <w:rsid w:val="20E6AA71"/>
    <w:rsid w:val="2180DBAD"/>
    <w:rsid w:val="21B8C005"/>
    <w:rsid w:val="21C023F5"/>
    <w:rsid w:val="226483C2"/>
    <w:rsid w:val="2288AC88"/>
    <w:rsid w:val="238C9CAE"/>
    <w:rsid w:val="23E45556"/>
    <w:rsid w:val="23F49B4A"/>
    <w:rsid w:val="240522D6"/>
    <w:rsid w:val="24098F1F"/>
    <w:rsid w:val="241625E5"/>
    <w:rsid w:val="2417E6AC"/>
    <w:rsid w:val="241B5443"/>
    <w:rsid w:val="248D7D1D"/>
    <w:rsid w:val="2516DF3D"/>
    <w:rsid w:val="25A35E6C"/>
    <w:rsid w:val="25D40D3F"/>
    <w:rsid w:val="2709E869"/>
    <w:rsid w:val="272B40FF"/>
    <w:rsid w:val="27A40305"/>
    <w:rsid w:val="27C4CA4B"/>
    <w:rsid w:val="27C8450D"/>
    <w:rsid w:val="27D7717B"/>
    <w:rsid w:val="27ECBE8C"/>
    <w:rsid w:val="28191A08"/>
    <w:rsid w:val="28A03B80"/>
    <w:rsid w:val="293CC002"/>
    <w:rsid w:val="29BE6C2D"/>
    <w:rsid w:val="29C51EB8"/>
    <w:rsid w:val="29D03238"/>
    <w:rsid w:val="29DF9D76"/>
    <w:rsid w:val="2A1E820B"/>
    <w:rsid w:val="2A224440"/>
    <w:rsid w:val="2A4C80E5"/>
    <w:rsid w:val="2A639CFD"/>
    <w:rsid w:val="2AB58773"/>
    <w:rsid w:val="2ABC8E0A"/>
    <w:rsid w:val="2ACC1D97"/>
    <w:rsid w:val="2B24459B"/>
    <w:rsid w:val="2B33BE8D"/>
    <w:rsid w:val="2B6D8876"/>
    <w:rsid w:val="2B87AB8C"/>
    <w:rsid w:val="2BB446EA"/>
    <w:rsid w:val="2BBBF541"/>
    <w:rsid w:val="2BBD420E"/>
    <w:rsid w:val="2BFF2CB5"/>
    <w:rsid w:val="2C0E63BB"/>
    <w:rsid w:val="2C26D609"/>
    <w:rsid w:val="2C78ECEE"/>
    <w:rsid w:val="2D46AD63"/>
    <w:rsid w:val="2D7B45A8"/>
    <w:rsid w:val="2D98349D"/>
    <w:rsid w:val="2E225F76"/>
    <w:rsid w:val="2E2CFA76"/>
    <w:rsid w:val="2E307562"/>
    <w:rsid w:val="2E6191C9"/>
    <w:rsid w:val="2EA3D62C"/>
    <w:rsid w:val="2EBA1DA6"/>
    <w:rsid w:val="2F07E24F"/>
    <w:rsid w:val="2F7D0886"/>
    <w:rsid w:val="3066BA5A"/>
    <w:rsid w:val="3082185E"/>
    <w:rsid w:val="30CEE9CA"/>
    <w:rsid w:val="30DD2FAC"/>
    <w:rsid w:val="31A0740F"/>
    <w:rsid w:val="31A5B08A"/>
    <w:rsid w:val="31DBE62D"/>
    <w:rsid w:val="31E55BFD"/>
    <w:rsid w:val="31FC5905"/>
    <w:rsid w:val="32188AEF"/>
    <w:rsid w:val="3236FF0E"/>
    <w:rsid w:val="32A770FB"/>
    <w:rsid w:val="32D3B19F"/>
    <w:rsid w:val="32DEEF64"/>
    <w:rsid w:val="32E73CEB"/>
    <w:rsid w:val="33733932"/>
    <w:rsid w:val="33A0F2CA"/>
    <w:rsid w:val="33DB5372"/>
    <w:rsid w:val="3409F51C"/>
    <w:rsid w:val="342D162A"/>
    <w:rsid w:val="34806C83"/>
    <w:rsid w:val="350F0993"/>
    <w:rsid w:val="3514339A"/>
    <w:rsid w:val="3546208B"/>
    <w:rsid w:val="3568F538"/>
    <w:rsid w:val="35F7DD3D"/>
    <w:rsid w:val="36267BBC"/>
    <w:rsid w:val="36A53A7B"/>
    <w:rsid w:val="36B561C8"/>
    <w:rsid w:val="36B6E348"/>
    <w:rsid w:val="36C50908"/>
    <w:rsid w:val="36E7A6EF"/>
    <w:rsid w:val="372481F2"/>
    <w:rsid w:val="37C2EF28"/>
    <w:rsid w:val="384FDA3F"/>
    <w:rsid w:val="38513229"/>
    <w:rsid w:val="38739D3F"/>
    <w:rsid w:val="38959C38"/>
    <w:rsid w:val="38C48760"/>
    <w:rsid w:val="392A5A74"/>
    <w:rsid w:val="39345182"/>
    <w:rsid w:val="3A3C4E7C"/>
    <w:rsid w:val="3A459B62"/>
    <w:rsid w:val="3A7F1A5C"/>
    <w:rsid w:val="3B105D4D"/>
    <w:rsid w:val="3B54A794"/>
    <w:rsid w:val="3B91821D"/>
    <w:rsid w:val="3BCF9ADA"/>
    <w:rsid w:val="3BD81EDD"/>
    <w:rsid w:val="3BF49193"/>
    <w:rsid w:val="3BFB0E24"/>
    <w:rsid w:val="3C187C53"/>
    <w:rsid w:val="3D5E64C4"/>
    <w:rsid w:val="3D6EE686"/>
    <w:rsid w:val="3DA6878F"/>
    <w:rsid w:val="3DBECA2B"/>
    <w:rsid w:val="3E03081B"/>
    <w:rsid w:val="3E081377"/>
    <w:rsid w:val="3E1C389C"/>
    <w:rsid w:val="3E29B179"/>
    <w:rsid w:val="3E6447A8"/>
    <w:rsid w:val="3EA6D179"/>
    <w:rsid w:val="3EAC4959"/>
    <w:rsid w:val="3ECAB826"/>
    <w:rsid w:val="3F431710"/>
    <w:rsid w:val="3F75460C"/>
    <w:rsid w:val="40668887"/>
    <w:rsid w:val="408D5EEB"/>
    <w:rsid w:val="409D9DA3"/>
    <w:rsid w:val="41D9F25C"/>
    <w:rsid w:val="41E3C37D"/>
    <w:rsid w:val="42523109"/>
    <w:rsid w:val="429F95F8"/>
    <w:rsid w:val="42E1D0DB"/>
    <w:rsid w:val="431CAFFD"/>
    <w:rsid w:val="43266EE4"/>
    <w:rsid w:val="434257A4"/>
    <w:rsid w:val="43426A7E"/>
    <w:rsid w:val="43B38902"/>
    <w:rsid w:val="43DA2D4F"/>
    <w:rsid w:val="44BD020A"/>
    <w:rsid w:val="44D1E55C"/>
    <w:rsid w:val="44E53A2F"/>
    <w:rsid w:val="44FA2D8C"/>
    <w:rsid w:val="451644D3"/>
    <w:rsid w:val="452B0504"/>
    <w:rsid w:val="458B4A7E"/>
    <w:rsid w:val="45949218"/>
    <w:rsid w:val="45A22BB6"/>
    <w:rsid w:val="45A3A1E0"/>
    <w:rsid w:val="45D7CA95"/>
    <w:rsid w:val="463CEEFD"/>
    <w:rsid w:val="47128BC9"/>
    <w:rsid w:val="47CC4A7C"/>
    <w:rsid w:val="4848F8FA"/>
    <w:rsid w:val="4858720F"/>
    <w:rsid w:val="48A12D96"/>
    <w:rsid w:val="48E094DF"/>
    <w:rsid w:val="495086DD"/>
    <w:rsid w:val="49BD4972"/>
    <w:rsid w:val="4A46AFBD"/>
    <w:rsid w:val="4AFE83B3"/>
    <w:rsid w:val="4B19B904"/>
    <w:rsid w:val="4B3A5737"/>
    <w:rsid w:val="4BC5E9BF"/>
    <w:rsid w:val="4BDD2F0E"/>
    <w:rsid w:val="4C31D8D0"/>
    <w:rsid w:val="4C53D83D"/>
    <w:rsid w:val="4CCD9239"/>
    <w:rsid w:val="4D034666"/>
    <w:rsid w:val="4D0E06FD"/>
    <w:rsid w:val="4D1F046B"/>
    <w:rsid w:val="4D2AB7BD"/>
    <w:rsid w:val="4D3E8ECF"/>
    <w:rsid w:val="4D699C59"/>
    <w:rsid w:val="4D7A0D9C"/>
    <w:rsid w:val="4E4DF28F"/>
    <w:rsid w:val="4E8E14B3"/>
    <w:rsid w:val="4E8E1F4B"/>
    <w:rsid w:val="4E9F51AD"/>
    <w:rsid w:val="4F3AE18C"/>
    <w:rsid w:val="4F4864AA"/>
    <w:rsid w:val="4FAF6E82"/>
    <w:rsid w:val="4FCE1910"/>
    <w:rsid w:val="4FF614DE"/>
    <w:rsid w:val="5015AA4D"/>
    <w:rsid w:val="505D79CA"/>
    <w:rsid w:val="5126AD57"/>
    <w:rsid w:val="5156F075"/>
    <w:rsid w:val="51979FB4"/>
    <w:rsid w:val="51AA929C"/>
    <w:rsid w:val="51D55EA4"/>
    <w:rsid w:val="520E30FB"/>
    <w:rsid w:val="5211CFA1"/>
    <w:rsid w:val="523A18D9"/>
    <w:rsid w:val="524FDB1A"/>
    <w:rsid w:val="539DA52E"/>
    <w:rsid w:val="53ADA002"/>
    <w:rsid w:val="53C3EA96"/>
    <w:rsid w:val="53DB0A12"/>
    <w:rsid w:val="54164CA2"/>
    <w:rsid w:val="546BCFA0"/>
    <w:rsid w:val="54765DB1"/>
    <w:rsid w:val="547F1F1D"/>
    <w:rsid w:val="5539758F"/>
    <w:rsid w:val="55BF92B9"/>
    <w:rsid w:val="5617D987"/>
    <w:rsid w:val="564C6DEB"/>
    <w:rsid w:val="56668ED8"/>
    <w:rsid w:val="56DCF92F"/>
    <w:rsid w:val="570B2DE9"/>
    <w:rsid w:val="572D261E"/>
    <w:rsid w:val="573B96FA"/>
    <w:rsid w:val="57A48F64"/>
    <w:rsid w:val="57D8F196"/>
    <w:rsid w:val="586EF8B9"/>
    <w:rsid w:val="58ABC56A"/>
    <w:rsid w:val="58CB0042"/>
    <w:rsid w:val="590A20C9"/>
    <w:rsid w:val="59F4FA64"/>
    <w:rsid w:val="5A8F39C3"/>
    <w:rsid w:val="5AC2D5F3"/>
    <w:rsid w:val="5AD3A04D"/>
    <w:rsid w:val="5B24FF91"/>
    <w:rsid w:val="5B70FD9E"/>
    <w:rsid w:val="5BB84C45"/>
    <w:rsid w:val="5C2D7586"/>
    <w:rsid w:val="5C35634E"/>
    <w:rsid w:val="5C53DA9C"/>
    <w:rsid w:val="5CCFD07C"/>
    <w:rsid w:val="5CE38404"/>
    <w:rsid w:val="5D23726B"/>
    <w:rsid w:val="5D833F45"/>
    <w:rsid w:val="5D9CEEE1"/>
    <w:rsid w:val="5DCBFACC"/>
    <w:rsid w:val="5E014A7B"/>
    <w:rsid w:val="5E599BBD"/>
    <w:rsid w:val="5EE4FA9A"/>
    <w:rsid w:val="5F9678EC"/>
    <w:rsid w:val="6070879D"/>
    <w:rsid w:val="60773008"/>
    <w:rsid w:val="6121E357"/>
    <w:rsid w:val="61A1AE08"/>
    <w:rsid w:val="61AE0260"/>
    <w:rsid w:val="6258292E"/>
    <w:rsid w:val="62AECB2E"/>
    <w:rsid w:val="62B2163F"/>
    <w:rsid w:val="635F6CD8"/>
    <w:rsid w:val="6364768B"/>
    <w:rsid w:val="6376A9C6"/>
    <w:rsid w:val="63802857"/>
    <w:rsid w:val="638678A2"/>
    <w:rsid w:val="639B7A22"/>
    <w:rsid w:val="63DB886B"/>
    <w:rsid w:val="64510016"/>
    <w:rsid w:val="64982CAC"/>
    <w:rsid w:val="64E724C8"/>
    <w:rsid w:val="6608585A"/>
    <w:rsid w:val="66B17571"/>
    <w:rsid w:val="67059F09"/>
    <w:rsid w:val="681B448F"/>
    <w:rsid w:val="681DDA80"/>
    <w:rsid w:val="684DAA79"/>
    <w:rsid w:val="68505FC0"/>
    <w:rsid w:val="68906EF8"/>
    <w:rsid w:val="68C1F168"/>
    <w:rsid w:val="69041E76"/>
    <w:rsid w:val="6915D987"/>
    <w:rsid w:val="69175E55"/>
    <w:rsid w:val="693D946E"/>
    <w:rsid w:val="69513152"/>
    <w:rsid w:val="695C07A2"/>
    <w:rsid w:val="6965F868"/>
    <w:rsid w:val="69AEFFE7"/>
    <w:rsid w:val="6A45261B"/>
    <w:rsid w:val="6A9444DD"/>
    <w:rsid w:val="6AB90D15"/>
    <w:rsid w:val="6B645D91"/>
    <w:rsid w:val="6B64D4FB"/>
    <w:rsid w:val="6BA60688"/>
    <w:rsid w:val="6C05E4DB"/>
    <w:rsid w:val="6C42456D"/>
    <w:rsid w:val="6C5BB1FA"/>
    <w:rsid w:val="6C840BBC"/>
    <w:rsid w:val="6CD70FD9"/>
    <w:rsid w:val="6CECF218"/>
    <w:rsid w:val="6D102AF9"/>
    <w:rsid w:val="6D596D5F"/>
    <w:rsid w:val="6D665C6A"/>
    <w:rsid w:val="6D6F515C"/>
    <w:rsid w:val="6D9EB0A6"/>
    <w:rsid w:val="6E5AA145"/>
    <w:rsid w:val="6E64C1F9"/>
    <w:rsid w:val="6EC6EE67"/>
    <w:rsid w:val="6ED78C03"/>
    <w:rsid w:val="6F26BB20"/>
    <w:rsid w:val="6F335332"/>
    <w:rsid w:val="6FA31291"/>
    <w:rsid w:val="6FA45EB0"/>
    <w:rsid w:val="7009E0A6"/>
    <w:rsid w:val="70ECABAB"/>
    <w:rsid w:val="70F9B89D"/>
    <w:rsid w:val="714C7F51"/>
    <w:rsid w:val="7163EBDE"/>
    <w:rsid w:val="7276827F"/>
    <w:rsid w:val="728B4F22"/>
    <w:rsid w:val="729588FE"/>
    <w:rsid w:val="72BF0F81"/>
    <w:rsid w:val="72C5D317"/>
    <w:rsid w:val="7318AFC3"/>
    <w:rsid w:val="734E22C6"/>
    <w:rsid w:val="735D5FBE"/>
    <w:rsid w:val="739CDD32"/>
    <w:rsid w:val="73BC1682"/>
    <w:rsid w:val="7469D726"/>
    <w:rsid w:val="74C47E36"/>
    <w:rsid w:val="75796DAD"/>
    <w:rsid w:val="75934BA2"/>
    <w:rsid w:val="760BAB15"/>
    <w:rsid w:val="766777BF"/>
    <w:rsid w:val="76C8D7BF"/>
    <w:rsid w:val="76F3B744"/>
    <w:rsid w:val="7745C9AE"/>
    <w:rsid w:val="7784AD98"/>
    <w:rsid w:val="77CDF7CB"/>
    <w:rsid w:val="7817A40D"/>
    <w:rsid w:val="781ADFEB"/>
    <w:rsid w:val="78701443"/>
    <w:rsid w:val="787A2886"/>
    <w:rsid w:val="78AD4D2E"/>
    <w:rsid w:val="78E19CFA"/>
    <w:rsid w:val="791460AF"/>
    <w:rsid w:val="79260617"/>
    <w:rsid w:val="79BE70F3"/>
    <w:rsid w:val="7A0F57F2"/>
    <w:rsid w:val="7A2E1992"/>
    <w:rsid w:val="7AABA622"/>
    <w:rsid w:val="7AAD02F5"/>
    <w:rsid w:val="7AEBFE2F"/>
    <w:rsid w:val="7B2C6459"/>
    <w:rsid w:val="7C81E1AB"/>
    <w:rsid w:val="7C957DE0"/>
    <w:rsid w:val="7D58C21B"/>
    <w:rsid w:val="7D6F2963"/>
    <w:rsid w:val="7DBAD355"/>
    <w:rsid w:val="7E28E165"/>
    <w:rsid w:val="7E82630F"/>
    <w:rsid w:val="7E86AD9A"/>
    <w:rsid w:val="7EA90B48"/>
    <w:rsid w:val="7F211799"/>
    <w:rsid w:val="7F2FCD52"/>
    <w:rsid w:val="7F41C6D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301C71"/>
  <w15:docId w15:val="{034D34C3-6B13-4342-BE29-19DCB284F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pacing w:line="240" w:lineRule="atLeast"/>
    </w:pPr>
    <w:rPr>
      <w:lang w:val="en-US" w:eastAsia="en-US"/>
    </w:rPr>
  </w:style>
  <w:style w:type="paragraph" w:styleId="Heading1">
    <w:name w:val="heading 1"/>
    <w:basedOn w:val="Normal"/>
    <w:next w:val="Normal"/>
    <w:qFormat/>
    <w:pPr>
      <w:keepNext/>
      <w:numPr>
        <w:numId w:val="1"/>
      </w:numPr>
      <w:spacing w:before="120" w:after="6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link w:val="BodyTextChar"/>
    <w:semiHidden/>
    <w:pPr>
      <w:keepLines/>
      <w:spacing w:after="120"/>
      <w:ind w:left="720"/>
    </w:pPr>
  </w:style>
  <w:style w:type="paragraph" w:customStyle="1" w:styleId="Paragraph3">
    <w:name w:val="Paragraph3"/>
    <w:basedOn w:val="Normal"/>
    <w:pPr>
      <w:spacing w:before="80" w:line="240" w:lineRule="auto"/>
      <w:ind w:left="1530"/>
      <w:jc w:val="both"/>
    </w:pPr>
  </w:style>
  <w:style w:type="paragraph" w:customStyle="1" w:styleId="Bullet1">
    <w:name w:val="Bullet1"/>
    <w:basedOn w:val="Normal"/>
    <w:pPr>
      <w:ind w:left="720" w:hanging="432"/>
    </w:p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pPr>
      <w:widowControl/>
      <w:tabs>
        <w:tab w:val="left" w:pos="540"/>
        <w:tab w:val="left" w:pos="1260"/>
      </w:tabs>
      <w:spacing w:after="120"/>
    </w:pPr>
    <w:rPr>
      <w:i/>
      <w:color w:val="0000FF"/>
    </w:rPr>
  </w:style>
  <w:style w:type="character" w:styleId="Hyperlink">
    <w:name w:val="Hyperlink"/>
    <w:basedOn w:val="DefaultParagraphFont"/>
    <w:semiHidden/>
    <w:rPr>
      <w:color w:val="0000FF"/>
      <w:u w:val="single"/>
    </w:rPr>
  </w:style>
  <w:style w:type="paragraph" w:customStyle="1" w:styleId="infoblue0">
    <w:name w:val="infoblue"/>
    <w:basedOn w:val="Normal"/>
    <w:pPr>
      <w:widowControl/>
      <w:spacing w:before="100" w:beforeAutospacing="1" w:after="100" w:afterAutospacing="1" w:line="240" w:lineRule="auto"/>
    </w:pPr>
    <w:rPr>
      <w:sz w:val="24"/>
      <w:szCs w:val="24"/>
    </w:rPr>
  </w:style>
  <w:style w:type="paragraph" w:styleId="BalloonText">
    <w:name w:val="Balloon Text"/>
    <w:basedOn w:val="Normal"/>
    <w:link w:val="BalloonTextChar"/>
    <w:uiPriority w:val="99"/>
    <w:semiHidden/>
    <w:unhideWhenUsed/>
    <w:rsid w:val="00B243D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3D1"/>
    <w:rPr>
      <w:rFonts w:ascii="Tahoma" w:hAnsi="Tahoma" w:cs="Tahoma"/>
      <w:sz w:val="16"/>
      <w:szCs w:val="16"/>
      <w:lang w:val="en-US" w:eastAsia="en-US"/>
    </w:rPr>
  </w:style>
  <w:style w:type="character" w:styleId="CommentReference">
    <w:name w:val="annotation reference"/>
    <w:basedOn w:val="DefaultParagraphFont"/>
    <w:uiPriority w:val="99"/>
    <w:semiHidden/>
    <w:unhideWhenUsed/>
    <w:rsid w:val="003C3899"/>
    <w:rPr>
      <w:sz w:val="16"/>
      <w:szCs w:val="16"/>
    </w:rPr>
  </w:style>
  <w:style w:type="paragraph" w:styleId="CommentText">
    <w:name w:val="annotation text"/>
    <w:basedOn w:val="Normal"/>
    <w:link w:val="CommentTextChar"/>
    <w:uiPriority w:val="99"/>
    <w:unhideWhenUsed/>
    <w:rsid w:val="003C3899"/>
    <w:pPr>
      <w:spacing w:line="240" w:lineRule="auto"/>
    </w:pPr>
  </w:style>
  <w:style w:type="character" w:customStyle="1" w:styleId="CommentTextChar">
    <w:name w:val="Comment Text Char"/>
    <w:basedOn w:val="DefaultParagraphFont"/>
    <w:link w:val="CommentText"/>
    <w:uiPriority w:val="99"/>
    <w:rsid w:val="003C3899"/>
    <w:rPr>
      <w:lang w:val="en-US" w:eastAsia="en-US"/>
    </w:rPr>
  </w:style>
  <w:style w:type="paragraph" w:styleId="CommentSubject">
    <w:name w:val="annotation subject"/>
    <w:basedOn w:val="CommentText"/>
    <w:next w:val="CommentText"/>
    <w:link w:val="CommentSubjectChar"/>
    <w:uiPriority w:val="99"/>
    <w:semiHidden/>
    <w:unhideWhenUsed/>
    <w:rsid w:val="003C3899"/>
    <w:rPr>
      <w:b/>
      <w:bCs/>
    </w:rPr>
  </w:style>
  <w:style w:type="character" w:customStyle="1" w:styleId="CommentSubjectChar">
    <w:name w:val="Comment Subject Char"/>
    <w:basedOn w:val="CommentTextChar"/>
    <w:link w:val="CommentSubject"/>
    <w:uiPriority w:val="99"/>
    <w:semiHidden/>
    <w:rsid w:val="003C3899"/>
    <w:rPr>
      <w:b/>
      <w:bCs/>
      <w:lang w:val="en-US" w:eastAsia="en-US"/>
    </w:rPr>
  </w:style>
  <w:style w:type="table" w:styleId="TableGrid">
    <w:name w:val="Table Grid"/>
    <w:basedOn w:val="TableNormal"/>
    <w:uiPriority w:val="59"/>
    <w:rsid w:val="002A30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E727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C509C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llowedHyperlink">
    <w:name w:val="FollowedHyperlink"/>
    <w:basedOn w:val="DefaultParagraphFont"/>
    <w:uiPriority w:val="99"/>
    <w:semiHidden/>
    <w:unhideWhenUsed/>
    <w:rsid w:val="001A7AB9"/>
    <w:rPr>
      <w:color w:val="800080" w:themeColor="followedHyperlink"/>
      <w:u w:val="single"/>
    </w:rPr>
  </w:style>
  <w:style w:type="character" w:customStyle="1" w:styleId="BodyTextChar">
    <w:name w:val="Body Text Char"/>
    <w:basedOn w:val="DefaultParagraphFont"/>
    <w:link w:val="BodyText"/>
    <w:semiHidden/>
    <w:rsid w:val="009E4C31"/>
    <w:rPr>
      <w:lang w:val="en-US" w:eastAsia="en-US"/>
    </w:rPr>
  </w:style>
  <w:style w:type="paragraph" w:styleId="ListParagraph">
    <w:name w:val="List Paragraph"/>
    <w:basedOn w:val="Normal"/>
    <w:uiPriority w:val="34"/>
    <w:qFormat/>
    <w:rsid w:val="00BA68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khuy\Desktop\rup_vision_sp.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453FA-3C36-41F9-B720-D7530DF95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rup_vision_sp.dot</Template>
  <TotalTime>0</TotalTime>
  <Pages>13</Pages>
  <Words>622</Words>
  <Characters>3548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Vision (Small Project)</vt:lpstr>
    </vt:vector>
  </TitlesOfParts>
  <Company>&lt;Company Name&gt;</Company>
  <LinksUpToDate>false</LinksUpToDate>
  <CharactersWithSpaces>4162</CharactersWithSpaces>
  <SharedDoc>false</SharedDoc>
  <HLinks>
    <vt:vector size="18" baseType="variant">
      <vt:variant>
        <vt:i4>1245208</vt:i4>
      </vt:variant>
      <vt:variant>
        <vt:i4>48</vt:i4>
      </vt:variant>
      <vt:variant>
        <vt:i4>0</vt:i4>
      </vt:variant>
      <vt:variant>
        <vt:i4>5</vt:i4>
      </vt:variant>
      <vt:variant>
        <vt:lpwstr>https://candycancook.com/</vt:lpwstr>
      </vt:variant>
      <vt:variant>
        <vt:lpwstr/>
      </vt:variant>
      <vt:variant>
        <vt:i4>4259909</vt:i4>
      </vt:variant>
      <vt:variant>
        <vt:i4>45</vt:i4>
      </vt:variant>
      <vt:variant>
        <vt:i4>0</vt:i4>
      </vt:variant>
      <vt:variant>
        <vt:i4>5</vt:i4>
      </vt:variant>
      <vt:variant>
        <vt:lpwstr>https://daubepgiadinh.vn/</vt:lpwstr>
      </vt:variant>
      <vt:variant>
        <vt:lpwstr/>
      </vt:variant>
      <vt:variant>
        <vt:i4>4063344</vt:i4>
      </vt:variant>
      <vt:variant>
        <vt:i4>42</vt:i4>
      </vt:variant>
      <vt:variant>
        <vt:i4>0</vt:i4>
      </vt:variant>
      <vt:variant>
        <vt:i4>5</vt:i4>
      </vt:variant>
      <vt:variant>
        <vt:lpwstr>http://www.savourydays.com/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 (Small Project)</dc:title>
  <dc:subject>&lt;Project Name&gt;</dc:subject>
  <dc:creator>David Kesfaw</dc:creator>
  <cp:keywords/>
  <cp:lastModifiedBy>PHẠM GIA KHIÊM</cp:lastModifiedBy>
  <cp:revision>2</cp:revision>
  <cp:lastPrinted>2001-03-15T07:26:00Z</cp:lastPrinted>
  <dcterms:created xsi:type="dcterms:W3CDTF">2022-12-14T13:58:00Z</dcterms:created>
  <dcterms:modified xsi:type="dcterms:W3CDTF">2022-12-14T13:58:00Z</dcterms:modified>
</cp:coreProperties>
</file>