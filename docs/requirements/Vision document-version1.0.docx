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06AF4365" w:rsidR="00F81399" w:rsidRDefault="00167B9F">
      <w:pPr>
        <w:pStyle w:val="Title"/>
        <w:jc w:val="right"/>
      </w:pPr>
      <w:r>
        <w:fldChar w:fldCharType="begin"/>
      </w:r>
      <w:r>
        <w:instrText>SUBJECT  \* MERGEFORMAT</w:instrText>
      </w:r>
      <w:r>
        <w:fldChar w:fldCharType="separate"/>
      </w:r>
      <w:r w:rsidR="00E53A9C">
        <w:t>ĂN NGON</w:t>
      </w:r>
      <w:r>
        <w:fldChar w:fldCharType="end"/>
      </w:r>
    </w:p>
    <w:p w14:paraId="0127ED91" w14:textId="77777777" w:rsidR="00F81399" w:rsidRDefault="00D27303">
      <w:pPr>
        <w:pStyle w:val="Title"/>
        <w:jc w:val="right"/>
      </w:pPr>
      <w:fldSimple w:instr="TITLE  \* MERGEFORMAT">
        <w:r w:rsidR="00A240EE">
          <w:t>Vision</w:t>
        </w:r>
        <w:r w:rsidR="00E71F4D">
          <w:t xml:space="preserve"> Document</w:t>
        </w:r>
      </w:fldSimple>
    </w:p>
    <w:p w14:paraId="73D177CA" w14:textId="77777777" w:rsidR="00F81399" w:rsidRDefault="00F81399">
      <w:pPr>
        <w:pStyle w:val="Title"/>
        <w:jc w:val="right"/>
      </w:pPr>
    </w:p>
    <w:p w14:paraId="45ED6F5A" w14:textId="578F8191" w:rsidR="00F81399" w:rsidRDefault="000439F1">
      <w:pPr>
        <w:pStyle w:val="Title"/>
        <w:jc w:val="right"/>
        <w:rPr>
          <w:sz w:val="28"/>
        </w:rPr>
      </w:pPr>
      <w:r>
        <w:rPr>
          <w:sz w:val="28"/>
        </w:rPr>
        <w:t>Version 1.0</w:t>
      </w:r>
    </w:p>
    <w:p w14:paraId="40D5B586" w14:textId="77777777" w:rsidR="00F81399" w:rsidRDefault="00F81399">
      <w:pPr>
        <w:pStyle w:val="Title"/>
        <w:rPr>
          <w:sz w:val="28"/>
        </w:rPr>
      </w:pPr>
    </w:p>
    <w:p w14:paraId="61A1A9BF" w14:textId="77777777" w:rsidR="00F81399" w:rsidRDefault="00F81399"/>
    <w:p w14:paraId="78207195"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19629528" w:rsidR="00F81399" w:rsidRDefault="5A8F39C3">
            <w:pPr>
              <w:pStyle w:val="Tabletext"/>
            </w:pPr>
            <w:r>
              <w:t>31</w:t>
            </w:r>
            <w:r w:rsidR="5C35634E">
              <w:t>/</w:t>
            </w:r>
            <w:r w:rsidR="68906EF8">
              <w:t>10</w:t>
            </w:r>
            <w:r w:rsidR="5C35634E">
              <w:t>/</w:t>
            </w:r>
            <w:r w:rsidR="3EAC4959">
              <w:t>2022</w:t>
            </w:r>
          </w:p>
        </w:tc>
        <w:tc>
          <w:tcPr>
            <w:tcW w:w="1152" w:type="dxa"/>
          </w:tcPr>
          <w:p w14:paraId="10E68B75" w14:textId="28064F17" w:rsidR="000A0CDE" w:rsidRDefault="000A0CDE">
            <w:pPr>
              <w:pStyle w:val="Tabletext"/>
            </w:pPr>
            <w:r>
              <w:t>1.0</w:t>
            </w:r>
          </w:p>
        </w:tc>
        <w:tc>
          <w:tcPr>
            <w:tcW w:w="3744" w:type="dxa"/>
          </w:tcPr>
          <w:p w14:paraId="7780B5BB" w14:textId="77777777" w:rsidR="00F81399" w:rsidRDefault="000439F1">
            <w:pPr>
              <w:pStyle w:val="Tabletext"/>
            </w:pPr>
            <w:r>
              <w:t>&lt;details&gt;</w:t>
            </w:r>
          </w:p>
        </w:tc>
        <w:tc>
          <w:tcPr>
            <w:tcW w:w="2304" w:type="dxa"/>
          </w:tcPr>
          <w:p w14:paraId="1FC8C9E9" w14:textId="53DC0442" w:rsidR="00F81399" w:rsidRDefault="003D004A">
            <w:pPr>
              <w:pStyle w:val="Tabletext"/>
            </w:pPr>
            <w:r>
              <w:t>Nhóm 04</w:t>
            </w:r>
          </w:p>
        </w:tc>
      </w:tr>
      <w:tr w:rsidR="00F81399" w14:paraId="120250C9" w14:textId="77777777">
        <w:tc>
          <w:tcPr>
            <w:tcW w:w="2304" w:type="dxa"/>
          </w:tcPr>
          <w:p w14:paraId="37C80C4F" w14:textId="77777777" w:rsidR="00F81399" w:rsidRDefault="00F81399">
            <w:pPr>
              <w:pStyle w:val="Tabletext"/>
            </w:pPr>
          </w:p>
        </w:tc>
        <w:tc>
          <w:tcPr>
            <w:tcW w:w="1152" w:type="dxa"/>
          </w:tcPr>
          <w:p w14:paraId="108D0EF0" w14:textId="77777777" w:rsidR="00F81399" w:rsidRDefault="00F81399">
            <w:pPr>
              <w:pStyle w:val="Tabletext"/>
            </w:pPr>
          </w:p>
        </w:tc>
        <w:tc>
          <w:tcPr>
            <w:tcW w:w="3744" w:type="dxa"/>
          </w:tcPr>
          <w:p w14:paraId="0E82D7AB" w14:textId="77777777" w:rsidR="00F81399" w:rsidRDefault="00F81399">
            <w:pPr>
              <w:pStyle w:val="Tabletext"/>
            </w:pPr>
          </w:p>
        </w:tc>
        <w:tc>
          <w:tcPr>
            <w:tcW w:w="2304" w:type="dxa"/>
          </w:tcPr>
          <w:p w14:paraId="4C9883BA" w14:textId="77777777" w:rsidR="00F81399" w:rsidRDefault="00F81399">
            <w:pPr>
              <w:pStyle w:val="Tabletext"/>
            </w:pP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57A2030F"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67769">
        <w:rPr>
          <w:noProof/>
        </w:rPr>
        <w:t>4</w:t>
      </w:r>
      <w:r w:rsidR="00405275">
        <w:rPr>
          <w:noProof/>
        </w:rPr>
        <w:fldChar w:fldCharType="end"/>
      </w:r>
    </w:p>
    <w:p w14:paraId="093F5FF6" w14:textId="541CFF68"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sidR="00467769">
        <w:rPr>
          <w:noProof/>
        </w:rPr>
        <w:t>4</w:t>
      </w:r>
      <w:r>
        <w:rPr>
          <w:noProof/>
        </w:rPr>
        <w:fldChar w:fldCharType="end"/>
      </w:r>
    </w:p>
    <w:p w14:paraId="5F5127B3" w14:textId="64E8422B"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sidR="00467769">
        <w:rPr>
          <w:noProof/>
        </w:rPr>
        <w:t>4</w:t>
      </w:r>
      <w:r>
        <w:rPr>
          <w:noProof/>
        </w:rPr>
        <w:fldChar w:fldCharType="end"/>
      </w:r>
    </w:p>
    <w:p w14:paraId="476CD4DE" w14:textId="419777AD"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sidR="00467769">
        <w:rPr>
          <w:noProof/>
        </w:rPr>
        <w:t>5</w:t>
      </w:r>
      <w:r>
        <w:rPr>
          <w:noProof/>
        </w:rPr>
        <w:fldChar w:fldCharType="end"/>
      </w:r>
    </w:p>
    <w:p w14:paraId="352F367F" w14:textId="528E6F75"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sidR="00467769">
        <w:rPr>
          <w:noProof/>
        </w:rPr>
        <w:t>5</w:t>
      </w:r>
      <w:r>
        <w:rPr>
          <w:noProof/>
        </w:rPr>
        <w:fldChar w:fldCharType="end"/>
      </w:r>
    </w:p>
    <w:p w14:paraId="6F4A648D" w14:textId="440A3089"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sidR="00467769">
        <w:rPr>
          <w:noProof/>
        </w:rPr>
        <w:t>5</w:t>
      </w:r>
      <w:r>
        <w:rPr>
          <w:noProof/>
        </w:rPr>
        <w:fldChar w:fldCharType="end"/>
      </w:r>
    </w:p>
    <w:p w14:paraId="14005AD4" w14:textId="2BCF62B5"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sidR="00467769">
        <w:rPr>
          <w:noProof/>
        </w:rPr>
        <w:t>6</w:t>
      </w:r>
      <w:r>
        <w:rPr>
          <w:noProof/>
        </w:rPr>
        <w:fldChar w:fldCharType="end"/>
      </w:r>
    </w:p>
    <w:p w14:paraId="6CA9362E" w14:textId="058B0E61"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sidR="00467769">
        <w:rPr>
          <w:noProof/>
        </w:rPr>
        <w:t>7</w:t>
      </w:r>
      <w:r>
        <w:rPr>
          <w:noProof/>
        </w:rPr>
        <w:fldChar w:fldCharType="end"/>
      </w:r>
    </w:p>
    <w:p w14:paraId="32906146" w14:textId="7495C6DB"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sidR="00467769">
        <w:rPr>
          <w:noProof/>
        </w:rPr>
        <w:t>8</w:t>
      </w:r>
      <w:r>
        <w:rPr>
          <w:noProof/>
        </w:rPr>
        <w:fldChar w:fldCharType="end"/>
      </w:r>
    </w:p>
    <w:p w14:paraId="67F076E5" w14:textId="1E1CF348"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sidR="00467769">
        <w:rPr>
          <w:noProof/>
        </w:rPr>
        <w:t>8</w:t>
      </w:r>
      <w:r>
        <w:rPr>
          <w:noProof/>
        </w:rPr>
        <w:fldChar w:fldCharType="end"/>
      </w:r>
    </w:p>
    <w:p w14:paraId="0F967EB7" w14:textId="77777777" w:rsidR="00F81399" w:rsidRDefault="000439F1">
      <w:pPr>
        <w:pStyle w:val="Title"/>
      </w:pPr>
      <w:r>
        <w:fldChar w:fldCharType="end"/>
      </w:r>
      <w:r>
        <w:br w:type="page"/>
      </w:r>
      <w:fldSimple w:instr="TITLE  \* MERGEFORMAT">
        <w:r w:rsidR="00A240EE">
          <w:t>Vision (Small Project)</w:t>
        </w:r>
      </w:fldSimple>
    </w:p>
    <w:p w14:paraId="1B87EF66" w14:textId="77777777" w:rsidR="00F81399" w:rsidRDefault="000439F1">
      <w:pPr>
        <w:pStyle w:val="Heading1"/>
      </w:pPr>
      <w:bookmarkStart w:id="0" w:name="_Toc456598586"/>
      <w:bookmarkStart w:id="1" w:name="_Toc456600917"/>
      <w:bookmarkStart w:id="2" w:name="_Toc512930904"/>
      <w:bookmarkStart w:id="3" w:name="_Toc477214786"/>
      <w:bookmarkStart w:id="4" w:name="_Toc436203377"/>
      <w:bookmarkStart w:id="5" w:name="_Toc452813577"/>
      <w:r>
        <w:t>Introduction</w:t>
      </w:r>
      <w:bookmarkEnd w:id="0"/>
      <w:bookmarkEnd w:id="1"/>
      <w:bookmarkEnd w:id="2"/>
      <w:bookmarkEnd w:id="3"/>
    </w:p>
    <w:p w14:paraId="27970121" w14:textId="77777777" w:rsidR="002E009C" w:rsidRDefault="00363A5A" w:rsidP="00092826">
      <w:pPr>
        <w:pStyle w:val="InfoBlue"/>
        <w:rPr>
          <w:i w:val="0"/>
          <w:iCs/>
          <w:color w:val="auto"/>
          <w:lang w:val="vi"/>
        </w:rPr>
      </w:pPr>
      <w:bookmarkStart w:id="6" w:name="_Toc512930906"/>
      <w:bookmarkStart w:id="7" w:name="_Toc477214787"/>
      <w:r w:rsidRPr="00363A5A">
        <w:rPr>
          <w:i w:val="0"/>
          <w:iCs/>
          <w:color w:val="auto"/>
          <w:lang w:val="vi"/>
        </w:rPr>
        <w:t xml:space="preserve">Mục đích của tài liệu này là thu thập, phân tích và xác định các nhu cầu và tính năng cấp cao của </w:t>
      </w:r>
      <w:r>
        <w:rPr>
          <w:i w:val="0"/>
          <w:iCs/>
          <w:color w:val="auto"/>
        </w:rPr>
        <w:t>web “Ăn ngon”.</w:t>
      </w:r>
      <w:r w:rsidRPr="00363A5A">
        <w:rPr>
          <w:i w:val="0"/>
          <w:iCs/>
          <w:color w:val="auto"/>
          <w:lang w:val="vi"/>
        </w:rPr>
        <w:t xml:space="preserve"> Nó tập trung vào các khả năng cần thiết cho các bên liên quan và người dùng</w:t>
      </w:r>
      <w:r>
        <w:rPr>
          <w:i w:val="0"/>
          <w:iCs/>
          <w:color w:val="auto"/>
        </w:rPr>
        <w:t>,</w:t>
      </w:r>
      <w:r w:rsidRPr="00363A5A">
        <w:rPr>
          <w:i w:val="0"/>
          <w:iCs/>
          <w:color w:val="auto"/>
          <w:lang w:val="vi"/>
        </w:rPr>
        <w:t xml:space="preserve"> mục tiêu, và tại sao những nhu cầu này tồn tại.</w:t>
      </w:r>
    </w:p>
    <w:p w14:paraId="104E3D0D" w14:textId="7E80D1D4" w:rsidR="00363A5A" w:rsidRPr="00363A5A" w:rsidRDefault="00363A5A" w:rsidP="00092826">
      <w:pPr>
        <w:pStyle w:val="InfoBlue"/>
        <w:rPr>
          <w:i w:val="0"/>
          <w:iCs/>
          <w:color w:val="auto"/>
        </w:rPr>
      </w:pPr>
      <w:r w:rsidRPr="00363A5A">
        <w:rPr>
          <w:i w:val="0"/>
          <w:iCs/>
          <w:color w:val="auto"/>
          <w:lang w:val="vi"/>
        </w:rPr>
        <w:t xml:space="preserve">Chi tiết về </w:t>
      </w:r>
      <w:r w:rsidR="002E009C">
        <w:rPr>
          <w:i w:val="0"/>
          <w:iCs/>
          <w:color w:val="auto"/>
        </w:rPr>
        <w:t>web “Ăn ngon”</w:t>
      </w:r>
      <w:r w:rsidRPr="00363A5A">
        <w:rPr>
          <w:i w:val="0"/>
          <w:iCs/>
          <w:color w:val="auto"/>
          <w:lang w:val="vi"/>
        </w:rPr>
        <w:t xml:space="preserve"> đáp ứng những nhu cầu này được trình bày chi tiết trong trường hợp sử dụng và thông số kỹ thuật bổ sung.</w:t>
      </w:r>
    </w:p>
    <w:p w14:paraId="4AE6B308" w14:textId="77777777" w:rsidR="00F81399" w:rsidRDefault="000439F1">
      <w:pPr>
        <w:pStyle w:val="Heading1"/>
      </w:pPr>
      <w:r>
        <w:t>Positioning</w:t>
      </w:r>
      <w:bookmarkEnd w:id="4"/>
      <w:bookmarkEnd w:id="5"/>
      <w:bookmarkEnd w:id="6"/>
      <w:bookmarkEnd w:id="7"/>
    </w:p>
    <w:p w14:paraId="0F6F20A3" w14:textId="6B016BBD" w:rsidR="00F81399" w:rsidRDefault="000439F1">
      <w:pPr>
        <w:pStyle w:val="Heading2"/>
      </w:pPr>
      <w:bookmarkStart w:id="8" w:name="_Toc436203379"/>
      <w:bookmarkStart w:id="9" w:name="_Toc452813579"/>
      <w:bookmarkStart w:id="10" w:name="_Toc512930907"/>
      <w:bookmarkStart w:id="11" w:name="_Toc477214788"/>
      <w:r>
        <w:t>Problem Statement</w:t>
      </w:r>
      <w:bookmarkEnd w:id="8"/>
      <w:bookmarkEnd w:id="9"/>
      <w:bookmarkEnd w:id="10"/>
      <w:bookmarkEnd w:id="11"/>
      <w:r w:rsidR="004A5397">
        <w:rPr>
          <w:lang w:val="vi-VN"/>
        </w:rPr>
        <w:t xml:space="preserve"> (Phát biểu bài toán)</w:t>
      </w:r>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tcPr>
          <w:p w14:paraId="5C78B934" w14:textId="1800080E" w:rsidR="00F81399" w:rsidRPr="00ED230F" w:rsidRDefault="00600BAD">
            <w:pPr>
              <w:pStyle w:val="InfoBlue"/>
              <w:rPr>
                <w:i w:val="0"/>
                <w:iCs/>
                <w:color w:val="auto"/>
                <w:lang w:val="vi-VN"/>
              </w:rPr>
            </w:pPr>
            <w:r>
              <w:rPr>
                <w:i w:val="0"/>
                <w:iCs/>
                <w:color w:val="auto"/>
                <w:lang w:val="vi-VN"/>
              </w:rPr>
              <w:t xml:space="preserve">không biết phải nên bắt đầu học nấu ăn từ đâu, hoặc không biết một công thức nào đó, và </w:t>
            </w:r>
            <w:r w:rsidR="00BC7FF2">
              <w:rPr>
                <w:i w:val="0"/>
                <w:iCs/>
                <w:color w:val="auto"/>
                <w:lang w:val="vi-VN"/>
              </w:rPr>
              <w:t>muốn đặt mua</w:t>
            </w:r>
            <w:r w:rsidR="00AD28B0">
              <w:rPr>
                <w:i w:val="0"/>
                <w:iCs/>
                <w:color w:val="auto"/>
                <w:lang w:val="vi-VN"/>
              </w:rPr>
              <w:t xml:space="preserve"> một số lượng</w:t>
            </w:r>
            <w:r w:rsidR="00BC7FF2">
              <w:rPr>
                <w:i w:val="0"/>
                <w:iCs/>
                <w:color w:val="auto"/>
                <w:lang w:val="vi-VN"/>
              </w:rPr>
              <w:t xml:space="preserve"> nguyên liệu thực phẩm</w:t>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tcPr>
          <w:p w14:paraId="15E34078" w14:textId="6666F04A" w:rsidR="00F81399" w:rsidRPr="00143D4F" w:rsidRDefault="00143D4F">
            <w:pPr>
              <w:pStyle w:val="InfoBlue"/>
              <w:rPr>
                <w:i w:val="0"/>
                <w:iCs/>
                <w:color w:val="auto"/>
                <w:lang w:val="vi-VN"/>
              </w:rPr>
            </w:pPr>
            <w:r>
              <w:rPr>
                <w:i w:val="0"/>
                <w:iCs/>
                <w:color w:val="auto"/>
              </w:rPr>
              <w:t>mọi</w:t>
            </w:r>
            <w:r>
              <w:rPr>
                <w:i w:val="0"/>
                <w:iCs/>
                <w:color w:val="auto"/>
                <w:lang w:val="vi-VN"/>
              </w:rPr>
              <w:t xml:space="preserve"> người, đặc biệt là giới trẻ </w:t>
            </w:r>
            <w:r w:rsidR="00EE02A8">
              <w:rPr>
                <w:i w:val="0"/>
                <w:iCs/>
                <w:color w:val="auto"/>
                <w:lang w:val="vi-VN"/>
              </w:rPr>
              <w:t>vừa bắt đầu học nấu ăn hoặc những người muốn học thêm những công thức mới</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tcPr>
          <w:p w14:paraId="7236C2B5" w14:textId="57DBD6D3" w:rsidR="00F81399" w:rsidRPr="000A0CDE" w:rsidRDefault="00496760" w:rsidP="00485CFD">
            <w:pPr>
              <w:pStyle w:val="InfoBlue"/>
              <w:rPr>
                <w:i w:val="0"/>
                <w:iCs/>
                <w:color w:val="auto"/>
              </w:rPr>
            </w:pPr>
            <w:r>
              <w:rPr>
                <w:i w:val="0"/>
                <w:iCs/>
                <w:color w:val="auto"/>
              </w:rPr>
              <w:t>nhiều</w:t>
            </w:r>
            <w:r>
              <w:rPr>
                <w:i w:val="0"/>
                <w:iCs/>
                <w:color w:val="auto"/>
                <w:lang w:val="vi-VN"/>
              </w:rPr>
              <w:t xml:space="preserve"> người cảm thấy khó khăn trong việc </w:t>
            </w:r>
            <w:r w:rsidR="004A2E20">
              <w:rPr>
                <w:i w:val="0"/>
                <w:iCs/>
                <w:color w:val="auto"/>
                <w:lang w:val="vi-VN"/>
              </w:rPr>
              <w:t xml:space="preserve">bắt đầu nấu ăn, tìm kiếm những công thức nấu ăn mới </w:t>
            </w:r>
            <w:r w:rsidR="00EA319B">
              <w:rPr>
                <w:i w:val="0"/>
                <w:iCs/>
                <w:color w:val="auto"/>
                <w:lang w:val="vi-VN"/>
              </w:rPr>
              <w:t xml:space="preserve">hoặc ước lượng số lượng nguyên liệu trong công </w:t>
            </w:r>
            <w:r w:rsidR="00485CFD">
              <w:rPr>
                <w:i w:val="0"/>
                <w:iCs/>
                <w:color w:val="auto"/>
                <w:lang w:val="vi-VN"/>
              </w:rPr>
              <w:t>thức, và sợ rằng chất lượng nguyên liệu đặt mua không được bảo đảm</w:t>
            </w:r>
            <w:r w:rsidR="000A0CDE" w:rsidRPr="000A0CDE">
              <w:rPr>
                <w:i w:val="0"/>
                <w:iCs/>
                <w:color w:val="auto"/>
              </w:rPr>
              <w:t xml:space="preserve"> </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tcPr>
          <w:p w14:paraId="6165BE55" w14:textId="3BE3FCAE" w:rsidR="0067386E" w:rsidRPr="00F12C42" w:rsidRDefault="00F12C42" w:rsidP="00900F27">
            <w:pPr>
              <w:pStyle w:val="InfoBlue"/>
              <w:rPr>
                <w:i w:val="0"/>
                <w:iCs/>
                <w:color w:val="auto"/>
                <w:lang w:val="vi-VN"/>
              </w:rPr>
            </w:pPr>
            <w:r>
              <w:rPr>
                <w:i w:val="0"/>
                <w:iCs/>
                <w:color w:val="auto"/>
              </w:rPr>
              <w:t>những</w:t>
            </w:r>
            <w:r>
              <w:rPr>
                <w:i w:val="0"/>
                <w:iCs/>
                <w:color w:val="auto"/>
                <w:lang w:val="vi-VN"/>
              </w:rPr>
              <w:t xml:space="preserve"> công thức nấu ăn được kiểm duyệt </w:t>
            </w:r>
            <w:r w:rsidR="007468CF">
              <w:rPr>
                <w:i w:val="0"/>
                <w:iCs/>
                <w:color w:val="auto"/>
                <w:lang w:val="vi-VN"/>
              </w:rPr>
              <w:t xml:space="preserve">và </w:t>
            </w:r>
            <w:r w:rsidR="00DA4A8F">
              <w:rPr>
                <w:i w:val="0"/>
                <w:iCs/>
                <w:color w:val="auto"/>
                <w:lang w:val="vi-VN"/>
              </w:rPr>
              <w:t>được nhiều người tin tưởng để làm theo</w:t>
            </w:r>
          </w:p>
          <w:p w14:paraId="6F98238F" w14:textId="514661B8" w:rsidR="00F81399" w:rsidRPr="000A0CDE" w:rsidRDefault="005A249E" w:rsidP="00900F27">
            <w:pPr>
              <w:pStyle w:val="InfoBlue"/>
              <w:rPr>
                <w:i w:val="0"/>
                <w:iCs/>
                <w:color w:val="auto"/>
              </w:rPr>
            </w:pPr>
            <w:r>
              <w:rPr>
                <w:i w:val="0"/>
                <w:iCs/>
                <w:color w:val="auto"/>
              </w:rPr>
              <w:t>bảo</w:t>
            </w:r>
            <w:r>
              <w:rPr>
                <w:i w:val="0"/>
                <w:iCs/>
                <w:color w:val="auto"/>
                <w:lang w:val="vi-VN"/>
              </w:rPr>
              <w:t xml:space="preserve"> đảm cho nguyên liệu </w:t>
            </w:r>
            <w:r w:rsidR="00E82115">
              <w:rPr>
                <w:i w:val="0"/>
                <w:iCs/>
                <w:color w:val="auto"/>
                <w:lang w:val="vi-VN"/>
              </w:rPr>
              <w:t xml:space="preserve">được giao </w:t>
            </w:r>
            <w:r w:rsidR="00900F27">
              <w:rPr>
                <w:i w:val="0"/>
                <w:iCs/>
                <w:color w:val="auto"/>
                <w:lang w:val="vi-VN"/>
              </w:rPr>
              <w:t>ổn định</w:t>
            </w:r>
            <w:r w:rsidR="0067386E">
              <w:rPr>
                <w:i w:val="0"/>
                <w:iCs/>
                <w:color w:val="auto"/>
                <w:lang w:val="vi-VN"/>
              </w:rPr>
              <w:t xml:space="preserve"> và thành công</w:t>
            </w:r>
            <w:r w:rsidR="00E82115">
              <w:rPr>
                <w:i w:val="0"/>
                <w:iCs/>
                <w:color w:val="auto"/>
                <w:lang w:val="vi-VN"/>
              </w:rPr>
              <w:t xml:space="preserve">, và chất lượng </w:t>
            </w:r>
            <w:r w:rsidR="00900F27">
              <w:rPr>
                <w:i w:val="0"/>
                <w:iCs/>
                <w:color w:val="auto"/>
                <w:lang w:val="vi-VN"/>
              </w:rPr>
              <w:t xml:space="preserve">đạt vệ sinh </w:t>
            </w:r>
            <w:r w:rsidR="00DB56D6">
              <w:rPr>
                <w:i w:val="0"/>
                <w:iCs/>
                <w:color w:val="auto"/>
                <w:lang w:val="vi-VN"/>
              </w:rPr>
              <w:t>a</w:t>
            </w:r>
            <w:r w:rsidR="00900F27">
              <w:rPr>
                <w:i w:val="0"/>
                <w:iCs/>
                <w:color w:val="auto"/>
                <w:lang w:val="vi-VN"/>
              </w:rPr>
              <w:t xml:space="preserve"> toàn thực phẩm</w:t>
            </w:r>
          </w:p>
        </w:tc>
      </w:tr>
    </w:tbl>
    <w:p w14:paraId="7211EF99" w14:textId="77777777" w:rsidR="005D3FA1" w:rsidRDefault="005D3FA1">
      <w:pPr>
        <w:widowControl/>
        <w:spacing w:line="240" w:lineRule="auto"/>
        <w:rPr>
          <w:rFonts w:ascii="Arial" w:hAnsi="Arial"/>
          <w:b/>
        </w:rPr>
      </w:pPr>
      <w:bookmarkStart w:id="12" w:name="_Toc425054392"/>
      <w:bookmarkStart w:id="13" w:name="_Toc422186485"/>
      <w:bookmarkStart w:id="14" w:name="_Toc436203380"/>
      <w:bookmarkStart w:id="15" w:name="_Toc452813580"/>
      <w:bookmarkStart w:id="16" w:name="_Toc512930908"/>
      <w:bookmarkStart w:id="17" w:name="_Toc477214789"/>
      <w:r>
        <w:br w:type="page"/>
      </w:r>
    </w:p>
    <w:p w14:paraId="20109C78" w14:textId="1352FF1E" w:rsidR="00F81399" w:rsidRDefault="000439F1">
      <w:pPr>
        <w:pStyle w:val="Heading2"/>
      </w:pPr>
      <w:r>
        <w:lastRenderedPageBreak/>
        <w:t>Product Position Statement</w:t>
      </w:r>
      <w:bookmarkEnd w:id="12"/>
      <w:bookmarkEnd w:id="13"/>
      <w:bookmarkEnd w:id="14"/>
      <w:bookmarkEnd w:id="15"/>
      <w:bookmarkEnd w:id="16"/>
      <w:bookmarkEnd w:id="17"/>
      <w:r w:rsidR="004A5397">
        <w:rPr>
          <w:lang w:val="vi-VN"/>
        </w:rPr>
        <w:t xml:space="preserve"> (Phát biểu giải pháp)</w:t>
      </w: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rsidTr="13ABEB2E">
        <w:tc>
          <w:tcPr>
            <w:tcW w:w="2790" w:type="dxa"/>
            <w:tcBorders>
              <w:top w:val="single" w:sz="12" w:space="0" w:color="auto"/>
              <w:left w:val="single" w:sz="12" w:space="0" w:color="auto"/>
              <w:bottom w:val="single" w:sz="6" w:space="0" w:color="auto"/>
              <w:right w:val="single" w:sz="12" w:space="0" w:color="auto"/>
            </w:tcBorders>
            <w:shd w:val="clear" w:color="auto" w:fill="auto"/>
          </w:tcPr>
          <w:p w14:paraId="6FC4E6B3" w14:textId="77777777" w:rsidR="00F81399" w:rsidRDefault="000439F1">
            <w:pPr>
              <w:pStyle w:val="BodyText"/>
              <w:keepNext/>
              <w:ind w:left="72"/>
            </w:pPr>
            <w:r>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5A13B18E" w:rsidR="00F81399" w:rsidRPr="00E84059" w:rsidRDefault="00564532">
            <w:pPr>
              <w:pStyle w:val="InfoBlue"/>
              <w:rPr>
                <w:i w:val="0"/>
                <w:iCs/>
                <w:color w:val="auto"/>
              </w:rPr>
            </w:pPr>
            <w:r>
              <w:rPr>
                <w:i w:val="0"/>
                <w:iCs/>
                <w:color w:val="auto"/>
                <w:lang w:val="vi-VN"/>
              </w:rPr>
              <w:t>dành cho tất cả mọi người, đặc biệt là những người</w:t>
            </w:r>
            <w:r w:rsidR="009772E7">
              <w:rPr>
                <w:i w:val="0"/>
                <w:iCs/>
                <w:color w:val="auto"/>
                <w:lang w:val="vi-VN"/>
              </w:rPr>
              <w:t xml:space="preserve"> nội trợ hoặc người</w:t>
            </w:r>
            <w:r>
              <w:rPr>
                <w:i w:val="0"/>
                <w:iCs/>
                <w:color w:val="auto"/>
                <w:lang w:val="vi-VN"/>
              </w:rPr>
              <w:t xml:space="preserve"> </w:t>
            </w:r>
            <w:r w:rsidR="0031026F">
              <w:rPr>
                <w:i w:val="0"/>
                <w:iCs/>
                <w:color w:val="auto"/>
                <w:lang w:val="vi-VN"/>
              </w:rPr>
              <w:t xml:space="preserve">trẻ tuổi </w:t>
            </w:r>
            <w:r>
              <w:rPr>
                <w:i w:val="0"/>
                <w:iCs/>
                <w:color w:val="auto"/>
                <w:lang w:val="vi-VN"/>
              </w:rPr>
              <w:t xml:space="preserve">muốn bắt đầu học nấu ăn </w:t>
            </w:r>
            <w:r w:rsidR="00CD0B0D">
              <w:rPr>
                <w:i w:val="0"/>
                <w:iCs/>
                <w:color w:val="auto"/>
                <w:lang w:val="vi-VN"/>
              </w:rPr>
              <w:t>hoặc học thêm những công thức mới</w:t>
            </w:r>
          </w:p>
        </w:tc>
      </w:tr>
      <w:tr w:rsidR="00F81399" w14:paraId="49F7F14D" w14:textId="77777777" w:rsidTr="13ABEB2E">
        <w:tc>
          <w:tcPr>
            <w:tcW w:w="2790" w:type="dxa"/>
            <w:tcBorders>
              <w:top w:val="single" w:sz="6" w:space="0" w:color="auto"/>
              <w:left w:val="single" w:sz="12" w:space="0" w:color="auto"/>
              <w:bottom w:val="single" w:sz="6" w:space="0" w:color="auto"/>
              <w:right w:val="single" w:sz="12" w:space="0" w:color="auto"/>
            </w:tcBorders>
            <w:shd w:val="clear" w:color="auto" w:fill="auto"/>
          </w:tcPr>
          <w:p w14:paraId="7E1160DB" w14:textId="38949D64" w:rsidR="00F81399" w:rsidRDefault="0083657E">
            <w:pPr>
              <w:pStyle w:val="BodyText"/>
              <w:keepNext/>
              <w:ind w:left="72"/>
            </w:pPr>
            <w:r>
              <w:t>T</w:t>
            </w:r>
            <w:r w:rsidR="000439F1">
              <w:t>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33CFE7AF" w14:textId="6E6C5A08" w:rsidR="00F81399" w:rsidRPr="000A0CDE" w:rsidRDefault="005B7914">
            <w:pPr>
              <w:pStyle w:val="InfoBlue"/>
              <w:rPr>
                <w:i w:val="0"/>
                <w:iCs/>
                <w:color w:val="auto"/>
              </w:rPr>
            </w:pPr>
            <w:r>
              <w:rPr>
                <w:i w:val="0"/>
                <w:iCs/>
                <w:color w:val="auto"/>
                <w:lang w:val="vi-VN"/>
              </w:rPr>
              <w:t>tìm kiếm và h</w:t>
            </w:r>
            <w:r w:rsidR="00F30DBC">
              <w:rPr>
                <w:i w:val="0"/>
                <w:iCs/>
                <w:color w:val="auto"/>
                <w:lang w:val="vi-VN"/>
              </w:rPr>
              <w:t xml:space="preserve">ọc những công thức nấu ăn mới, chia sẻ công thức của riêng họ và mua nguyên liệu </w:t>
            </w:r>
            <w:r w:rsidR="00DD0377">
              <w:rPr>
                <w:i w:val="0"/>
                <w:iCs/>
                <w:color w:val="auto"/>
                <w:lang w:val="vi-VN"/>
              </w:rPr>
              <w:t>thực phẩm</w:t>
            </w:r>
          </w:p>
        </w:tc>
      </w:tr>
      <w:tr w:rsidR="00F81399" w14:paraId="6EFB302F" w14:textId="77777777" w:rsidTr="13ABEB2E">
        <w:tc>
          <w:tcPr>
            <w:tcW w:w="2790" w:type="dxa"/>
            <w:tcBorders>
              <w:top w:val="single" w:sz="6" w:space="0" w:color="auto"/>
              <w:left w:val="single" w:sz="12" w:space="0" w:color="auto"/>
              <w:bottom w:val="single" w:sz="6" w:space="0" w:color="auto"/>
              <w:right w:val="single" w:sz="12" w:space="0" w:color="auto"/>
            </w:tcBorders>
            <w:shd w:val="clear"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4CCE950B" w:rsidR="00F81399" w:rsidRPr="00283B35" w:rsidRDefault="0AF0BFEC">
            <w:pPr>
              <w:pStyle w:val="InfoBlue"/>
              <w:rPr>
                <w:i w:val="0"/>
                <w:iCs/>
                <w:color w:val="auto"/>
                <w:lang w:val="vi-VN"/>
              </w:rPr>
            </w:pPr>
            <w:r w:rsidRPr="4D699C59">
              <w:rPr>
                <w:i w:val="0"/>
                <w:color w:val="auto"/>
              </w:rPr>
              <w:t>ĂN NGON</w:t>
            </w:r>
          </w:p>
        </w:tc>
      </w:tr>
      <w:tr w:rsidR="00F81399" w14:paraId="675E51A6" w14:textId="77777777" w:rsidTr="13ABEB2E">
        <w:tc>
          <w:tcPr>
            <w:tcW w:w="2790" w:type="dxa"/>
            <w:tcBorders>
              <w:top w:val="single" w:sz="6" w:space="0" w:color="auto"/>
              <w:left w:val="single" w:sz="12" w:space="0" w:color="auto"/>
              <w:bottom w:val="single" w:sz="6" w:space="0" w:color="auto"/>
              <w:right w:val="single" w:sz="12" w:space="0" w:color="auto"/>
            </w:tcBorders>
            <w:shd w:val="clear"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52393648" w:rsidR="00F81399" w:rsidRPr="000A0CDE" w:rsidRDefault="00EB7942">
            <w:pPr>
              <w:pStyle w:val="InfoBlue"/>
              <w:rPr>
                <w:i w:val="0"/>
                <w:iCs/>
                <w:color w:val="auto"/>
              </w:rPr>
            </w:pPr>
            <w:r>
              <w:rPr>
                <w:i w:val="0"/>
                <w:iCs/>
                <w:color w:val="auto"/>
                <w:lang w:val="vi-VN"/>
              </w:rPr>
              <w:t xml:space="preserve">cho phép người dùng tra cứu công thức bằng cách nhập vào tên </w:t>
            </w:r>
            <w:r w:rsidR="008E6191">
              <w:rPr>
                <w:i w:val="0"/>
                <w:iCs/>
                <w:color w:val="auto"/>
                <w:lang w:val="vi-VN"/>
              </w:rPr>
              <w:t xml:space="preserve">công thức (có thể kèm theo vùng miền) và làm theo, hoặc họ có thể chia sẻ công thức với </w:t>
            </w:r>
            <w:r w:rsidR="00BB0F09">
              <w:rPr>
                <w:i w:val="0"/>
                <w:iCs/>
                <w:color w:val="auto"/>
                <w:lang w:val="vi-VN"/>
              </w:rPr>
              <w:t xml:space="preserve">người khác; và là nơi cho người tiêu dùng mua những nguyên liệu thực phẩm </w:t>
            </w:r>
            <w:r w:rsidR="00DC7952">
              <w:rPr>
                <w:i w:val="0"/>
                <w:iCs/>
                <w:color w:val="auto"/>
                <w:lang w:val="vi-VN"/>
              </w:rPr>
              <w:t>trên những công thức đó từ website này</w:t>
            </w:r>
          </w:p>
        </w:tc>
      </w:tr>
      <w:tr w:rsidR="00F81399" w14:paraId="5CD34610" w14:textId="77777777" w:rsidTr="13ABEB2E">
        <w:tc>
          <w:tcPr>
            <w:tcW w:w="2790" w:type="dxa"/>
            <w:tcBorders>
              <w:top w:val="single" w:sz="6" w:space="0" w:color="auto"/>
              <w:left w:val="single" w:sz="12" w:space="0" w:color="auto"/>
              <w:bottom w:val="single" w:sz="6" w:space="0" w:color="auto"/>
              <w:right w:val="single" w:sz="12" w:space="0" w:color="auto"/>
            </w:tcBorders>
            <w:shd w:val="clear"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69C6E081" w:rsidR="00F81399" w:rsidRPr="000A0CDE" w:rsidRDefault="39345182" w:rsidP="13ABEB2E">
            <w:pPr>
              <w:pStyle w:val="InfoBlue"/>
              <w:rPr>
                <w:i w:val="0"/>
                <w:color w:val="auto"/>
              </w:rPr>
            </w:pPr>
            <w:r w:rsidRPr="13ABEB2E">
              <w:rPr>
                <w:i w:val="0"/>
                <w:color w:val="auto"/>
              </w:rPr>
              <w:t xml:space="preserve">GrabMart, </w:t>
            </w:r>
            <w:r w:rsidR="2B87AB8C" w:rsidRPr="13ABEB2E">
              <w:rPr>
                <w:i w:val="0"/>
                <w:color w:val="auto"/>
              </w:rPr>
              <w:t>B</w:t>
            </w:r>
            <w:r w:rsidR="45A22BB6" w:rsidRPr="13ABEB2E">
              <w:rPr>
                <w:i w:val="0"/>
                <w:color w:val="auto"/>
              </w:rPr>
              <w:t xml:space="preserve">ách Hóa </w:t>
            </w:r>
            <w:r w:rsidR="58ABC56A" w:rsidRPr="13ABEB2E">
              <w:rPr>
                <w:i w:val="0"/>
                <w:color w:val="auto"/>
              </w:rPr>
              <w:t>Xanh online, GrabFood...</w:t>
            </w:r>
          </w:p>
        </w:tc>
      </w:tr>
      <w:tr w:rsidR="00F81399" w14:paraId="302E1793" w14:textId="77777777" w:rsidTr="13ABEB2E">
        <w:tc>
          <w:tcPr>
            <w:tcW w:w="2790" w:type="dxa"/>
            <w:tcBorders>
              <w:top w:val="single" w:sz="6" w:space="0" w:color="auto"/>
              <w:left w:val="single" w:sz="12" w:space="0" w:color="auto"/>
              <w:bottom w:val="single" w:sz="12" w:space="0" w:color="auto"/>
              <w:right w:val="single" w:sz="12" w:space="0" w:color="auto"/>
            </w:tcBorders>
            <w:shd w:val="clear" w:color="auto" w:fill="auto"/>
          </w:tcPr>
          <w:p w14:paraId="191C57C6" w14:textId="77777777" w:rsidR="00846BCE" w:rsidRDefault="000439F1" w:rsidP="00846BCE">
            <w:pPr>
              <w:pStyle w:val="BodyText"/>
              <w:ind w:left="72"/>
            </w:pPr>
            <w:r>
              <w:t>Our product</w:t>
            </w:r>
          </w:p>
          <w:p w14:paraId="3033A9D5" w14:textId="109AAE45" w:rsidR="000E5FD6" w:rsidRDefault="000E5FD6" w:rsidP="00846BCE">
            <w:pPr>
              <w:pStyle w:val="BodyText"/>
              <w:ind w:left="72"/>
            </w:pPr>
            <w:r>
              <w:t>(sản phẩm của chúng tôi)</w:t>
            </w:r>
          </w:p>
        </w:tc>
        <w:tc>
          <w:tcPr>
            <w:tcW w:w="5400" w:type="dxa"/>
            <w:tcBorders>
              <w:top w:val="single" w:sz="6" w:space="0" w:color="auto"/>
              <w:bottom w:val="single" w:sz="12" w:space="0" w:color="auto"/>
              <w:right w:val="single" w:sz="12" w:space="0" w:color="auto"/>
            </w:tcBorders>
          </w:tcPr>
          <w:p w14:paraId="49597346" w14:textId="72BAAEBA" w:rsidR="00EE42B4" w:rsidRPr="00E672F7" w:rsidRDefault="00743B46">
            <w:pPr>
              <w:pStyle w:val="InfoBlue"/>
              <w:rPr>
                <w:i w:val="0"/>
                <w:iCs/>
                <w:color w:val="auto"/>
                <w:lang w:val="vi-VN"/>
              </w:rPr>
            </w:pPr>
            <w:r>
              <w:rPr>
                <w:i w:val="0"/>
                <w:iCs/>
                <w:color w:val="auto"/>
                <w:lang w:val="vi-VN"/>
              </w:rPr>
              <w:t>sẽ tạo nên một môi trường thân thiện và hữu ích</w:t>
            </w:r>
            <w:r w:rsidR="00981C78">
              <w:rPr>
                <w:i w:val="0"/>
                <w:iCs/>
                <w:color w:val="auto"/>
                <w:lang w:val="vi-VN"/>
              </w:rPr>
              <w:t xml:space="preserve">, là nơi để mọi người cùng học nấu ăn, thoải mái chia sẻ công thức của mình </w:t>
            </w:r>
            <w:r w:rsidR="00597C12">
              <w:rPr>
                <w:i w:val="0"/>
                <w:iCs/>
                <w:color w:val="auto"/>
                <w:lang w:val="vi-VN"/>
              </w:rPr>
              <w:t xml:space="preserve"> hoặc bí quyết nấu ăn của riêng họ;</w:t>
            </w:r>
          </w:p>
          <w:p w14:paraId="490717EF" w14:textId="3F416AA5" w:rsidR="00F81399" w:rsidRPr="000A0CDE" w:rsidRDefault="0084157B">
            <w:pPr>
              <w:pStyle w:val="InfoBlue"/>
              <w:rPr>
                <w:i w:val="0"/>
                <w:iCs/>
                <w:color w:val="auto"/>
              </w:rPr>
            </w:pPr>
            <w:r>
              <w:rPr>
                <w:i w:val="0"/>
                <w:iCs/>
                <w:color w:val="auto"/>
                <w:lang w:val="vi-VN"/>
              </w:rPr>
              <w:t xml:space="preserve">sẽ đảm bảo các nguyên liệu thực phẩm được đặt từ website này </w:t>
            </w:r>
            <w:r w:rsidR="00275266">
              <w:rPr>
                <w:i w:val="0"/>
                <w:iCs/>
                <w:color w:val="auto"/>
                <w:lang w:val="vi-VN"/>
              </w:rPr>
              <w:t>đạt an toàn vệ sinh thực phẩm,</w:t>
            </w:r>
            <w:r w:rsidR="000B6CD2">
              <w:rPr>
                <w:i w:val="0"/>
                <w:iCs/>
                <w:color w:val="auto"/>
                <w:lang w:val="vi-VN"/>
              </w:rPr>
              <w:t xml:space="preserve"> và sẽ được giao trong khoảng thời gian hợp lý để chất lượng thực phẩm được bảo đảm</w:t>
            </w:r>
          </w:p>
        </w:tc>
      </w:tr>
    </w:tbl>
    <w:p w14:paraId="23B85D39" w14:textId="05895429" w:rsidR="00F81399" w:rsidRDefault="000439F1">
      <w:pPr>
        <w:pStyle w:val="Heading1"/>
      </w:pPr>
      <w:bookmarkStart w:id="18" w:name="_Toc447960005"/>
      <w:bookmarkStart w:id="19" w:name="_Toc452813581"/>
      <w:bookmarkStart w:id="20" w:name="_Toc512930909"/>
      <w:bookmarkStart w:id="21" w:name="_Toc477214790"/>
      <w:bookmarkStart w:id="22" w:name="_Toc436203381"/>
      <w:r>
        <w:t>User Descriptions</w:t>
      </w:r>
      <w:bookmarkEnd w:id="18"/>
      <w:bookmarkEnd w:id="19"/>
      <w:bookmarkEnd w:id="20"/>
      <w:bookmarkEnd w:id="21"/>
    </w:p>
    <w:p w14:paraId="29DEF2D7" w14:textId="65213CCB" w:rsidR="005B72BB" w:rsidRDefault="000439F1" w:rsidP="005A0F79">
      <w:pPr>
        <w:pStyle w:val="Heading2"/>
      </w:pPr>
      <w:bookmarkStart w:id="23" w:name="_Toc452813584"/>
      <w:bookmarkStart w:id="24" w:name="_Toc512930911"/>
      <w:bookmarkStart w:id="25" w:name="_Toc477214791"/>
      <w:r>
        <w:t xml:space="preserve">User </w:t>
      </w:r>
      <w:bookmarkEnd w:id="23"/>
      <w:bookmarkEnd w:id="24"/>
      <w:r w:rsidR="008F4175">
        <w:t>Profiles</w:t>
      </w:r>
      <w:bookmarkEnd w:id="25"/>
    </w:p>
    <w:tbl>
      <w:tblPr>
        <w:tblStyle w:val="GridTable5Dark-Accent1"/>
        <w:tblW w:w="9606" w:type="dxa"/>
        <w:tblLook w:val="04A0" w:firstRow="1" w:lastRow="0" w:firstColumn="1" w:lastColumn="0" w:noHBand="0" w:noVBand="1"/>
      </w:tblPr>
      <w:tblGrid>
        <w:gridCol w:w="1668"/>
        <w:gridCol w:w="2693"/>
        <w:gridCol w:w="2693"/>
        <w:gridCol w:w="2552"/>
      </w:tblGrid>
      <w:tr w:rsidR="005731BE" w14:paraId="15E02AC1" w14:textId="77777777" w:rsidTr="00B50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A2633B2" w14:textId="3DCF7733" w:rsidR="005731BE" w:rsidRPr="005731BE" w:rsidRDefault="005731BE" w:rsidP="00DD6042">
            <w:pPr>
              <w:pStyle w:val="BodyText"/>
              <w:ind w:left="0"/>
              <w:rPr>
                <w:lang w:val="vi-VN"/>
              </w:rPr>
            </w:pPr>
            <w:r>
              <w:t>Loại</w:t>
            </w:r>
            <w:r>
              <w:rPr>
                <w:lang w:val="vi-VN"/>
              </w:rPr>
              <w:t xml:space="preserve"> người dùng</w:t>
            </w:r>
          </w:p>
        </w:tc>
        <w:tc>
          <w:tcPr>
            <w:tcW w:w="2693" w:type="dxa"/>
            <w:vAlign w:val="center"/>
          </w:tcPr>
          <w:p w14:paraId="669A08EE" w14:textId="15519711" w:rsidR="005731BE" w:rsidRPr="00E7579E" w:rsidRDefault="00E7579E" w:rsidP="00D724CB">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Người</w:t>
            </w:r>
            <w:r>
              <w:rPr>
                <w:lang w:val="vi-VN"/>
              </w:rPr>
              <w:t xml:space="preserve"> </w:t>
            </w:r>
            <w:r w:rsidR="00D85FA3">
              <w:rPr>
                <w:lang w:val="vi-VN"/>
              </w:rPr>
              <w:t>tìm kiếm công thức</w:t>
            </w:r>
          </w:p>
        </w:tc>
        <w:tc>
          <w:tcPr>
            <w:tcW w:w="2693" w:type="dxa"/>
            <w:vAlign w:val="center"/>
          </w:tcPr>
          <w:p w14:paraId="3E55876D" w14:textId="1CFCB925" w:rsidR="005731BE" w:rsidRPr="00E7579E" w:rsidRDefault="00E7579E" w:rsidP="00D724CB">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Người</w:t>
            </w:r>
            <w:r>
              <w:rPr>
                <w:lang w:val="vi-VN"/>
              </w:rPr>
              <w:t xml:space="preserve"> </w:t>
            </w:r>
            <w:r w:rsidR="00D724CB">
              <w:rPr>
                <w:lang w:val="vi-VN"/>
              </w:rPr>
              <w:t>chia sẻ công thức</w:t>
            </w:r>
          </w:p>
        </w:tc>
        <w:tc>
          <w:tcPr>
            <w:tcW w:w="2552" w:type="dxa"/>
            <w:vAlign w:val="center"/>
          </w:tcPr>
          <w:p w14:paraId="723928D3" w14:textId="70A69864" w:rsidR="005731BE" w:rsidRPr="00D724CB" w:rsidRDefault="00D724CB" w:rsidP="00D724CB">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Người</w:t>
            </w:r>
            <w:r>
              <w:rPr>
                <w:lang w:val="vi-VN"/>
              </w:rPr>
              <w:t xml:space="preserve"> đặt mua nguyên liệu</w:t>
            </w:r>
          </w:p>
        </w:tc>
      </w:tr>
      <w:tr w:rsidR="005731BE" w14:paraId="79A93040" w14:textId="77777777" w:rsidTr="00B5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3D4EA94" w14:textId="2081D791" w:rsidR="005731BE" w:rsidRPr="00A42979" w:rsidRDefault="00A42979" w:rsidP="00DD6042">
            <w:pPr>
              <w:pStyle w:val="BodyText"/>
              <w:ind w:left="0"/>
              <w:rPr>
                <w:lang w:val="vi-VN"/>
              </w:rPr>
            </w:pPr>
            <w:r>
              <w:t>Quan</w:t>
            </w:r>
            <w:r>
              <w:rPr>
                <w:lang w:val="vi-VN"/>
              </w:rPr>
              <w:t xml:space="preserve"> điểm</w:t>
            </w:r>
          </w:p>
        </w:tc>
        <w:tc>
          <w:tcPr>
            <w:tcW w:w="2693" w:type="dxa"/>
            <w:vAlign w:val="center"/>
          </w:tcPr>
          <w:p w14:paraId="2A382003" w14:textId="659476AA" w:rsidR="005731BE" w:rsidRPr="007660CD" w:rsidRDefault="007660CD"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t>Là</w:t>
            </w:r>
            <w:r>
              <w:rPr>
                <w:lang w:val="vi-VN"/>
              </w:rPr>
              <w:t xml:space="preserve"> người</w:t>
            </w:r>
            <w:r w:rsidR="00585B2A">
              <w:rPr>
                <w:lang w:val="vi-VN"/>
              </w:rPr>
              <w:t xml:space="preserve"> </w:t>
            </w:r>
            <w:r w:rsidR="001C5CEB">
              <w:rPr>
                <w:lang w:val="vi-VN"/>
              </w:rPr>
              <w:t>sử dụng website để tìm kiếm một công thức để làm theo</w:t>
            </w:r>
          </w:p>
        </w:tc>
        <w:tc>
          <w:tcPr>
            <w:tcW w:w="2693" w:type="dxa"/>
            <w:vAlign w:val="center"/>
          </w:tcPr>
          <w:p w14:paraId="4630CA50" w14:textId="241E2B1D" w:rsidR="005731BE" w:rsidRPr="001C5CEB" w:rsidRDefault="001C5CEB"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t>Là</w:t>
            </w:r>
            <w:r>
              <w:rPr>
                <w:lang w:val="vi-VN"/>
              </w:rPr>
              <w:t xml:space="preserve"> người sử dụng website để chia sẻ, nhận đánh giá về những công thức của mình</w:t>
            </w:r>
          </w:p>
        </w:tc>
        <w:tc>
          <w:tcPr>
            <w:tcW w:w="2552" w:type="dxa"/>
            <w:vAlign w:val="center"/>
          </w:tcPr>
          <w:p w14:paraId="58CE33E1" w14:textId="2347DA3E" w:rsidR="005731BE" w:rsidRPr="00957ABA" w:rsidRDefault="00825BAE"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Có thể là người tìm kiếm công thức đặt mua nguyên liệu với số lượng có sẵn dựa trên những công thức đó, hoặc </w:t>
            </w:r>
            <w:r w:rsidR="00D5015B">
              <w:rPr>
                <w:lang w:val="vi-VN"/>
              </w:rPr>
              <w:t xml:space="preserve">có thể </w:t>
            </w:r>
            <w:r w:rsidR="00D51855">
              <w:rPr>
                <w:lang w:val="vi-VN"/>
              </w:rPr>
              <w:t>tự điều chính nguyên liệu và số lượng theo nhu cầu riêng</w:t>
            </w:r>
          </w:p>
        </w:tc>
      </w:tr>
      <w:tr w:rsidR="005731BE" w14:paraId="5A5F9CDC" w14:textId="77777777" w:rsidTr="00B50CC5">
        <w:tc>
          <w:tcPr>
            <w:cnfStyle w:val="001000000000" w:firstRow="0" w:lastRow="0" w:firstColumn="1" w:lastColumn="0" w:oddVBand="0" w:evenVBand="0" w:oddHBand="0" w:evenHBand="0" w:firstRowFirstColumn="0" w:firstRowLastColumn="0" w:lastRowFirstColumn="0" w:lastRowLastColumn="0"/>
            <w:tcW w:w="1668" w:type="dxa"/>
            <w:vAlign w:val="center"/>
          </w:tcPr>
          <w:p w14:paraId="6AAD0E91" w14:textId="4BEEFB61" w:rsidR="005731BE" w:rsidRPr="00A42979" w:rsidRDefault="00A42979" w:rsidP="00DD6042">
            <w:pPr>
              <w:pStyle w:val="BodyText"/>
              <w:ind w:left="0"/>
              <w:rPr>
                <w:lang w:val="vi-VN"/>
              </w:rPr>
            </w:pPr>
            <w:r>
              <w:t>Vai</w:t>
            </w:r>
            <w:r>
              <w:rPr>
                <w:lang w:val="vi-VN"/>
              </w:rPr>
              <w:t xml:space="preserve"> trò</w:t>
            </w:r>
          </w:p>
        </w:tc>
        <w:tc>
          <w:tcPr>
            <w:tcW w:w="2693" w:type="dxa"/>
            <w:vAlign w:val="center"/>
          </w:tcPr>
          <w:p w14:paraId="0C14D2AE" w14:textId="512B2585" w:rsidR="005731BE" w:rsidRPr="007A2017" w:rsidRDefault="007A2017" w:rsidP="00DD6042">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Tìm</w:t>
            </w:r>
            <w:r>
              <w:rPr>
                <w:lang w:val="vi-VN"/>
              </w:rPr>
              <w:t xml:space="preserve"> kiếm, sử dụng các công thức và đưa ra bình luận, đánh </w:t>
            </w:r>
            <w:r w:rsidR="00454939">
              <w:rPr>
                <w:lang w:val="vi-VN"/>
              </w:rPr>
              <w:t>giá</w:t>
            </w:r>
          </w:p>
        </w:tc>
        <w:tc>
          <w:tcPr>
            <w:tcW w:w="2693" w:type="dxa"/>
            <w:vAlign w:val="center"/>
          </w:tcPr>
          <w:p w14:paraId="15E3164F" w14:textId="0F0911A2" w:rsidR="005731BE" w:rsidRPr="00454939" w:rsidRDefault="00454939" w:rsidP="00DD6042">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Đăng</w:t>
            </w:r>
            <w:r>
              <w:rPr>
                <w:lang w:val="vi-VN"/>
              </w:rPr>
              <w:t xml:space="preserve"> tải các công thức, </w:t>
            </w:r>
            <w:r w:rsidR="00362F48">
              <w:rPr>
                <w:lang w:val="vi-VN"/>
              </w:rPr>
              <w:t>bí quyết nấu ăn liên quan, điều chỉnh công thức</w:t>
            </w:r>
          </w:p>
        </w:tc>
        <w:tc>
          <w:tcPr>
            <w:tcW w:w="2552" w:type="dxa"/>
            <w:vAlign w:val="center"/>
          </w:tcPr>
          <w:p w14:paraId="43DB97E9" w14:textId="0CF5F4B5" w:rsidR="005731BE" w:rsidRPr="00AB040E" w:rsidRDefault="00AB040E" w:rsidP="00DD6042">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Đặt</w:t>
            </w:r>
            <w:r>
              <w:rPr>
                <w:lang w:val="vi-VN"/>
              </w:rPr>
              <w:t xml:space="preserve"> mua </w:t>
            </w:r>
            <w:r w:rsidR="00695395">
              <w:rPr>
                <w:lang w:val="vi-VN"/>
              </w:rPr>
              <w:t>nguyên liệu từ website</w:t>
            </w:r>
          </w:p>
        </w:tc>
      </w:tr>
      <w:tr w:rsidR="005731BE" w14:paraId="3D4E8514" w14:textId="77777777" w:rsidTr="00B5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1118E3F" w14:textId="6073EE88" w:rsidR="005731BE" w:rsidRPr="00A42979" w:rsidRDefault="00A42979" w:rsidP="00DD6042">
            <w:pPr>
              <w:pStyle w:val="BodyText"/>
              <w:ind w:left="0"/>
              <w:rPr>
                <w:lang w:val="vi-VN"/>
              </w:rPr>
            </w:pPr>
            <w:r>
              <w:t>Kỹ</w:t>
            </w:r>
            <w:r>
              <w:rPr>
                <w:lang w:val="vi-VN"/>
              </w:rPr>
              <w:t xml:space="preserve"> năng</w:t>
            </w:r>
          </w:p>
        </w:tc>
        <w:tc>
          <w:tcPr>
            <w:tcW w:w="2693" w:type="dxa"/>
            <w:vAlign w:val="center"/>
          </w:tcPr>
          <w:p w14:paraId="398AD710" w14:textId="009AFAD5" w:rsidR="005731BE" w:rsidRPr="009B006D" w:rsidRDefault="00DF6270"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rPr>
                <w:lang w:val="vi-VN"/>
              </w:rPr>
              <w:t>Có hoặc không có kỹ năng nấu ăn cao</w:t>
            </w:r>
          </w:p>
        </w:tc>
        <w:tc>
          <w:tcPr>
            <w:tcW w:w="2693" w:type="dxa"/>
            <w:vAlign w:val="center"/>
          </w:tcPr>
          <w:p w14:paraId="1E6941ED" w14:textId="70BBDE42" w:rsidR="005731BE" w:rsidRPr="00DF6270" w:rsidRDefault="00DF6270"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t>Có</w:t>
            </w:r>
            <w:r>
              <w:rPr>
                <w:lang w:val="vi-VN"/>
              </w:rPr>
              <w:t xml:space="preserve"> kỹ năng nấu ăn khá cao hoặc cao</w:t>
            </w:r>
          </w:p>
        </w:tc>
        <w:tc>
          <w:tcPr>
            <w:tcW w:w="2552" w:type="dxa"/>
            <w:vAlign w:val="center"/>
          </w:tcPr>
          <w:p w14:paraId="4712F504" w14:textId="40F2E2C3" w:rsidR="005731BE" w:rsidRPr="00A7391C" w:rsidRDefault="00A7391C"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t>Có</w:t>
            </w:r>
            <w:r>
              <w:rPr>
                <w:lang w:val="vi-VN"/>
              </w:rPr>
              <w:t xml:space="preserve"> hoặc không có kỹ năng nấu ăn</w:t>
            </w:r>
          </w:p>
        </w:tc>
      </w:tr>
      <w:tr w:rsidR="00A16187" w14:paraId="2BD93D7C" w14:textId="77777777" w:rsidTr="00B50CC5">
        <w:tc>
          <w:tcPr>
            <w:cnfStyle w:val="001000000000" w:firstRow="0" w:lastRow="0" w:firstColumn="1" w:lastColumn="0" w:oddVBand="0" w:evenVBand="0" w:oddHBand="0" w:evenHBand="0" w:firstRowFirstColumn="0" w:firstRowLastColumn="0" w:lastRowFirstColumn="0" w:lastRowLastColumn="0"/>
            <w:tcW w:w="1668" w:type="dxa"/>
            <w:vAlign w:val="center"/>
          </w:tcPr>
          <w:p w14:paraId="085415F4" w14:textId="6BBFD02D" w:rsidR="00A16187" w:rsidRPr="00A42979" w:rsidRDefault="00A16187" w:rsidP="00A16187">
            <w:pPr>
              <w:pStyle w:val="BodyText"/>
              <w:ind w:left="0"/>
              <w:rPr>
                <w:lang w:val="vi-VN"/>
              </w:rPr>
            </w:pPr>
            <w:r>
              <w:t>Kinh</w:t>
            </w:r>
            <w:r>
              <w:rPr>
                <w:lang w:val="vi-VN"/>
              </w:rPr>
              <w:t xml:space="preserve"> nghiệm sử dụng máy tính</w:t>
            </w:r>
          </w:p>
        </w:tc>
        <w:tc>
          <w:tcPr>
            <w:tcW w:w="2693" w:type="dxa"/>
            <w:vAlign w:val="center"/>
          </w:tcPr>
          <w:p w14:paraId="1CDAE246" w14:textId="3F2BF27F" w:rsidR="00A16187" w:rsidRPr="00A16187" w:rsidRDefault="00A16187" w:rsidP="00A16187">
            <w:pPr>
              <w:pStyle w:val="BodyText"/>
              <w:ind w:left="0"/>
              <w:cnfStyle w:val="000000000000" w:firstRow="0" w:lastRow="0" w:firstColumn="0" w:lastColumn="0" w:oddVBand="0" w:evenVBand="0" w:oddHBand="0" w:evenHBand="0" w:firstRowFirstColumn="0" w:firstRowLastColumn="0" w:lastRowFirstColumn="0" w:lastRowLastColumn="0"/>
              <w:rPr>
                <w:lang w:val="vi-VN"/>
              </w:rPr>
            </w:pPr>
            <w:r>
              <w:t>Không</w:t>
            </w:r>
            <w:r>
              <w:rPr>
                <w:lang w:val="vi-VN"/>
              </w:rPr>
              <w:t xml:space="preserve"> yêu cầu cao</w:t>
            </w:r>
          </w:p>
        </w:tc>
        <w:tc>
          <w:tcPr>
            <w:tcW w:w="2693" w:type="dxa"/>
            <w:vAlign w:val="center"/>
          </w:tcPr>
          <w:p w14:paraId="1427467D" w14:textId="777FE2AF" w:rsidR="00A16187" w:rsidRDefault="00A16187" w:rsidP="00A16187">
            <w:pPr>
              <w:pStyle w:val="BodyText"/>
              <w:ind w:left="0"/>
              <w:cnfStyle w:val="000000000000" w:firstRow="0" w:lastRow="0" w:firstColumn="0" w:lastColumn="0" w:oddVBand="0" w:evenVBand="0" w:oddHBand="0" w:evenHBand="0" w:firstRowFirstColumn="0" w:firstRowLastColumn="0" w:lastRowFirstColumn="0" w:lastRowLastColumn="0"/>
            </w:pPr>
            <w:r>
              <w:t>Không</w:t>
            </w:r>
            <w:r>
              <w:rPr>
                <w:lang w:val="vi-VN"/>
              </w:rPr>
              <w:t xml:space="preserve"> yêu cầu cao</w:t>
            </w:r>
          </w:p>
        </w:tc>
        <w:tc>
          <w:tcPr>
            <w:tcW w:w="2552" w:type="dxa"/>
            <w:vAlign w:val="center"/>
          </w:tcPr>
          <w:p w14:paraId="41C7DF95" w14:textId="7A2C4BB7" w:rsidR="00A16187" w:rsidRDefault="00A16187" w:rsidP="00A16187">
            <w:pPr>
              <w:pStyle w:val="BodyText"/>
              <w:ind w:left="0"/>
              <w:cnfStyle w:val="000000000000" w:firstRow="0" w:lastRow="0" w:firstColumn="0" w:lastColumn="0" w:oddVBand="0" w:evenVBand="0" w:oddHBand="0" w:evenHBand="0" w:firstRowFirstColumn="0" w:firstRowLastColumn="0" w:lastRowFirstColumn="0" w:lastRowLastColumn="0"/>
            </w:pPr>
            <w:r>
              <w:t>Không</w:t>
            </w:r>
            <w:r>
              <w:rPr>
                <w:lang w:val="vi-VN"/>
              </w:rPr>
              <w:t xml:space="preserve"> yêu cầu cao</w:t>
            </w:r>
          </w:p>
        </w:tc>
      </w:tr>
      <w:tr w:rsidR="00755E23" w14:paraId="70ACEFD8" w14:textId="77777777" w:rsidTr="00B5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818762B" w14:textId="7CF6F80B" w:rsidR="00755E23" w:rsidRPr="0023141B" w:rsidRDefault="00755E23" w:rsidP="00755E23">
            <w:pPr>
              <w:pStyle w:val="BodyText"/>
              <w:ind w:left="0"/>
              <w:rPr>
                <w:lang w:val="vi-VN"/>
              </w:rPr>
            </w:pPr>
            <w:r>
              <w:t>Kinh</w:t>
            </w:r>
            <w:r>
              <w:rPr>
                <w:lang w:val="vi-VN"/>
              </w:rPr>
              <w:t xml:space="preserve"> nghiệm về nghiệp vụ và môi trường</w:t>
            </w:r>
          </w:p>
        </w:tc>
        <w:tc>
          <w:tcPr>
            <w:tcW w:w="2693" w:type="dxa"/>
            <w:vAlign w:val="center"/>
          </w:tcPr>
          <w:p w14:paraId="6D7A2B55" w14:textId="1C6A2D00" w:rsidR="00755E23" w:rsidRDefault="00755E23" w:rsidP="00755E23">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yêu cầu</w:t>
            </w:r>
            <w:r w:rsidR="00D56A40">
              <w:rPr>
                <w:lang w:val="vi-VN"/>
              </w:rPr>
              <w:t xml:space="preserve"> kinh nghiệm nấu ăn</w:t>
            </w:r>
            <w:r>
              <w:rPr>
                <w:lang w:val="vi-VN"/>
              </w:rPr>
              <w:t xml:space="preserve"> cao</w:t>
            </w:r>
          </w:p>
        </w:tc>
        <w:tc>
          <w:tcPr>
            <w:tcW w:w="2693" w:type="dxa"/>
            <w:vAlign w:val="center"/>
          </w:tcPr>
          <w:p w14:paraId="02DD424F" w14:textId="1ABCEAAC" w:rsidR="00755E23" w:rsidRDefault="00D56A40" w:rsidP="00755E23">
            <w:pPr>
              <w:pStyle w:val="BodyText"/>
              <w:ind w:left="0"/>
              <w:cnfStyle w:val="000000100000" w:firstRow="0" w:lastRow="0" w:firstColumn="0" w:lastColumn="0" w:oddVBand="0" w:evenVBand="0" w:oddHBand="1" w:evenHBand="0" w:firstRowFirstColumn="0" w:firstRowLastColumn="0" w:lastRowFirstColumn="0" w:lastRowLastColumn="0"/>
            </w:pPr>
            <w:r>
              <w:t>Y</w:t>
            </w:r>
            <w:r>
              <w:rPr>
                <w:lang w:val="vi-VN"/>
              </w:rPr>
              <w:t>êu cầu kinh nghiệm nấu ăn khá cao hoặc cao</w:t>
            </w:r>
          </w:p>
        </w:tc>
        <w:tc>
          <w:tcPr>
            <w:tcW w:w="2552" w:type="dxa"/>
            <w:vAlign w:val="center"/>
          </w:tcPr>
          <w:p w14:paraId="7D458FDC" w14:textId="17856EC1" w:rsidR="00755E23" w:rsidRDefault="00D56A40" w:rsidP="00755E23">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yêu cầu kinh nghiệm nấu ăn cao</w:t>
            </w:r>
          </w:p>
        </w:tc>
      </w:tr>
      <w:tr w:rsidR="00755E23" w14:paraId="67D70696" w14:textId="77777777" w:rsidTr="00B50CC5">
        <w:tc>
          <w:tcPr>
            <w:cnfStyle w:val="001000000000" w:firstRow="0" w:lastRow="0" w:firstColumn="1" w:lastColumn="0" w:oddVBand="0" w:evenVBand="0" w:oddHBand="0" w:evenHBand="0" w:firstRowFirstColumn="0" w:firstRowLastColumn="0" w:lastRowFirstColumn="0" w:lastRowLastColumn="0"/>
            <w:tcW w:w="1668" w:type="dxa"/>
            <w:vAlign w:val="center"/>
          </w:tcPr>
          <w:p w14:paraId="357A2B3A" w14:textId="79F6B19C" w:rsidR="00755E23" w:rsidRPr="00C518F1" w:rsidRDefault="00755E23" w:rsidP="00755E23">
            <w:pPr>
              <w:pStyle w:val="BodyText"/>
              <w:ind w:left="0"/>
              <w:rPr>
                <w:lang w:val="vi-VN"/>
              </w:rPr>
            </w:pPr>
            <w:r>
              <w:lastRenderedPageBreak/>
              <w:t>Tần</w:t>
            </w:r>
            <w:r>
              <w:rPr>
                <w:lang w:val="vi-VN"/>
              </w:rPr>
              <w:t xml:space="preserve"> suất sử dụng ứng dụng</w:t>
            </w:r>
          </w:p>
        </w:tc>
        <w:tc>
          <w:tcPr>
            <w:tcW w:w="2693" w:type="dxa"/>
            <w:vAlign w:val="center"/>
          </w:tcPr>
          <w:p w14:paraId="2AD9305B" w14:textId="5D8BBD1C" w:rsidR="00755E23" w:rsidRPr="006C3CD8" w:rsidRDefault="006C3CD8" w:rsidP="00755E2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4</w:t>
            </w:r>
            <w:r>
              <w:rPr>
                <w:lang w:val="vi-VN"/>
              </w:rPr>
              <w:t>-5 lần/tuần</w:t>
            </w:r>
          </w:p>
        </w:tc>
        <w:tc>
          <w:tcPr>
            <w:tcW w:w="2693" w:type="dxa"/>
            <w:vAlign w:val="center"/>
          </w:tcPr>
          <w:p w14:paraId="6920D631" w14:textId="4700BCFC" w:rsidR="00755E23" w:rsidRPr="00D209F1" w:rsidRDefault="00D209F1" w:rsidP="00755E2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1</w:t>
            </w:r>
            <w:r>
              <w:rPr>
                <w:lang w:val="vi-VN"/>
              </w:rPr>
              <w:t>-2 lần/tuần</w:t>
            </w:r>
          </w:p>
        </w:tc>
        <w:tc>
          <w:tcPr>
            <w:tcW w:w="2552" w:type="dxa"/>
            <w:vAlign w:val="center"/>
          </w:tcPr>
          <w:p w14:paraId="2BC60C6A" w14:textId="7A1593C9" w:rsidR="00755E23" w:rsidRPr="00665BD8" w:rsidRDefault="00665BD8" w:rsidP="00755E2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2</w:t>
            </w:r>
            <w:r>
              <w:rPr>
                <w:lang w:val="vi-VN"/>
              </w:rPr>
              <w:t>-3 lần/tuần</w:t>
            </w:r>
          </w:p>
        </w:tc>
      </w:tr>
      <w:tr w:rsidR="00755E23" w14:paraId="1433CA72" w14:textId="77777777" w:rsidTr="00B5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F249EA8" w14:textId="7A78FF4D" w:rsidR="00755E23" w:rsidRPr="00C518F1" w:rsidRDefault="00755E23" w:rsidP="00755E23">
            <w:pPr>
              <w:pStyle w:val="BodyText"/>
              <w:ind w:left="0"/>
              <w:rPr>
                <w:lang w:val="vi-VN"/>
              </w:rPr>
            </w:pPr>
            <w:r>
              <w:t>Độ</w:t>
            </w:r>
            <w:r>
              <w:rPr>
                <w:lang w:val="vi-VN"/>
              </w:rPr>
              <w:t xml:space="preserve"> tuổi</w:t>
            </w:r>
          </w:p>
        </w:tc>
        <w:tc>
          <w:tcPr>
            <w:tcW w:w="2693" w:type="dxa"/>
            <w:vAlign w:val="center"/>
          </w:tcPr>
          <w:p w14:paraId="7AE757AA" w14:textId="29CC5C07" w:rsidR="00755E23" w:rsidRPr="00FE5BE9" w:rsidRDefault="00986AAA" w:rsidP="00755E2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Người</w:t>
            </w:r>
            <w:r>
              <w:rPr>
                <w:lang w:val="vi-VN"/>
              </w:rPr>
              <w:t xml:space="preserve"> trẻ tuổi, trong khoảng từ </w:t>
            </w:r>
            <w:r w:rsidR="00FE5BE9">
              <w:t>15</w:t>
            </w:r>
            <w:r w:rsidR="00FE5BE9">
              <w:rPr>
                <w:lang w:val="vi-VN"/>
              </w:rPr>
              <w:t>-30</w:t>
            </w:r>
            <w:r>
              <w:rPr>
                <w:lang w:val="vi-VN"/>
              </w:rPr>
              <w:t xml:space="preserve"> tuổi</w:t>
            </w:r>
          </w:p>
        </w:tc>
        <w:tc>
          <w:tcPr>
            <w:tcW w:w="2693" w:type="dxa"/>
            <w:vAlign w:val="center"/>
          </w:tcPr>
          <w:p w14:paraId="181AFD49" w14:textId="55C08175" w:rsidR="00755E23" w:rsidRPr="00986AAA" w:rsidRDefault="00FD2D31" w:rsidP="00755E2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Người</w:t>
            </w:r>
            <w:r>
              <w:rPr>
                <w:lang w:val="vi-VN"/>
              </w:rPr>
              <w:t xml:space="preserve"> có kinh nghiệm nấu ăn, trong khoảng từ </w:t>
            </w:r>
            <w:r w:rsidR="00986AAA">
              <w:t>20</w:t>
            </w:r>
            <w:r w:rsidR="00986AAA">
              <w:rPr>
                <w:lang w:val="vi-VN"/>
              </w:rPr>
              <w:t>-40</w:t>
            </w:r>
            <w:r>
              <w:rPr>
                <w:lang w:val="vi-VN"/>
              </w:rPr>
              <w:t xml:space="preserve"> tuổi</w:t>
            </w:r>
          </w:p>
        </w:tc>
        <w:tc>
          <w:tcPr>
            <w:tcW w:w="2552" w:type="dxa"/>
            <w:vAlign w:val="center"/>
          </w:tcPr>
          <w:p w14:paraId="5E739BFB" w14:textId="6577B2B9" w:rsidR="00755E23" w:rsidRPr="00FD2D31" w:rsidRDefault="00FD2D31" w:rsidP="00755E2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Người</w:t>
            </w:r>
            <w:r>
              <w:rPr>
                <w:lang w:val="vi-VN"/>
              </w:rPr>
              <w:t xml:space="preserve"> đi làm, trong độ tuổi từ </w:t>
            </w:r>
            <w:r w:rsidR="001707B7">
              <w:rPr>
                <w:lang w:val="vi-VN"/>
              </w:rPr>
              <w:t>20-40 tuổi</w:t>
            </w:r>
          </w:p>
        </w:tc>
      </w:tr>
      <w:tr w:rsidR="009F3E3D" w14:paraId="38F23006" w14:textId="77777777" w:rsidTr="00B50CC5">
        <w:tc>
          <w:tcPr>
            <w:cnfStyle w:val="001000000000" w:firstRow="0" w:lastRow="0" w:firstColumn="1" w:lastColumn="0" w:oddVBand="0" w:evenVBand="0" w:oddHBand="0" w:evenHBand="0" w:firstRowFirstColumn="0" w:firstRowLastColumn="0" w:lastRowFirstColumn="0" w:lastRowLastColumn="0"/>
            <w:tcW w:w="1668" w:type="dxa"/>
            <w:vAlign w:val="center"/>
          </w:tcPr>
          <w:p w14:paraId="4E85EFE8" w14:textId="7FFB3E6C" w:rsidR="009F3E3D" w:rsidRPr="000476F5" w:rsidRDefault="009F3E3D" w:rsidP="009F3E3D">
            <w:pPr>
              <w:pStyle w:val="BodyText"/>
              <w:ind w:left="0"/>
              <w:rPr>
                <w:lang w:val="vi-VN"/>
              </w:rPr>
            </w:pPr>
            <w:r>
              <w:t>Giới</w:t>
            </w:r>
            <w:r>
              <w:rPr>
                <w:lang w:val="vi-VN"/>
              </w:rPr>
              <w:t xml:space="preserve"> tính</w:t>
            </w:r>
          </w:p>
        </w:tc>
        <w:tc>
          <w:tcPr>
            <w:tcW w:w="2693" w:type="dxa"/>
            <w:vAlign w:val="center"/>
          </w:tcPr>
          <w:p w14:paraId="035176F8" w14:textId="36CC6D14" w:rsidR="009F3E3D" w:rsidRDefault="009F3E3D" w:rsidP="009F3E3D">
            <w:pPr>
              <w:pStyle w:val="BodyText"/>
              <w:ind w:left="0"/>
              <w:cnfStyle w:val="000000000000" w:firstRow="0" w:lastRow="0" w:firstColumn="0" w:lastColumn="0" w:oddVBand="0" w:evenVBand="0" w:oddHBand="0" w:evenHBand="0" w:firstRowFirstColumn="0" w:firstRowLastColumn="0" w:lastRowFirstColumn="0" w:lastRowLastColumn="0"/>
            </w:pPr>
            <w:r>
              <w:t>Mọi</w:t>
            </w:r>
            <w:r>
              <w:rPr>
                <w:lang w:val="vi-VN"/>
              </w:rPr>
              <w:t xml:space="preserve"> giới tính</w:t>
            </w:r>
          </w:p>
        </w:tc>
        <w:tc>
          <w:tcPr>
            <w:tcW w:w="2693" w:type="dxa"/>
            <w:vAlign w:val="center"/>
          </w:tcPr>
          <w:p w14:paraId="674DB9D8" w14:textId="6993F40B" w:rsidR="009F3E3D" w:rsidRDefault="009F3E3D" w:rsidP="009F3E3D">
            <w:pPr>
              <w:pStyle w:val="BodyText"/>
              <w:ind w:left="0"/>
              <w:cnfStyle w:val="000000000000" w:firstRow="0" w:lastRow="0" w:firstColumn="0" w:lastColumn="0" w:oddVBand="0" w:evenVBand="0" w:oddHBand="0" w:evenHBand="0" w:firstRowFirstColumn="0" w:firstRowLastColumn="0" w:lastRowFirstColumn="0" w:lastRowLastColumn="0"/>
            </w:pPr>
            <w:r>
              <w:t>Mọi</w:t>
            </w:r>
            <w:r>
              <w:rPr>
                <w:lang w:val="vi-VN"/>
              </w:rPr>
              <w:t xml:space="preserve"> giới tính</w:t>
            </w:r>
          </w:p>
        </w:tc>
        <w:tc>
          <w:tcPr>
            <w:tcW w:w="2552" w:type="dxa"/>
            <w:vAlign w:val="center"/>
          </w:tcPr>
          <w:p w14:paraId="2BDF84B0" w14:textId="147ED684" w:rsidR="009F3E3D" w:rsidRPr="009F3E3D" w:rsidRDefault="009F3E3D" w:rsidP="009F3E3D">
            <w:pPr>
              <w:pStyle w:val="BodyText"/>
              <w:ind w:left="0"/>
              <w:cnfStyle w:val="000000000000" w:firstRow="0" w:lastRow="0" w:firstColumn="0" w:lastColumn="0" w:oddVBand="0" w:evenVBand="0" w:oddHBand="0" w:evenHBand="0" w:firstRowFirstColumn="0" w:firstRowLastColumn="0" w:lastRowFirstColumn="0" w:lastRowLastColumn="0"/>
              <w:rPr>
                <w:lang w:val="vi-VN"/>
              </w:rPr>
            </w:pPr>
            <w:r>
              <w:t>Mọi</w:t>
            </w:r>
            <w:r>
              <w:rPr>
                <w:lang w:val="vi-VN"/>
              </w:rPr>
              <w:t xml:space="preserve"> giới tính</w:t>
            </w:r>
          </w:p>
        </w:tc>
      </w:tr>
      <w:tr w:rsidR="00EA274D" w14:paraId="5B49D4C2" w14:textId="77777777" w:rsidTr="00B5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E96431C" w14:textId="5896F955" w:rsidR="00EA274D" w:rsidRPr="000476F5" w:rsidRDefault="00EA274D" w:rsidP="00EA274D">
            <w:pPr>
              <w:pStyle w:val="BodyText"/>
              <w:ind w:left="0"/>
              <w:rPr>
                <w:lang w:val="vi-VN"/>
              </w:rPr>
            </w:pPr>
            <w:r>
              <w:t>Văn</w:t>
            </w:r>
            <w:r>
              <w:rPr>
                <w:lang w:val="vi-VN"/>
              </w:rPr>
              <w:t xml:space="preserve"> hóa</w:t>
            </w:r>
          </w:p>
        </w:tc>
        <w:tc>
          <w:tcPr>
            <w:tcW w:w="2693" w:type="dxa"/>
            <w:vAlign w:val="center"/>
          </w:tcPr>
          <w:p w14:paraId="759963D5" w14:textId="4B41B930" w:rsidR="00EA274D" w:rsidRPr="00EA274D" w:rsidRDefault="00EA274D" w:rsidP="00EA274D">
            <w:pPr>
              <w:pStyle w:val="BodyText"/>
              <w:ind w:left="0"/>
              <w:cnfStyle w:val="000000100000" w:firstRow="0" w:lastRow="0" w:firstColumn="0" w:lastColumn="0" w:oddVBand="0" w:evenVBand="0" w:oddHBand="1" w:evenHBand="0" w:firstRowFirstColumn="0" w:firstRowLastColumn="0" w:lastRowFirstColumn="0" w:lastRowLastColumn="0"/>
              <w:rPr>
                <w:lang w:val="vi-VN"/>
              </w:rPr>
            </w:pPr>
            <w:r>
              <w:t>Mọi</w:t>
            </w:r>
            <w:r>
              <w:rPr>
                <w:lang w:val="vi-VN"/>
              </w:rPr>
              <w:t xml:space="preserve"> văn hóa</w:t>
            </w:r>
          </w:p>
        </w:tc>
        <w:tc>
          <w:tcPr>
            <w:tcW w:w="2693" w:type="dxa"/>
            <w:vAlign w:val="center"/>
          </w:tcPr>
          <w:p w14:paraId="1897DA58" w14:textId="73DAF131" w:rsidR="00EA274D" w:rsidRDefault="00EA274D" w:rsidP="00EA274D">
            <w:pPr>
              <w:pStyle w:val="BodyText"/>
              <w:ind w:left="0"/>
              <w:cnfStyle w:val="000000100000" w:firstRow="0" w:lastRow="0" w:firstColumn="0" w:lastColumn="0" w:oddVBand="0" w:evenVBand="0" w:oddHBand="1" w:evenHBand="0" w:firstRowFirstColumn="0" w:firstRowLastColumn="0" w:lastRowFirstColumn="0" w:lastRowLastColumn="0"/>
            </w:pPr>
            <w:r>
              <w:t>Mọi</w:t>
            </w:r>
            <w:r>
              <w:rPr>
                <w:lang w:val="vi-VN"/>
              </w:rPr>
              <w:t xml:space="preserve"> văn hóa</w:t>
            </w:r>
          </w:p>
        </w:tc>
        <w:tc>
          <w:tcPr>
            <w:tcW w:w="2552" w:type="dxa"/>
            <w:vAlign w:val="center"/>
          </w:tcPr>
          <w:p w14:paraId="14A00E1B" w14:textId="1728F0AF" w:rsidR="00EA274D" w:rsidRDefault="00EA274D" w:rsidP="00EA274D">
            <w:pPr>
              <w:pStyle w:val="BodyText"/>
              <w:ind w:left="0"/>
              <w:cnfStyle w:val="000000100000" w:firstRow="0" w:lastRow="0" w:firstColumn="0" w:lastColumn="0" w:oddVBand="0" w:evenVBand="0" w:oddHBand="1" w:evenHBand="0" w:firstRowFirstColumn="0" w:firstRowLastColumn="0" w:lastRowFirstColumn="0" w:lastRowLastColumn="0"/>
            </w:pPr>
            <w:r>
              <w:t>Mọi</w:t>
            </w:r>
            <w:r>
              <w:rPr>
                <w:lang w:val="vi-VN"/>
              </w:rPr>
              <w:t xml:space="preserve"> văn hóa</w:t>
            </w:r>
          </w:p>
        </w:tc>
      </w:tr>
      <w:tr w:rsidR="00EA274D" w14:paraId="0C9DC89D" w14:textId="77777777" w:rsidTr="00B50CC5">
        <w:tc>
          <w:tcPr>
            <w:cnfStyle w:val="001000000000" w:firstRow="0" w:lastRow="0" w:firstColumn="1" w:lastColumn="0" w:oddVBand="0" w:evenVBand="0" w:oddHBand="0" w:evenHBand="0" w:firstRowFirstColumn="0" w:firstRowLastColumn="0" w:lastRowFirstColumn="0" w:lastRowLastColumn="0"/>
            <w:tcW w:w="1668" w:type="dxa"/>
            <w:vAlign w:val="center"/>
          </w:tcPr>
          <w:p w14:paraId="1E5C07F7" w14:textId="6B1195C7" w:rsidR="00EA274D" w:rsidRPr="000476F5" w:rsidRDefault="00EA274D" w:rsidP="00EA274D">
            <w:pPr>
              <w:pStyle w:val="BodyText"/>
              <w:ind w:left="0"/>
              <w:rPr>
                <w:lang w:val="vi-VN"/>
              </w:rPr>
            </w:pPr>
            <w:r>
              <w:t>Sở</w:t>
            </w:r>
            <w:r>
              <w:rPr>
                <w:lang w:val="vi-VN"/>
              </w:rPr>
              <w:t xml:space="preserve"> thích</w:t>
            </w:r>
          </w:p>
        </w:tc>
        <w:tc>
          <w:tcPr>
            <w:tcW w:w="2693" w:type="dxa"/>
            <w:vAlign w:val="center"/>
          </w:tcPr>
          <w:p w14:paraId="4BAA51B7" w14:textId="45B70F60" w:rsidR="00EA274D" w:rsidRPr="00057AE4" w:rsidRDefault="00EA274D" w:rsidP="00EA274D">
            <w:pPr>
              <w:pStyle w:val="BodyText"/>
              <w:ind w:left="0"/>
              <w:cnfStyle w:val="000000000000" w:firstRow="0" w:lastRow="0" w:firstColumn="0" w:lastColumn="0" w:oddVBand="0" w:evenVBand="0" w:oddHBand="0" w:evenHBand="0" w:firstRowFirstColumn="0" w:firstRowLastColumn="0" w:lastRowFirstColumn="0" w:lastRowLastColumn="0"/>
              <w:rPr>
                <w:lang w:val="vi-VN"/>
              </w:rPr>
            </w:pPr>
            <w:r>
              <w:t>Học</w:t>
            </w:r>
            <w:r>
              <w:rPr>
                <w:lang w:val="vi-VN"/>
              </w:rPr>
              <w:t xml:space="preserve"> nấu ăn</w:t>
            </w:r>
          </w:p>
        </w:tc>
        <w:tc>
          <w:tcPr>
            <w:tcW w:w="2693" w:type="dxa"/>
            <w:vAlign w:val="center"/>
          </w:tcPr>
          <w:p w14:paraId="600DC227" w14:textId="6A01F922" w:rsidR="00EA274D" w:rsidRPr="00057AE4" w:rsidRDefault="00EA274D" w:rsidP="00EA274D">
            <w:pPr>
              <w:pStyle w:val="BodyText"/>
              <w:ind w:left="0"/>
              <w:cnfStyle w:val="000000000000" w:firstRow="0" w:lastRow="0" w:firstColumn="0" w:lastColumn="0" w:oddVBand="0" w:evenVBand="0" w:oddHBand="0" w:evenHBand="0" w:firstRowFirstColumn="0" w:firstRowLastColumn="0" w:lastRowFirstColumn="0" w:lastRowLastColumn="0"/>
              <w:rPr>
                <w:lang w:val="vi-VN"/>
              </w:rPr>
            </w:pPr>
            <w:r>
              <w:t>Nấu</w:t>
            </w:r>
            <w:r>
              <w:rPr>
                <w:lang w:val="vi-VN"/>
              </w:rPr>
              <w:t xml:space="preserve"> ăn, c</w:t>
            </w:r>
            <w:r>
              <w:t>hia</w:t>
            </w:r>
            <w:r>
              <w:rPr>
                <w:lang w:val="vi-VN"/>
              </w:rPr>
              <w:t xml:space="preserve"> sẻ công thức nấu ăn</w:t>
            </w:r>
          </w:p>
        </w:tc>
        <w:tc>
          <w:tcPr>
            <w:tcW w:w="2552" w:type="dxa"/>
            <w:vAlign w:val="center"/>
          </w:tcPr>
          <w:p w14:paraId="0ADE48DC" w14:textId="6B2F23D4" w:rsidR="00EA274D" w:rsidRPr="00FC187F" w:rsidRDefault="00EA274D" w:rsidP="00EA274D">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Đặt</w:t>
            </w:r>
            <w:r>
              <w:rPr>
                <w:lang w:val="vi-VN"/>
              </w:rPr>
              <w:t xml:space="preserve"> mua hàng online</w:t>
            </w:r>
          </w:p>
        </w:tc>
      </w:tr>
      <w:tr w:rsidR="00EA274D" w14:paraId="7EAF39FD" w14:textId="77777777" w:rsidTr="00B5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F2A313E" w14:textId="747248FB" w:rsidR="00EA274D" w:rsidRPr="000476F5" w:rsidRDefault="00EA274D" w:rsidP="00EA274D">
            <w:pPr>
              <w:pStyle w:val="BodyText"/>
              <w:ind w:left="0"/>
              <w:rPr>
                <w:lang w:val="vi-VN"/>
              </w:rPr>
            </w:pPr>
            <w:r>
              <w:t>Thói</w:t>
            </w:r>
            <w:r>
              <w:rPr>
                <w:lang w:val="vi-VN"/>
              </w:rPr>
              <w:t xml:space="preserve"> quen</w:t>
            </w:r>
          </w:p>
        </w:tc>
        <w:tc>
          <w:tcPr>
            <w:tcW w:w="2693" w:type="dxa"/>
            <w:vAlign w:val="center"/>
          </w:tcPr>
          <w:p w14:paraId="30AFEB4B" w14:textId="4B8644AC" w:rsidR="00EA274D" w:rsidRPr="000E6A12" w:rsidRDefault="00EA274D" w:rsidP="00EA274D">
            <w:pPr>
              <w:pStyle w:val="BodyText"/>
              <w:ind w:left="0"/>
              <w:cnfStyle w:val="000000100000" w:firstRow="0" w:lastRow="0" w:firstColumn="0" w:lastColumn="0" w:oddVBand="0" w:evenVBand="0" w:oddHBand="1" w:evenHBand="0" w:firstRowFirstColumn="0" w:firstRowLastColumn="0" w:lastRowFirstColumn="0" w:lastRowLastColumn="0"/>
              <w:rPr>
                <w:lang w:val="vi-VN"/>
              </w:rPr>
            </w:pPr>
            <w:r>
              <w:t>Tìm</w:t>
            </w:r>
            <w:r>
              <w:rPr>
                <w:lang w:val="vi-VN"/>
              </w:rPr>
              <w:t xml:space="preserve"> kiếm công thức</w:t>
            </w:r>
          </w:p>
        </w:tc>
        <w:tc>
          <w:tcPr>
            <w:tcW w:w="2693" w:type="dxa"/>
            <w:vAlign w:val="center"/>
          </w:tcPr>
          <w:p w14:paraId="67E278EE" w14:textId="2571B5B9" w:rsidR="00EA274D" w:rsidRPr="00386BA7" w:rsidRDefault="00EA274D" w:rsidP="00EA274D">
            <w:pPr>
              <w:pStyle w:val="BodyText"/>
              <w:ind w:left="0"/>
              <w:cnfStyle w:val="000000100000" w:firstRow="0" w:lastRow="0" w:firstColumn="0" w:lastColumn="0" w:oddVBand="0" w:evenVBand="0" w:oddHBand="1" w:evenHBand="0" w:firstRowFirstColumn="0" w:firstRowLastColumn="0" w:lastRowFirstColumn="0" w:lastRowLastColumn="0"/>
              <w:rPr>
                <w:lang w:val="vi-VN"/>
              </w:rPr>
            </w:pPr>
            <w:r>
              <w:t>Nấu</w:t>
            </w:r>
            <w:r>
              <w:rPr>
                <w:lang w:val="vi-VN"/>
              </w:rPr>
              <w:t xml:space="preserve"> ăn</w:t>
            </w:r>
          </w:p>
        </w:tc>
        <w:tc>
          <w:tcPr>
            <w:tcW w:w="2552" w:type="dxa"/>
            <w:vAlign w:val="center"/>
          </w:tcPr>
          <w:p w14:paraId="764636BF" w14:textId="1D5D892F" w:rsidR="00EA274D" w:rsidRPr="00386BA7" w:rsidRDefault="00EA274D" w:rsidP="00EA274D">
            <w:pPr>
              <w:pStyle w:val="BodyText"/>
              <w:ind w:left="0"/>
              <w:cnfStyle w:val="000000100000" w:firstRow="0" w:lastRow="0" w:firstColumn="0" w:lastColumn="0" w:oddVBand="0" w:evenVBand="0" w:oddHBand="1" w:evenHBand="0" w:firstRowFirstColumn="0" w:firstRowLastColumn="0" w:lastRowFirstColumn="0" w:lastRowLastColumn="0"/>
              <w:rPr>
                <w:lang w:val="vi-VN"/>
              </w:rPr>
            </w:pPr>
            <w:r>
              <w:t>Đặt</w:t>
            </w:r>
            <w:r>
              <w:rPr>
                <w:lang w:val="vi-VN"/>
              </w:rPr>
              <w:t xml:space="preserve"> mua hàng online</w:t>
            </w:r>
          </w:p>
        </w:tc>
      </w:tr>
      <w:tr w:rsidR="00EA274D" w14:paraId="013579DD" w14:textId="77777777" w:rsidTr="00B50CC5">
        <w:tc>
          <w:tcPr>
            <w:cnfStyle w:val="001000000000" w:firstRow="0" w:lastRow="0" w:firstColumn="1" w:lastColumn="0" w:oddVBand="0" w:evenVBand="0" w:oddHBand="0" w:evenHBand="0" w:firstRowFirstColumn="0" w:firstRowLastColumn="0" w:lastRowFirstColumn="0" w:lastRowLastColumn="0"/>
            <w:tcW w:w="1668" w:type="dxa"/>
            <w:vAlign w:val="center"/>
          </w:tcPr>
          <w:p w14:paraId="2350A1D0" w14:textId="087BF328" w:rsidR="00EA274D" w:rsidRPr="0087538F" w:rsidRDefault="00EA274D" w:rsidP="00EA274D">
            <w:pPr>
              <w:pStyle w:val="BodyText"/>
              <w:ind w:left="0"/>
              <w:rPr>
                <w:lang w:val="vi-VN"/>
              </w:rPr>
            </w:pPr>
            <w:r>
              <w:t>Mong</w:t>
            </w:r>
            <w:r>
              <w:rPr>
                <w:lang w:val="vi-VN"/>
              </w:rPr>
              <w:t xml:space="preserve"> muốn</w:t>
            </w:r>
          </w:p>
        </w:tc>
        <w:tc>
          <w:tcPr>
            <w:tcW w:w="2693" w:type="dxa"/>
            <w:vAlign w:val="center"/>
          </w:tcPr>
          <w:p w14:paraId="675C68A0" w14:textId="7A525F1A" w:rsidR="00EA274D" w:rsidRPr="00922FE3" w:rsidRDefault="00EA274D" w:rsidP="00EA274D">
            <w:pPr>
              <w:pStyle w:val="BodyText"/>
              <w:ind w:left="0"/>
              <w:cnfStyle w:val="000000000000" w:firstRow="0" w:lastRow="0" w:firstColumn="0" w:lastColumn="0" w:oddVBand="0" w:evenVBand="0" w:oddHBand="0" w:evenHBand="0" w:firstRowFirstColumn="0" w:firstRowLastColumn="0" w:lastRowFirstColumn="0" w:lastRowLastColumn="0"/>
              <w:rPr>
                <w:lang w:val="vi-VN"/>
              </w:rPr>
            </w:pPr>
            <w:r>
              <w:t>Cải</w:t>
            </w:r>
            <w:r>
              <w:rPr>
                <w:lang w:val="vi-VN"/>
              </w:rPr>
              <w:t xml:space="preserve"> thiện kỹ năng bếp núc, học thêm nhiều công thức và bí quyết nấu ăn</w:t>
            </w:r>
          </w:p>
        </w:tc>
        <w:tc>
          <w:tcPr>
            <w:tcW w:w="2693" w:type="dxa"/>
            <w:vAlign w:val="center"/>
          </w:tcPr>
          <w:p w14:paraId="5F26A794" w14:textId="70332DA0" w:rsidR="00EA274D" w:rsidRPr="00760C4E" w:rsidRDefault="00EA274D" w:rsidP="00EA274D">
            <w:pPr>
              <w:pStyle w:val="BodyText"/>
              <w:ind w:left="0"/>
              <w:cnfStyle w:val="000000000000" w:firstRow="0" w:lastRow="0" w:firstColumn="0" w:lastColumn="0" w:oddVBand="0" w:evenVBand="0" w:oddHBand="0" w:evenHBand="0" w:firstRowFirstColumn="0" w:firstRowLastColumn="0" w:lastRowFirstColumn="0" w:lastRowLastColumn="0"/>
              <w:rPr>
                <w:lang w:val="vi-VN"/>
              </w:rPr>
            </w:pPr>
            <w:r>
              <w:t>Chia</w:t>
            </w:r>
            <w:r>
              <w:rPr>
                <w:lang w:val="vi-VN"/>
              </w:rPr>
              <w:t xml:space="preserve"> sẻ và nhận đánh giá về các công thức của mình với mọi người xung quanh</w:t>
            </w:r>
          </w:p>
        </w:tc>
        <w:tc>
          <w:tcPr>
            <w:tcW w:w="2552" w:type="dxa"/>
            <w:vAlign w:val="center"/>
          </w:tcPr>
          <w:p w14:paraId="68F7B05B" w14:textId="470F015A" w:rsidR="00EA274D" w:rsidRPr="00FB2A64" w:rsidRDefault="00EA274D" w:rsidP="00EA274D">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Đặt</w:t>
            </w:r>
            <w:r>
              <w:rPr>
                <w:lang w:val="vi-VN"/>
              </w:rPr>
              <w:t xml:space="preserve"> mua nguyên liệu thực phẩm online thay vì phải đi mua trực tiếp, giúp tiết kiệm thời gian và công sức lựa chọn số lượng nguyên liệu, thực phẩm tốt và phù hợp</w:t>
            </w:r>
          </w:p>
        </w:tc>
      </w:tr>
      <w:tr w:rsidR="00F36517" w14:paraId="659877C8" w14:textId="77777777" w:rsidTr="00B5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B90CEDA" w14:textId="05933156" w:rsidR="00F36517" w:rsidRPr="0087538F" w:rsidRDefault="00F36517" w:rsidP="00F36517">
            <w:pPr>
              <w:pStyle w:val="BodyText"/>
              <w:ind w:left="0"/>
              <w:rPr>
                <w:lang w:val="vi-VN"/>
              </w:rPr>
            </w:pPr>
            <w:r>
              <w:t>Giới</w:t>
            </w:r>
            <w:r>
              <w:rPr>
                <w:lang w:val="vi-VN"/>
              </w:rPr>
              <w:t xml:space="preserve"> hạn</w:t>
            </w:r>
          </w:p>
        </w:tc>
        <w:tc>
          <w:tcPr>
            <w:tcW w:w="2693" w:type="dxa"/>
            <w:vAlign w:val="center"/>
          </w:tcPr>
          <w:p w14:paraId="7D5C6A8B" w14:textId="0A2C8C9F" w:rsidR="00F36517" w:rsidRPr="00F36517" w:rsidRDefault="00F36517" w:rsidP="00F36517">
            <w:pPr>
              <w:pStyle w:val="BodyText"/>
              <w:ind w:left="0"/>
              <w:cnfStyle w:val="000000100000" w:firstRow="0" w:lastRow="0" w:firstColumn="0" w:lastColumn="0" w:oddVBand="0" w:evenVBand="0" w:oddHBand="1" w:evenHBand="0" w:firstRowFirstColumn="0" w:firstRowLastColumn="0" w:lastRowFirstColumn="0" w:lastRowLastColumn="0"/>
              <w:rPr>
                <w:lang w:val="vi-VN"/>
              </w:rPr>
            </w:pPr>
            <w:r>
              <w:t>Không</w:t>
            </w:r>
            <w:r>
              <w:rPr>
                <w:lang w:val="vi-VN"/>
              </w:rPr>
              <w:t xml:space="preserve"> có giới hạn</w:t>
            </w:r>
          </w:p>
        </w:tc>
        <w:tc>
          <w:tcPr>
            <w:tcW w:w="2693" w:type="dxa"/>
            <w:vAlign w:val="center"/>
          </w:tcPr>
          <w:p w14:paraId="5D704AB5" w14:textId="56A5F953" w:rsidR="00F36517" w:rsidRDefault="00F36517" w:rsidP="00F36517">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có giới hạn</w:t>
            </w:r>
          </w:p>
        </w:tc>
        <w:tc>
          <w:tcPr>
            <w:tcW w:w="2552" w:type="dxa"/>
            <w:vAlign w:val="center"/>
          </w:tcPr>
          <w:p w14:paraId="37EEF778" w14:textId="08EE6F4C" w:rsidR="00F36517" w:rsidRDefault="00F36517" w:rsidP="00F36517">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có giới hạn</w:t>
            </w:r>
          </w:p>
        </w:tc>
      </w:tr>
    </w:tbl>
    <w:p w14:paraId="1D7E5A3B" w14:textId="6AA229C6" w:rsidR="00F81399" w:rsidRDefault="00F81399" w:rsidP="005B72BB">
      <w:pPr>
        <w:pStyle w:val="InfoBlue"/>
      </w:pPr>
    </w:p>
    <w:p w14:paraId="55D20BF2" w14:textId="65985D25" w:rsidR="0008746D" w:rsidRPr="0008746D" w:rsidRDefault="008F4175" w:rsidP="00216F04">
      <w:pPr>
        <w:pStyle w:val="Heading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477214792"/>
      <w:r>
        <w:t xml:space="preserve">User Task and </w:t>
      </w:r>
      <w:r w:rsidR="000439F1">
        <w:t>Environment</w:t>
      </w:r>
      <w:bookmarkEnd w:id="26"/>
      <w:bookmarkEnd w:id="27"/>
      <w:bookmarkEnd w:id="28"/>
      <w:bookmarkEnd w:id="29"/>
      <w:bookmarkEnd w:id="30"/>
      <w:bookmarkEnd w:id="31"/>
      <w:bookmarkEnd w:id="32"/>
      <w:bookmarkEnd w:id="33"/>
    </w:p>
    <w:tbl>
      <w:tblPr>
        <w:tblStyle w:val="GridTable4-Accent1"/>
        <w:tblW w:w="0" w:type="auto"/>
        <w:tblLook w:val="04A0" w:firstRow="1" w:lastRow="0" w:firstColumn="1" w:lastColumn="0" w:noHBand="0" w:noVBand="1"/>
      </w:tblPr>
      <w:tblGrid>
        <w:gridCol w:w="1226"/>
        <w:gridCol w:w="2890"/>
        <w:gridCol w:w="1937"/>
        <w:gridCol w:w="1530"/>
        <w:gridCol w:w="1767"/>
      </w:tblGrid>
      <w:tr w:rsidR="00C509C3" w14:paraId="469773FA" w14:textId="77777777" w:rsidTr="00B04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76CBC098" w14:textId="22CFDA6A" w:rsidR="002C1817" w:rsidRPr="002C1817" w:rsidRDefault="002C1817" w:rsidP="00C509C3">
            <w:pPr>
              <w:pStyle w:val="BodyText"/>
              <w:ind w:left="0"/>
              <w:jc w:val="center"/>
              <w:rPr>
                <w:lang w:val="vi-VN"/>
              </w:rPr>
            </w:pPr>
            <w:r>
              <w:t>Tác</w:t>
            </w:r>
            <w:r>
              <w:rPr>
                <w:lang w:val="vi-VN"/>
              </w:rPr>
              <w:t xml:space="preserve"> vụ</w:t>
            </w:r>
          </w:p>
        </w:tc>
        <w:tc>
          <w:tcPr>
            <w:tcW w:w="2977" w:type="dxa"/>
            <w:vAlign w:val="center"/>
          </w:tcPr>
          <w:p w14:paraId="01A88F4B" w14:textId="7FBCC59B" w:rsidR="002C1817" w:rsidRPr="002C1817" w:rsidRDefault="002C1817" w:rsidP="00C509C3">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Mục</w:t>
            </w:r>
            <w:r>
              <w:rPr>
                <w:lang w:val="vi-VN"/>
              </w:rPr>
              <w:t xml:space="preserve"> tiêu</w:t>
            </w:r>
          </w:p>
        </w:tc>
        <w:tc>
          <w:tcPr>
            <w:tcW w:w="1985" w:type="dxa"/>
            <w:vAlign w:val="center"/>
          </w:tcPr>
          <w:p w14:paraId="3A8DDE54" w14:textId="6875911B" w:rsidR="002C1817" w:rsidRPr="002C1817" w:rsidRDefault="002C1817" w:rsidP="00C509C3">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Được</w:t>
            </w:r>
            <w:r>
              <w:rPr>
                <w:lang w:val="vi-VN"/>
              </w:rPr>
              <w:t xml:space="preserve"> thực hiện bởi</w:t>
            </w:r>
          </w:p>
        </w:tc>
        <w:tc>
          <w:tcPr>
            <w:tcW w:w="1559" w:type="dxa"/>
            <w:vAlign w:val="center"/>
          </w:tcPr>
          <w:p w14:paraId="6F970B30" w14:textId="18714C04" w:rsidR="002C1817" w:rsidRPr="009A6A83" w:rsidRDefault="009A6A83" w:rsidP="00C509C3">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Tần</w:t>
            </w:r>
            <w:r>
              <w:rPr>
                <w:lang w:val="vi-VN"/>
              </w:rPr>
              <w:t xml:space="preserve"> suất</w:t>
            </w:r>
          </w:p>
        </w:tc>
        <w:tc>
          <w:tcPr>
            <w:tcW w:w="1813" w:type="dxa"/>
            <w:vAlign w:val="center"/>
          </w:tcPr>
          <w:p w14:paraId="10953178" w14:textId="2BA7579A" w:rsidR="002C1817" w:rsidRPr="009A6A83" w:rsidRDefault="009A6A83" w:rsidP="00C509C3">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Ràng</w:t>
            </w:r>
            <w:r>
              <w:rPr>
                <w:lang w:val="vi-VN"/>
              </w:rPr>
              <w:t xml:space="preserve"> buộc</w:t>
            </w:r>
          </w:p>
        </w:tc>
      </w:tr>
      <w:tr w:rsidR="00B237D9" w14:paraId="4BAB6E01" w14:textId="77777777" w:rsidTr="00B04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01129A94" w14:textId="533EB8DA" w:rsidR="00B237D9" w:rsidRPr="00B237D9" w:rsidRDefault="00B237D9" w:rsidP="00E91766">
            <w:pPr>
              <w:pStyle w:val="BodyText"/>
              <w:ind w:left="0"/>
              <w:rPr>
                <w:lang w:val="vi-VN"/>
              </w:rPr>
            </w:pPr>
            <w:r>
              <w:t>Đăng</w:t>
            </w:r>
            <w:r>
              <w:rPr>
                <w:lang w:val="vi-VN"/>
              </w:rPr>
              <w:t xml:space="preserve"> ký</w:t>
            </w:r>
          </w:p>
        </w:tc>
        <w:tc>
          <w:tcPr>
            <w:tcW w:w="2977" w:type="dxa"/>
            <w:vAlign w:val="center"/>
          </w:tcPr>
          <w:p w14:paraId="41C0E0BB" w14:textId="7E7E6618" w:rsidR="00B237D9" w:rsidRPr="00B237D9" w:rsidRDefault="00B237D9" w:rsidP="00E91766">
            <w:pPr>
              <w:pStyle w:val="BodyText"/>
              <w:ind w:left="0"/>
              <w:cnfStyle w:val="000000100000" w:firstRow="0" w:lastRow="0" w:firstColumn="0" w:lastColumn="0" w:oddVBand="0" w:evenVBand="0" w:oddHBand="1" w:evenHBand="0" w:firstRowFirstColumn="0" w:firstRowLastColumn="0" w:lastRowFirstColumn="0" w:lastRowLastColumn="0"/>
              <w:rPr>
                <w:lang w:val="vi-VN"/>
              </w:rPr>
            </w:pPr>
            <w:r>
              <w:t>Tạo</w:t>
            </w:r>
            <w:r>
              <w:rPr>
                <w:lang w:val="vi-VN"/>
              </w:rPr>
              <w:t xml:space="preserve"> tài khoản</w:t>
            </w:r>
          </w:p>
        </w:tc>
        <w:tc>
          <w:tcPr>
            <w:tcW w:w="1985" w:type="dxa"/>
            <w:vAlign w:val="center"/>
          </w:tcPr>
          <w:p w14:paraId="1F7A2BEC" w14:textId="35AB63CC" w:rsidR="00B237D9" w:rsidRPr="00B237D9" w:rsidRDefault="00B237D9" w:rsidP="00E91766">
            <w:pPr>
              <w:pStyle w:val="BodyText"/>
              <w:ind w:left="0"/>
              <w:cnfStyle w:val="000000100000" w:firstRow="0" w:lastRow="0" w:firstColumn="0" w:lastColumn="0" w:oddVBand="0" w:evenVBand="0" w:oddHBand="1" w:evenHBand="0" w:firstRowFirstColumn="0" w:firstRowLastColumn="0" w:lastRowFirstColumn="0" w:lastRowLastColumn="0"/>
              <w:rPr>
                <w:lang w:val="vi-VN"/>
              </w:rPr>
            </w:pPr>
            <w:r>
              <w:t>Mọi</w:t>
            </w:r>
            <w:r>
              <w:rPr>
                <w:lang w:val="vi-VN"/>
              </w:rPr>
              <w:t xml:space="preserve"> người dùng</w:t>
            </w:r>
          </w:p>
        </w:tc>
        <w:tc>
          <w:tcPr>
            <w:tcW w:w="1559" w:type="dxa"/>
            <w:vAlign w:val="center"/>
          </w:tcPr>
          <w:p w14:paraId="2CF3AE57" w14:textId="140080C8" w:rsidR="00B237D9" w:rsidRPr="0019444A" w:rsidRDefault="0019444A" w:rsidP="00E91766">
            <w:pPr>
              <w:pStyle w:val="BodyText"/>
              <w:ind w:left="0"/>
              <w:cnfStyle w:val="000000100000" w:firstRow="0" w:lastRow="0" w:firstColumn="0" w:lastColumn="0" w:oddVBand="0" w:evenVBand="0" w:oddHBand="1" w:evenHBand="0" w:firstRowFirstColumn="0" w:firstRowLastColumn="0" w:lastRowFirstColumn="0" w:lastRowLastColumn="0"/>
              <w:rPr>
                <w:lang w:val="vi-VN"/>
              </w:rPr>
            </w:pPr>
            <w:r>
              <w:t>Một</w:t>
            </w:r>
            <w:r>
              <w:rPr>
                <w:lang w:val="vi-VN"/>
              </w:rPr>
              <w:t xml:space="preserve"> lần duy nhất đối với một người dùng</w:t>
            </w:r>
          </w:p>
        </w:tc>
        <w:tc>
          <w:tcPr>
            <w:tcW w:w="1813" w:type="dxa"/>
            <w:vAlign w:val="center"/>
          </w:tcPr>
          <w:p w14:paraId="1B73FC86" w14:textId="77777777" w:rsidR="00B237D9" w:rsidRDefault="00B237D9" w:rsidP="00E91766">
            <w:pPr>
              <w:pStyle w:val="BodyText"/>
              <w:ind w:left="0"/>
              <w:cnfStyle w:val="000000100000" w:firstRow="0" w:lastRow="0" w:firstColumn="0" w:lastColumn="0" w:oddVBand="0" w:evenVBand="0" w:oddHBand="1" w:evenHBand="0" w:firstRowFirstColumn="0" w:firstRowLastColumn="0" w:lastRowFirstColumn="0" w:lastRowLastColumn="0"/>
            </w:pPr>
          </w:p>
        </w:tc>
      </w:tr>
      <w:tr w:rsidR="00B904E3" w14:paraId="1F889AE4" w14:textId="77777777" w:rsidTr="00B048C2">
        <w:tc>
          <w:tcPr>
            <w:cnfStyle w:val="001000000000" w:firstRow="0" w:lastRow="0" w:firstColumn="1" w:lastColumn="0" w:oddVBand="0" w:evenVBand="0" w:oddHBand="0" w:evenHBand="0" w:firstRowFirstColumn="0" w:firstRowLastColumn="0" w:lastRowFirstColumn="0" w:lastRowLastColumn="0"/>
            <w:tcW w:w="1242" w:type="dxa"/>
            <w:vAlign w:val="center"/>
          </w:tcPr>
          <w:p w14:paraId="2D986D0F" w14:textId="02AAFD18" w:rsidR="00B904E3" w:rsidRPr="0019444A" w:rsidRDefault="00B904E3" w:rsidP="00B904E3">
            <w:pPr>
              <w:pStyle w:val="BodyText"/>
              <w:ind w:left="0"/>
              <w:rPr>
                <w:lang w:val="vi-VN"/>
              </w:rPr>
            </w:pPr>
            <w:r>
              <w:t>Đăng</w:t>
            </w:r>
            <w:r>
              <w:rPr>
                <w:lang w:val="vi-VN"/>
              </w:rPr>
              <w:t xml:space="preserve"> nhập</w:t>
            </w:r>
          </w:p>
        </w:tc>
        <w:tc>
          <w:tcPr>
            <w:tcW w:w="2977" w:type="dxa"/>
            <w:vAlign w:val="center"/>
          </w:tcPr>
          <w:p w14:paraId="4B9CB06A" w14:textId="074898E7" w:rsidR="00B904E3" w:rsidRPr="0019444A"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Đăng</w:t>
            </w:r>
            <w:r>
              <w:rPr>
                <w:lang w:val="vi-VN"/>
              </w:rPr>
              <w:t xml:space="preserve"> nhập vào tài khoản</w:t>
            </w:r>
          </w:p>
        </w:tc>
        <w:tc>
          <w:tcPr>
            <w:tcW w:w="1985" w:type="dxa"/>
            <w:vAlign w:val="center"/>
          </w:tcPr>
          <w:p w14:paraId="5528B5C9" w14:textId="3E67A1FB" w:rsidR="00B904E3"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pPr>
            <w:r>
              <w:t>Mọi</w:t>
            </w:r>
            <w:r>
              <w:rPr>
                <w:lang w:val="vi-VN"/>
              </w:rPr>
              <w:t xml:space="preserve"> người dùng</w:t>
            </w:r>
          </w:p>
        </w:tc>
        <w:tc>
          <w:tcPr>
            <w:tcW w:w="1559" w:type="dxa"/>
            <w:vAlign w:val="center"/>
          </w:tcPr>
          <w:p w14:paraId="15D2D3B6" w14:textId="6A31790B" w:rsidR="00B904E3" w:rsidRPr="00B904E3"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Thường</w:t>
            </w:r>
            <w:r>
              <w:rPr>
                <w:lang w:val="vi-VN"/>
              </w:rPr>
              <w:t xml:space="preserve"> xuyên</w:t>
            </w:r>
          </w:p>
        </w:tc>
        <w:tc>
          <w:tcPr>
            <w:tcW w:w="1813" w:type="dxa"/>
            <w:vAlign w:val="center"/>
          </w:tcPr>
          <w:p w14:paraId="5410B1FA" w14:textId="77777777" w:rsidR="00B904E3"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pPr>
          </w:p>
        </w:tc>
      </w:tr>
      <w:tr w:rsidR="00B904E3" w14:paraId="0605B553" w14:textId="77777777" w:rsidTr="00B04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3B491E2E" w14:textId="699A0892" w:rsidR="00B904E3" w:rsidRPr="00641947" w:rsidRDefault="00B904E3" w:rsidP="00B904E3">
            <w:pPr>
              <w:pStyle w:val="BodyText"/>
              <w:ind w:left="0"/>
              <w:rPr>
                <w:lang w:val="vi-VN"/>
              </w:rPr>
            </w:pPr>
            <w:r>
              <w:t>Tìm</w:t>
            </w:r>
            <w:r>
              <w:rPr>
                <w:lang w:val="vi-VN"/>
              </w:rPr>
              <w:t xml:space="preserve"> kiếm công thức</w:t>
            </w:r>
          </w:p>
        </w:tc>
        <w:tc>
          <w:tcPr>
            <w:tcW w:w="2977" w:type="dxa"/>
            <w:vAlign w:val="center"/>
          </w:tcPr>
          <w:p w14:paraId="7F1794D0" w14:textId="6C6069E4" w:rsidR="00B904E3" w:rsidRPr="00693358" w:rsidRDefault="00B904E3"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Tìm</w:t>
            </w:r>
            <w:r>
              <w:rPr>
                <w:lang w:val="vi-VN"/>
              </w:rPr>
              <w:t xml:space="preserve"> và làm theo các công thức có sẵn trên website</w:t>
            </w:r>
          </w:p>
        </w:tc>
        <w:tc>
          <w:tcPr>
            <w:tcW w:w="1985" w:type="dxa"/>
            <w:vAlign w:val="center"/>
          </w:tcPr>
          <w:p w14:paraId="46B4E20E" w14:textId="65CFB1EB" w:rsidR="00B904E3" w:rsidRPr="00693358" w:rsidRDefault="00B904E3"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Người</w:t>
            </w:r>
            <w:r>
              <w:rPr>
                <w:lang w:val="vi-VN"/>
              </w:rPr>
              <w:t xml:space="preserve"> tìm kiếm công thức</w:t>
            </w:r>
          </w:p>
        </w:tc>
        <w:tc>
          <w:tcPr>
            <w:tcW w:w="1559" w:type="dxa"/>
            <w:vAlign w:val="center"/>
          </w:tcPr>
          <w:p w14:paraId="2450FB8B" w14:textId="3495929F" w:rsidR="00B904E3" w:rsidRPr="00BD31BE" w:rsidRDefault="00B904E3"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Thường</w:t>
            </w:r>
            <w:r>
              <w:rPr>
                <w:lang w:val="vi-VN"/>
              </w:rPr>
              <w:t xml:space="preserve"> xuyên</w:t>
            </w:r>
          </w:p>
        </w:tc>
        <w:tc>
          <w:tcPr>
            <w:tcW w:w="1813" w:type="dxa"/>
            <w:vAlign w:val="center"/>
          </w:tcPr>
          <w:p w14:paraId="51CECFC6" w14:textId="77777777" w:rsidR="00B904E3" w:rsidRDefault="00B904E3" w:rsidP="00B904E3">
            <w:pPr>
              <w:pStyle w:val="BodyText"/>
              <w:ind w:left="0"/>
              <w:cnfStyle w:val="000000100000" w:firstRow="0" w:lastRow="0" w:firstColumn="0" w:lastColumn="0" w:oddVBand="0" w:evenVBand="0" w:oddHBand="1" w:evenHBand="0" w:firstRowFirstColumn="0" w:firstRowLastColumn="0" w:lastRowFirstColumn="0" w:lastRowLastColumn="0"/>
            </w:pPr>
          </w:p>
        </w:tc>
      </w:tr>
      <w:tr w:rsidR="00B904E3" w14:paraId="45209C61" w14:textId="77777777" w:rsidTr="00B048C2">
        <w:tc>
          <w:tcPr>
            <w:cnfStyle w:val="001000000000" w:firstRow="0" w:lastRow="0" w:firstColumn="1" w:lastColumn="0" w:oddVBand="0" w:evenVBand="0" w:oddHBand="0" w:evenHBand="0" w:firstRowFirstColumn="0" w:firstRowLastColumn="0" w:lastRowFirstColumn="0" w:lastRowLastColumn="0"/>
            <w:tcW w:w="1242" w:type="dxa"/>
            <w:vAlign w:val="center"/>
          </w:tcPr>
          <w:p w14:paraId="2409F530" w14:textId="44C555D0" w:rsidR="00B904E3" w:rsidRPr="00CB3166" w:rsidRDefault="00B904E3" w:rsidP="00B904E3">
            <w:pPr>
              <w:pStyle w:val="BodyText"/>
              <w:ind w:left="0"/>
              <w:rPr>
                <w:lang w:val="vi-VN"/>
              </w:rPr>
            </w:pPr>
            <w:r>
              <w:t>Đánh</w:t>
            </w:r>
            <w:r>
              <w:rPr>
                <w:lang w:val="vi-VN"/>
              </w:rPr>
              <w:t xml:space="preserve"> giá, nhận xét công thức</w:t>
            </w:r>
          </w:p>
        </w:tc>
        <w:tc>
          <w:tcPr>
            <w:tcW w:w="2977" w:type="dxa"/>
            <w:vAlign w:val="center"/>
          </w:tcPr>
          <w:p w14:paraId="2D100995" w14:textId="5BA9233D" w:rsidR="00B904E3" w:rsidRPr="001E40F5"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Đưa</w:t>
            </w:r>
            <w:r>
              <w:rPr>
                <w:lang w:val="vi-VN"/>
              </w:rPr>
              <w:t xml:space="preserve"> ra ý kiến để người đăng tải có thể điều chỉnh công thức</w:t>
            </w:r>
          </w:p>
        </w:tc>
        <w:tc>
          <w:tcPr>
            <w:tcW w:w="1985" w:type="dxa"/>
            <w:vAlign w:val="center"/>
          </w:tcPr>
          <w:p w14:paraId="5B4C561F" w14:textId="2FD9C75C" w:rsidR="00B904E3" w:rsidRPr="00035708"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Người</w:t>
            </w:r>
            <w:r>
              <w:rPr>
                <w:lang w:val="vi-VN"/>
              </w:rPr>
              <w:t xml:space="preserve"> tìm kiếm công thức</w:t>
            </w:r>
          </w:p>
        </w:tc>
        <w:tc>
          <w:tcPr>
            <w:tcW w:w="1559" w:type="dxa"/>
            <w:vAlign w:val="center"/>
          </w:tcPr>
          <w:p w14:paraId="1A90B78F" w14:textId="395BB398" w:rsidR="00B904E3" w:rsidRPr="009C45F0"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Thỉnh</w:t>
            </w:r>
            <w:r>
              <w:rPr>
                <w:lang w:val="vi-VN"/>
              </w:rPr>
              <w:t xml:space="preserve"> thoảng</w:t>
            </w:r>
          </w:p>
        </w:tc>
        <w:tc>
          <w:tcPr>
            <w:tcW w:w="1813" w:type="dxa"/>
            <w:vAlign w:val="center"/>
          </w:tcPr>
          <w:p w14:paraId="3CDEA9B0" w14:textId="77777777" w:rsidR="00B904E3"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pPr>
          </w:p>
        </w:tc>
      </w:tr>
      <w:tr w:rsidR="00B904E3" w14:paraId="070082C3" w14:textId="77777777" w:rsidTr="00B04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0571C66B" w14:textId="265BEE80" w:rsidR="00B904E3" w:rsidRPr="00D95129" w:rsidRDefault="00B904E3" w:rsidP="00B904E3">
            <w:pPr>
              <w:pStyle w:val="BodyText"/>
              <w:ind w:left="0"/>
              <w:rPr>
                <w:lang w:val="vi-VN"/>
              </w:rPr>
            </w:pPr>
            <w:r>
              <w:t>Đăng</w:t>
            </w:r>
            <w:r>
              <w:rPr>
                <w:lang w:val="vi-VN"/>
              </w:rPr>
              <w:t xml:space="preserve"> tải công thức</w:t>
            </w:r>
          </w:p>
        </w:tc>
        <w:tc>
          <w:tcPr>
            <w:tcW w:w="2977" w:type="dxa"/>
            <w:vAlign w:val="center"/>
          </w:tcPr>
          <w:p w14:paraId="78D5BD13" w14:textId="30B0DCF1" w:rsidR="00B904E3" w:rsidRPr="00EB593E" w:rsidRDefault="00B904E3"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Chia</w:t>
            </w:r>
            <w:r>
              <w:rPr>
                <w:lang w:val="vi-VN"/>
              </w:rPr>
              <w:t xml:space="preserve"> sẻ công thức với mọi người trên website cùng làm theo</w:t>
            </w:r>
          </w:p>
        </w:tc>
        <w:tc>
          <w:tcPr>
            <w:tcW w:w="1985" w:type="dxa"/>
            <w:vAlign w:val="center"/>
          </w:tcPr>
          <w:p w14:paraId="3AC389AC" w14:textId="2744837A" w:rsidR="00B904E3" w:rsidRPr="0069274A" w:rsidRDefault="00B904E3"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Người</w:t>
            </w:r>
            <w:r>
              <w:rPr>
                <w:lang w:val="vi-VN"/>
              </w:rPr>
              <w:t xml:space="preserve"> đăng tải công thức</w:t>
            </w:r>
          </w:p>
        </w:tc>
        <w:tc>
          <w:tcPr>
            <w:tcW w:w="1559" w:type="dxa"/>
            <w:vAlign w:val="center"/>
          </w:tcPr>
          <w:p w14:paraId="7A856A6A" w14:textId="6836BD6C" w:rsidR="00B904E3" w:rsidRPr="0069274A" w:rsidRDefault="00B904E3"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Thình</w:t>
            </w:r>
            <w:r>
              <w:rPr>
                <w:lang w:val="vi-VN"/>
              </w:rPr>
              <w:t xml:space="preserve"> thoảng</w:t>
            </w:r>
          </w:p>
        </w:tc>
        <w:tc>
          <w:tcPr>
            <w:tcW w:w="1813" w:type="dxa"/>
            <w:vAlign w:val="center"/>
          </w:tcPr>
          <w:p w14:paraId="6B506A07" w14:textId="77777777" w:rsidR="00B904E3" w:rsidRDefault="00B904E3" w:rsidP="00B904E3">
            <w:pPr>
              <w:pStyle w:val="BodyText"/>
              <w:ind w:left="0"/>
              <w:cnfStyle w:val="000000100000" w:firstRow="0" w:lastRow="0" w:firstColumn="0" w:lastColumn="0" w:oddVBand="0" w:evenVBand="0" w:oddHBand="1" w:evenHBand="0" w:firstRowFirstColumn="0" w:firstRowLastColumn="0" w:lastRowFirstColumn="0" w:lastRowLastColumn="0"/>
            </w:pPr>
          </w:p>
        </w:tc>
      </w:tr>
      <w:tr w:rsidR="00B904E3" w14:paraId="07855318" w14:textId="77777777" w:rsidTr="00B048C2">
        <w:tc>
          <w:tcPr>
            <w:cnfStyle w:val="001000000000" w:firstRow="0" w:lastRow="0" w:firstColumn="1" w:lastColumn="0" w:oddVBand="0" w:evenVBand="0" w:oddHBand="0" w:evenHBand="0" w:firstRowFirstColumn="0" w:firstRowLastColumn="0" w:lastRowFirstColumn="0" w:lastRowLastColumn="0"/>
            <w:tcW w:w="1242" w:type="dxa"/>
            <w:vAlign w:val="center"/>
          </w:tcPr>
          <w:p w14:paraId="39A51BD4" w14:textId="0D6EAEBF" w:rsidR="00B904E3" w:rsidRPr="00791583" w:rsidRDefault="00B904E3" w:rsidP="00B904E3">
            <w:pPr>
              <w:pStyle w:val="BodyText"/>
              <w:ind w:left="0"/>
              <w:rPr>
                <w:lang w:val="vi-VN"/>
              </w:rPr>
            </w:pPr>
            <w:r>
              <w:t>Đặt</w:t>
            </w:r>
            <w:r>
              <w:rPr>
                <w:lang w:val="vi-VN"/>
              </w:rPr>
              <w:t xml:space="preserve"> mua nguyên liệu thực phẩm</w:t>
            </w:r>
          </w:p>
        </w:tc>
        <w:tc>
          <w:tcPr>
            <w:tcW w:w="2977" w:type="dxa"/>
            <w:vAlign w:val="center"/>
          </w:tcPr>
          <w:p w14:paraId="0E295535" w14:textId="0E74AA16" w:rsidR="00B904E3" w:rsidRPr="005C6B50"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Đặt</w:t>
            </w:r>
            <w:r>
              <w:rPr>
                <w:lang w:val="vi-VN"/>
              </w:rPr>
              <w:t xml:space="preserve"> mua nguyên liệu từ những công thức có sẵn, tiết kiệm thời gian và công sức</w:t>
            </w:r>
          </w:p>
        </w:tc>
        <w:tc>
          <w:tcPr>
            <w:tcW w:w="1985" w:type="dxa"/>
            <w:vAlign w:val="center"/>
          </w:tcPr>
          <w:p w14:paraId="62B686C7" w14:textId="47066CF9" w:rsidR="00B904E3" w:rsidRPr="006A6C4F"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Người</w:t>
            </w:r>
            <w:r>
              <w:rPr>
                <w:lang w:val="vi-VN"/>
              </w:rPr>
              <w:t xml:space="preserve"> đặt mua nguyên liệu</w:t>
            </w:r>
          </w:p>
        </w:tc>
        <w:tc>
          <w:tcPr>
            <w:tcW w:w="1559" w:type="dxa"/>
            <w:vAlign w:val="center"/>
          </w:tcPr>
          <w:p w14:paraId="0F5D66CC" w14:textId="6D61DE76" w:rsidR="00B904E3" w:rsidRPr="00BC0B08"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Thường</w:t>
            </w:r>
            <w:r>
              <w:rPr>
                <w:lang w:val="vi-VN"/>
              </w:rPr>
              <w:t xml:space="preserve"> xuyên</w:t>
            </w:r>
          </w:p>
        </w:tc>
        <w:tc>
          <w:tcPr>
            <w:tcW w:w="1813" w:type="dxa"/>
            <w:vAlign w:val="center"/>
          </w:tcPr>
          <w:p w14:paraId="0D3D662C" w14:textId="77777777" w:rsidR="00B904E3" w:rsidRDefault="00B904E3" w:rsidP="00B904E3">
            <w:pPr>
              <w:pStyle w:val="BodyText"/>
              <w:ind w:left="0"/>
              <w:cnfStyle w:val="000000000000" w:firstRow="0" w:lastRow="0" w:firstColumn="0" w:lastColumn="0" w:oddVBand="0" w:evenVBand="0" w:oddHBand="0" w:evenHBand="0" w:firstRowFirstColumn="0" w:firstRowLastColumn="0" w:lastRowFirstColumn="0" w:lastRowLastColumn="0"/>
            </w:pPr>
          </w:p>
        </w:tc>
      </w:tr>
    </w:tbl>
    <w:p w14:paraId="5ADE2C1A" w14:textId="214B2109" w:rsidR="00FB530F" w:rsidRPr="00CD5A63" w:rsidRDefault="00091DB8" w:rsidP="00F45539">
      <w:pPr>
        <w:pStyle w:val="BodyText"/>
        <w:numPr>
          <w:ilvl w:val="0"/>
          <w:numId w:val="19"/>
        </w:numPr>
      </w:pPr>
      <w:r>
        <w:t>Môi</w:t>
      </w:r>
      <w:r>
        <w:rPr>
          <w:lang w:val="vi-VN"/>
        </w:rPr>
        <w:t xml:space="preserve"> trường:</w:t>
      </w:r>
    </w:p>
    <w:p w14:paraId="51F581D4" w14:textId="4640C81E" w:rsidR="00CD5A63" w:rsidRDefault="008772F0" w:rsidP="00067117">
      <w:pPr>
        <w:pStyle w:val="BodyText"/>
        <w:numPr>
          <w:ilvl w:val="0"/>
          <w:numId w:val="20"/>
        </w:numPr>
        <w:rPr>
          <w:lang w:val="vi-VN"/>
        </w:rPr>
      </w:pPr>
      <w:r>
        <w:rPr>
          <w:lang w:val="vi-VN"/>
        </w:rPr>
        <w:t xml:space="preserve">Ứng dụng nhắm đến nhóm đối tượng người dùng là người trẻ tuổi vừa mới bắt đầu </w:t>
      </w:r>
      <w:r w:rsidR="001E063F">
        <w:rPr>
          <w:lang w:val="vi-VN"/>
        </w:rPr>
        <w:t>tự lập, trong độ tuổi từ 20 trở lên,</w:t>
      </w:r>
      <w:r w:rsidR="00C32173">
        <w:rPr>
          <w:lang w:val="vi-VN"/>
        </w:rPr>
        <w:t xml:space="preserve"> có khả năng sử dụng các thiết bị điện tử như </w:t>
      </w:r>
      <w:r w:rsidR="00753393">
        <w:rPr>
          <w:lang w:val="vi-VN"/>
        </w:rPr>
        <w:t>máy tính, điện thoại để có thể truy cập website.</w:t>
      </w:r>
    </w:p>
    <w:p w14:paraId="36E5F186" w14:textId="0D90D9FF" w:rsidR="00753393" w:rsidRDefault="00CC4202" w:rsidP="00067117">
      <w:pPr>
        <w:pStyle w:val="BodyText"/>
        <w:numPr>
          <w:ilvl w:val="0"/>
          <w:numId w:val="20"/>
        </w:numPr>
        <w:rPr>
          <w:lang w:val="vi-VN"/>
        </w:rPr>
      </w:pPr>
      <w:r>
        <w:rPr>
          <w:lang w:val="vi-VN"/>
        </w:rPr>
        <w:t xml:space="preserve">Mọi </w:t>
      </w:r>
      <w:r w:rsidR="002F10BC">
        <w:rPr>
          <w:lang w:val="vi-VN"/>
        </w:rPr>
        <w:t xml:space="preserve">tác vụ </w:t>
      </w:r>
      <w:r w:rsidR="002A0ED4">
        <w:rPr>
          <w:lang w:val="vi-VN"/>
        </w:rPr>
        <w:t xml:space="preserve">đều có thể do các người dùng tự thực </w:t>
      </w:r>
      <w:r w:rsidR="00900725">
        <w:rPr>
          <w:lang w:val="vi-VN"/>
        </w:rPr>
        <w:t>hiện, thời gian thực hiện</w:t>
      </w:r>
      <w:r w:rsidR="0024311F">
        <w:rPr>
          <w:lang w:val="vi-VN"/>
        </w:rPr>
        <w:t xml:space="preserve"> mỗi</w:t>
      </w:r>
      <w:r w:rsidR="00900725">
        <w:rPr>
          <w:lang w:val="vi-VN"/>
        </w:rPr>
        <w:t xml:space="preserve"> tác vụ</w:t>
      </w:r>
      <w:r w:rsidR="0024311F">
        <w:rPr>
          <w:lang w:val="vi-VN"/>
        </w:rPr>
        <w:t xml:space="preserve"> không xác định</w:t>
      </w:r>
      <w:r w:rsidR="00900725">
        <w:rPr>
          <w:lang w:val="vi-VN"/>
        </w:rPr>
        <w:t xml:space="preserve"> </w:t>
      </w:r>
      <w:r w:rsidR="0028470C">
        <w:rPr>
          <w:lang w:val="vi-VN"/>
        </w:rPr>
        <w:t xml:space="preserve">được do còn </w:t>
      </w:r>
      <w:r w:rsidR="0024311F">
        <w:rPr>
          <w:lang w:val="vi-VN"/>
        </w:rPr>
        <w:t>tùy thuộc vào nhiều yếu tố.</w:t>
      </w:r>
    </w:p>
    <w:p w14:paraId="41DCB13B" w14:textId="5E203BF2" w:rsidR="002A0ED4" w:rsidRDefault="001C470B" w:rsidP="00067117">
      <w:pPr>
        <w:pStyle w:val="BodyText"/>
        <w:numPr>
          <w:ilvl w:val="0"/>
          <w:numId w:val="20"/>
        </w:numPr>
        <w:rPr>
          <w:lang w:val="vi-VN"/>
        </w:rPr>
      </w:pPr>
      <w:r>
        <w:rPr>
          <w:lang w:val="vi-VN"/>
        </w:rPr>
        <w:t>ĂN NGON là một ứng dụng web nên các người dùng có thể dễ dàng truy cập từ mọi thiết bị và mọi nền tảng hệ điều hành, tuy nhiên phải có kết nối Internet.</w:t>
      </w:r>
    </w:p>
    <w:p w14:paraId="11191533" w14:textId="77777777" w:rsidR="00F45539" w:rsidRPr="00FB530F" w:rsidRDefault="00F45539" w:rsidP="00FB530F">
      <w:pPr>
        <w:pStyle w:val="BodyText"/>
      </w:pPr>
    </w:p>
    <w:p w14:paraId="1402F3EA" w14:textId="77777777" w:rsidR="00F81399" w:rsidRDefault="000439F1">
      <w:pPr>
        <w:pStyle w:val="Heading2"/>
      </w:pPr>
      <w:bookmarkStart w:id="34" w:name="_Toc452813589"/>
      <w:bookmarkStart w:id="35" w:name="_Toc512930914"/>
      <w:bookmarkStart w:id="36" w:name="_Toc477214793"/>
      <w:r>
        <w:lastRenderedPageBreak/>
        <w:t>Alternatives and Competition</w:t>
      </w:r>
      <w:bookmarkEnd w:id="34"/>
      <w:bookmarkEnd w:id="35"/>
      <w:bookmarkEnd w:id="36"/>
    </w:p>
    <w:p w14:paraId="2AD26E09" w14:textId="3520B7ED" w:rsidR="1F794C77" w:rsidRDefault="1F794C77" w:rsidP="00DC05C5">
      <w:pPr>
        <w:pStyle w:val="BodyText"/>
        <w:numPr>
          <w:ilvl w:val="0"/>
          <w:numId w:val="16"/>
        </w:numPr>
      </w:pPr>
      <w:r w:rsidRPr="74C47E36">
        <w:rPr>
          <w:b/>
          <w:bCs/>
        </w:rPr>
        <w:t>Savoury Days</w:t>
      </w:r>
      <w:r w:rsidR="28A03B80">
        <w:t xml:space="preserve">: </w:t>
      </w:r>
      <w:hyperlink r:id="rId9">
        <w:r w:rsidR="28A03B80" w:rsidRPr="74C47E36">
          <w:rPr>
            <w:rStyle w:val="Hyperlink"/>
          </w:rPr>
          <w:t>http://www.savourydays.com</w:t>
        </w:r>
      </w:hyperlink>
    </w:p>
    <w:p w14:paraId="6123D983" w14:textId="64155B5B" w:rsidR="1F794C77" w:rsidRPr="00081977" w:rsidRDefault="1F794C77" w:rsidP="5AD3A04D">
      <w:pPr>
        <w:pStyle w:val="BodyText"/>
        <w:ind w:left="0" w:firstLine="720"/>
        <w:rPr>
          <w:i/>
          <w:iCs/>
        </w:rPr>
      </w:pPr>
      <w:r w:rsidRPr="00081977">
        <w:rPr>
          <w:i/>
          <w:iCs/>
        </w:rPr>
        <w:t xml:space="preserve">Ưu điểm: </w:t>
      </w:r>
    </w:p>
    <w:p w14:paraId="124542A4" w14:textId="7B2D75D8" w:rsidR="7C957DE0" w:rsidRDefault="7C957DE0" w:rsidP="00B17CE8">
      <w:pPr>
        <w:pStyle w:val="BodyText"/>
        <w:numPr>
          <w:ilvl w:val="1"/>
          <w:numId w:val="15"/>
        </w:numPr>
        <w:jc w:val="both"/>
      </w:pPr>
      <w:r>
        <w:t>W</w:t>
      </w:r>
      <w:r w:rsidR="6965F868">
        <w:t>ebsite</w:t>
      </w:r>
      <w:r w:rsidR="6965F868" w:rsidRPr="74C47E36">
        <w:t xml:space="preserve"> </w:t>
      </w:r>
      <w:r w:rsidR="6965F868" w:rsidRPr="74C47E36">
        <w:rPr>
          <w:color w:val="000000" w:themeColor="text1"/>
        </w:rPr>
        <w:t>hiện có hơn 400 công thức nấu ăn từ Á đến Âu, trong đó hầu hết là các món bánh ngọt và tráng miệng.</w:t>
      </w:r>
    </w:p>
    <w:p w14:paraId="120D7165" w14:textId="137ADCD2" w:rsidR="6965F868" w:rsidRDefault="6965F868" w:rsidP="00B17CE8">
      <w:pPr>
        <w:pStyle w:val="BodyText"/>
        <w:numPr>
          <w:ilvl w:val="1"/>
          <w:numId w:val="15"/>
        </w:numPr>
        <w:jc w:val="both"/>
      </w:pPr>
      <w:r w:rsidRPr="74C47E36">
        <w:rPr>
          <w:color w:val="000000" w:themeColor="text1"/>
        </w:rPr>
        <w:t>Các công thức được cập nhật thường xuyên, giúp bạn có thể cập nhật những món mới mỗi ngày.</w:t>
      </w:r>
    </w:p>
    <w:p w14:paraId="2CFB63BC" w14:textId="0370883E" w:rsidR="02BBA6C7" w:rsidRDefault="02BBA6C7" w:rsidP="00B17CE8">
      <w:pPr>
        <w:pStyle w:val="BodyText"/>
        <w:numPr>
          <w:ilvl w:val="1"/>
          <w:numId w:val="15"/>
        </w:numPr>
        <w:jc w:val="both"/>
      </w:pPr>
      <w:r w:rsidRPr="74C47E36">
        <w:rPr>
          <w:color w:val="000000" w:themeColor="text1"/>
        </w:rPr>
        <w:t>C</w:t>
      </w:r>
      <w:r w:rsidR="6965F868" w:rsidRPr="74C47E36">
        <w:rPr>
          <w:color w:val="000000" w:themeColor="text1"/>
        </w:rPr>
        <w:t xml:space="preserve">ác công thức của </w:t>
      </w:r>
      <w:r w:rsidR="00D7249F">
        <w:rPr>
          <w:color w:val="000000" w:themeColor="text1"/>
        </w:rPr>
        <w:t>website</w:t>
      </w:r>
      <w:r w:rsidR="6965F868" w:rsidRPr="74C47E36">
        <w:rPr>
          <w:color w:val="000000" w:themeColor="text1"/>
        </w:rPr>
        <w:t xml:space="preserve"> này đều có hình minh họa kèm theo, hoặc có các video trên Youtube Savoury Days để bạn có thể dễ dàng học hỏi.</w:t>
      </w:r>
    </w:p>
    <w:p w14:paraId="69F03701" w14:textId="2C81B82C" w:rsidR="7E28E165" w:rsidRPr="00081977" w:rsidRDefault="7E28E165" w:rsidP="00B17CE8">
      <w:pPr>
        <w:pStyle w:val="BodyText"/>
        <w:jc w:val="both"/>
        <w:rPr>
          <w:i/>
          <w:iCs/>
        </w:rPr>
      </w:pPr>
      <w:r w:rsidRPr="00081977">
        <w:rPr>
          <w:i/>
          <w:iCs/>
          <w:color w:val="000000" w:themeColor="text1"/>
        </w:rPr>
        <w:t>Khuyết điểm:</w:t>
      </w:r>
    </w:p>
    <w:p w14:paraId="1B40F167" w14:textId="287856D8" w:rsidR="43DA2D4F" w:rsidRDefault="43DA2D4F" w:rsidP="00B17CE8">
      <w:pPr>
        <w:pStyle w:val="BodyText"/>
        <w:numPr>
          <w:ilvl w:val="1"/>
          <w:numId w:val="14"/>
        </w:numPr>
        <w:jc w:val="both"/>
        <w:rPr>
          <w:color w:val="000000" w:themeColor="text1"/>
        </w:rPr>
      </w:pPr>
      <w:r w:rsidRPr="74C47E36">
        <w:rPr>
          <w:color w:val="000000" w:themeColor="text1"/>
        </w:rPr>
        <w:t xml:space="preserve">Chủ yếu là các món bánh và tráng miệng, hướng dẫn nấu các món </w:t>
      </w:r>
      <w:r w:rsidR="6BA60688" w:rsidRPr="74C47E36">
        <w:rPr>
          <w:color w:val="000000" w:themeColor="text1"/>
        </w:rPr>
        <w:t xml:space="preserve">ăn </w:t>
      </w:r>
      <w:r w:rsidRPr="74C47E36">
        <w:rPr>
          <w:color w:val="000000" w:themeColor="text1"/>
        </w:rPr>
        <w:t>mặn còn hạn chế</w:t>
      </w:r>
      <w:r w:rsidR="47128BC9" w:rsidRPr="74C47E36">
        <w:rPr>
          <w:color w:val="000000" w:themeColor="text1"/>
        </w:rPr>
        <w:t>.</w:t>
      </w:r>
    </w:p>
    <w:p w14:paraId="3E3321C3" w14:textId="1A8F0A51" w:rsidR="47CC4A7C" w:rsidRDefault="47CC4A7C" w:rsidP="00B17CE8">
      <w:pPr>
        <w:pStyle w:val="BodyText"/>
        <w:numPr>
          <w:ilvl w:val="1"/>
          <w:numId w:val="14"/>
        </w:numPr>
        <w:jc w:val="both"/>
        <w:rPr>
          <w:color w:val="000000" w:themeColor="text1"/>
        </w:rPr>
      </w:pPr>
      <w:r w:rsidRPr="74C47E36">
        <w:rPr>
          <w:color w:val="000000" w:themeColor="text1"/>
        </w:rPr>
        <w:t xml:space="preserve">Không có đường dẫn </w:t>
      </w:r>
      <w:r w:rsidR="23E45556" w:rsidRPr="74C47E36">
        <w:rPr>
          <w:color w:val="000000" w:themeColor="text1"/>
        </w:rPr>
        <w:t>đến các trang mua hàng online để người dùng có thể đặt mua nguyên liệu nhanh chóng.</w:t>
      </w:r>
    </w:p>
    <w:p w14:paraId="21AA02B1" w14:textId="09DB4207" w:rsidR="1EC96CC2" w:rsidRDefault="1EC96CC2" w:rsidP="00B17CE8">
      <w:pPr>
        <w:pStyle w:val="BodyText"/>
        <w:numPr>
          <w:ilvl w:val="0"/>
          <w:numId w:val="16"/>
        </w:numPr>
        <w:jc w:val="both"/>
      </w:pPr>
      <w:r w:rsidRPr="74C47E36">
        <w:rPr>
          <w:b/>
          <w:bCs/>
        </w:rPr>
        <w:t>Đầu bếp gia đình</w:t>
      </w:r>
      <w:r w:rsidR="23E45556">
        <w:t xml:space="preserve">: </w:t>
      </w:r>
      <w:hyperlink r:id="rId10">
        <w:r w:rsidR="7817A40D" w:rsidRPr="74C47E36">
          <w:rPr>
            <w:rStyle w:val="Hyperlink"/>
          </w:rPr>
          <w:t>https://daubepgiadinh.vn</w:t>
        </w:r>
      </w:hyperlink>
    </w:p>
    <w:p w14:paraId="7085E2ED" w14:textId="21D3333C" w:rsidR="23E45556" w:rsidRPr="00081977" w:rsidRDefault="23E45556" w:rsidP="00B17CE8">
      <w:pPr>
        <w:pStyle w:val="BodyText"/>
        <w:ind w:left="0" w:firstLine="720"/>
        <w:jc w:val="both"/>
        <w:rPr>
          <w:i/>
          <w:iCs/>
        </w:rPr>
      </w:pPr>
      <w:r w:rsidRPr="00081977">
        <w:rPr>
          <w:i/>
          <w:iCs/>
        </w:rPr>
        <w:t xml:space="preserve">Ưu điểm: </w:t>
      </w:r>
    </w:p>
    <w:p w14:paraId="2A358B49" w14:textId="4E032870" w:rsidR="3DBECA2B" w:rsidRDefault="3DBECA2B" w:rsidP="00B17CE8">
      <w:pPr>
        <w:pStyle w:val="BodyText"/>
        <w:numPr>
          <w:ilvl w:val="0"/>
          <w:numId w:val="13"/>
        </w:numPr>
        <w:jc w:val="both"/>
      </w:pPr>
      <w:r w:rsidRPr="74C47E36">
        <w:rPr>
          <w:color w:val="000000" w:themeColor="text1"/>
        </w:rPr>
        <w:t xml:space="preserve">Website trình bày theo các danh mục rõ ràng, các thực đơn đều được sắp xếp dựa theo tính chất của món ăn giúp cho các bạn có thể tìm kiếm một cách dễ dàng. </w:t>
      </w:r>
    </w:p>
    <w:p w14:paraId="79CD9DD6" w14:textId="630DCA42" w:rsidR="3DBECA2B" w:rsidRDefault="3DBECA2B" w:rsidP="00B17CE8">
      <w:pPr>
        <w:pStyle w:val="BodyText"/>
        <w:numPr>
          <w:ilvl w:val="0"/>
          <w:numId w:val="13"/>
        </w:numPr>
        <w:jc w:val="both"/>
      </w:pPr>
      <w:r w:rsidRPr="74C47E36">
        <w:rPr>
          <w:color w:val="000000" w:themeColor="text1"/>
        </w:rPr>
        <w:t xml:space="preserve">Ngoài ra, trang web này còn chia sẻ đến bạn những công thức nấu ăn theo chủ đề như: Cơm gia đình, tiệc ngọt, tiệc mặn, lễ tết… </w:t>
      </w:r>
    </w:p>
    <w:p w14:paraId="397F11F8" w14:textId="54DD7AF6" w:rsidR="3DBECA2B" w:rsidRDefault="3DBECA2B" w:rsidP="00B17CE8">
      <w:pPr>
        <w:pStyle w:val="BodyText"/>
        <w:numPr>
          <w:ilvl w:val="0"/>
          <w:numId w:val="13"/>
        </w:numPr>
        <w:jc w:val="both"/>
      </w:pPr>
      <w:r w:rsidRPr="74C47E36">
        <w:rPr>
          <w:color w:val="000000" w:themeColor="text1"/>
        </w:rPr>
        <w:t xml:space="preserve">Bên cạnh công thức nấu ăn, Bếp gia đình còn chia sẻ một số bí quyết, mẹo vặt trong phòng bếp. </w:t>
      </w:r>
    </w:p>
    <w:p w14:paraId="1F1ADEF1" w14:textId="1240646E" w:rsidR="3DBECA2B" w:rsidRDefault="3DBECA2B" w:rsidP="00B17CE8">
      <w:pPr>
        <w:pStyle w:val="BodyText"/>
        <w:numPr>
          <w:ilvl w:val="0"/>
          <w:numId w:val="13"/>
        </w:numPr>
        <w:jc w:val="both"/>
      </w:pPr>
      <w:r w:rsidRPr="74C47E36">
        <w:rPr>
          <w:color w:val="000000" w:themeColor="text1"/>
        </w:rPr>
        <w:t>Đồng thời cung cấp rất nhiều bài viết về các địa điểm ăn uống nổi tiếng trên cả nước, những địa chỉ mua các loại nguyên vật liệu, đồ dùng phù hợp với mỗi món ăn, thông tin cập nhật về ẩm thực Việt Nam và các đầu bếp nổi tiếng.</w:t>
      </w:r>
    </w:p>
    <w:p w14:paraId="55643219" w14:textId="2C81B82C" w:rsidR="23E45556" w:rsidRPr="00081977" w:rsidRDefault="23E45556" w:rsidP="00B17CE8">
      <w:pPr>
        <w:pStyle w:val="BodyText"/>
        <w:jc w:val="both"/>
        <w:rPr>
          <w:i/>
          <w:iCs/>
        </w:rPr>
      </w:pPr>
      <w:r w:rsidRPr="00081977">
        <w:rPr>
          <w:i/>
          <w:iCs/>
          <w:color w:val="000000" w:themeColor="text1"/>
        </w:rPr>
        <w:t>Khuyết điểm:</w:t>
      </w:r>
    </w:p>
    <w:p w14:paraId="26068368" w14:textId="4D81AFD1" w:rsidR="1F31684D" w:rsidRDefault="1F31684D" w:rsidP="00B17CE8">
      <w:pPr>
        <w:pStyle w:val="BodyText"/>
        <w:numPr>
          <w:ilvl w:val="1"/>
          <w:numId w:val="12"/>
        </w:numPr>
        <w:jc w:val="both"/>
        <w:rPr>
          <w:color w:val="000000" w:themeColor="text1"/>
        </w:rPr>
      </w:pPr>
      <w:r w:rsidRPr="74C47E36">
        <w:rPr>
          <w:color w:val="000000" w:themeColor="text1"/>
        </w:rPr>
        <w:t>Mỗi món ăn đều được hướng dẫn theo khóa học có giá từ 100.000đ đến vài trăm ng</w:t>
      </w:r>
      <w:r w:rsidR="42523109" w:rsidRPr="74C47E36">
        <w:rPr>
          <w:color w:val="000000" w:themeColor="text1"/>
        </w:rPr>
        <w:t>hìn</w:t>
      </w:r>
      <w:r w:rsidRPr="74C47E36">
        <w:rPr>
          <w:color w:val="000000" w:themeColor="text1"/>
        </w:rPr>
        <w:t xml:space="preserve"> </w:t>
      </w:r>
      <w:r w:rsidR="2E225F76" w:rsidRPr="74C47E36">
        <w:rPr>
          <w:color w:val="000000" w:themeColor="text1"/>
        </w:rPr>
        <w:t>đồng</w:t>
      </w:r>
      <w:r w:rsidRPr="74C47E36">
        <w:rPr>
          <w:color w:val="000000" w:themeColor="text1"/>
        </w:rPr>
        <w:t xml:space="preserve"> tùy mức độ khó dễ của món ăn.</w:t>
      </w:r>
    </w:p>
    <w:p w14:paraId="0A4410B9" w14:textId="1EAC6ACC" w:rsidR="62B2163F" w:rsidRDefault="62B2163F" w:rsidP="00B17CE8">
      <w:pPr>
        <w:pStyle w:val="BodyText"/>
        <w:numPr>
          <w:ilvl w:val="1"/>
          <w:numId w:val="12"/>
        </w:numPr>
        <w:jc w:val="both"/>
        <w:rPr>
          <w:color w:val="000000" w:themeColor="text1"/>
        </w:rPr>
      </w:pPr>
      <w:r w:rsidRPr="74C47E36">
        <w:rPr>
          <w:color w:val="000000" w:themeColor="text1"/>
        </w:rPr>
        <w:t>Không có đường dẫn đến các trang mua hàng online để người dùng có thể đặt mua nguyên liệu nhanh chóng.</w:t>
      </w:r>
    </w:p>
    <w:p w14:paraId="1FAA907B" w14:textId="1131CF51" w:rsidR="4FF614DE" w:rsidRDefault="4FF614DE" w:rsidP="00B17CE8">
      <w:pPr>
        <w:pStyle w:val="BodyText"/>
        <w:numPr>
          <w:ilvl w:val="0"/>
          <w:numId w:val="16"/>
        </w:numPr>
        <w:jc w:val="both"/>
      </w:pPr>
      <w:r w:rsidRPr="74C47E36">
        <w:rPr>
          <w:b/>
          <w:bCs/>
        </w:rPr>
        <w:t>Candy Can Cook</w:t>
      </w:r>
      <w:r>
        <w:t xml:space="preserve">: </w:t>
      </w:r>
      <w:hyperlink r:id="rId11">
        <w:r w:rsidRPr="74C47E36">
          <w:rPr>
            <w:rStyle w:val="Hyperlink"/>
          </w:rPr>
          <w:t>https://candycancook.com</w:t>
        </w:r>
      </w:hyperlink>
    </w:p>
    <w:p w14:paraId="4E2E53C6" w14:textId="64155B5B" w:rsidR="4FF614DE" w:rsidRPr="00081977" w:rsidRDefault="4FF614DE" w:rsidP="00B17CE8">
      <w:pPr>
        <w:pStyle w:val="BodyText"/>
        <w:ind w:left="0" w:firstLine="720"/>
        <w:jc w:val="both"/>
        <w:rPr>
          <w:i/>
          <w:iCs/>
        </w:rPr>
      </w:pPr>
      <w:r w:rsidRPr="00081977">
        <w:rPr>
          <w:i/>
          <w:iCs/>
        </w:rPr>
        <w:t xml:space="preserve">Ưu điểm: </w:t>
      </w:r>
    </w:p>
    <w:p w14:paraId="403401CC" w14:textId="065374AA" w:rsidR="4FF614DE" w:rsidRDefault="4FF614DE" w:rsidP="00B17CE8">
      <w:pPr>
        <w:pStyle w:val="BodyText"/>
        <w:numPr>
          <w:ilvl w:val="1"/>
          <w:numId w:val="15"/>
        </w:numPr>
        <w:jc w:val="both"/>
        <w:rPr>
          <w:color w:val="000000" w:themeColor="text1"/>
        </w:rPr>
      </w:pPr>
      <w:r w:rsidRPr="74C47E36">
        <w:rPr>
          <w:color w:val="333333"/>
        </w:rPr>
        <w:t>Cung cấp thư viện công thức nấu ăn từ món Việt đến món Tây vô cùng đa dạng, phong phú</w:t>
      </w:r>
      <w:r w:rsidRPr="74C47E36">
        <w:rPr>
          <w:color w:val="000000" w:themeColor="text1"/>
        </w:rPr>
        <w:t xml:space="preserve">. </w:t>
      </w:r>
      <w:r w:rsidR="44FA2D8C" w:rsidRPr="74C47E36">
        <w:rPr>
          <w:color w:val="000000" w:themeColor="text1"/>
        </w:rPr>
        <w:t>W</w:t>
      </w:r>
      <w:r w:rsidRPr="74C47E36">
        <w:rPr>
          <w:color w:val="000000" w:themeColor="text1"/>
        </w:rPr>
        <w:t>ebsite chia thành các danh mục như: Món mặn, canh súp, món kho, món xào,</w:t>
      </w:r>
      <w:r w:rsidR="41D9F25C" w:rsidRPr="74C47E36">
        <w:rPr>
          <w:color w:val="000000" w:themeColor="text1"/>
        </w:rPr>
        <w:t xml:space="preserve"> </w:t>
      </w:r>
      <w:r w:rsidRPr="74C47E36">
        <w:rPr>
          <w:color w:val="000000" w:themeColor="text1"/>
        </w:rPr>
        <w:t xml:space="preserve">các loại chè, đồ ăn </w:t>
      </w:r>
      <w:r w:rsidR="4CCD9239" w:rsidRPr="74C47E36">
        <w:rPr>
          <w:color w:val="000000" w:themeColor="text1"/>
        </w:rPr>
        <w:t>vặt</w:t>
      </w:r>
      <w:r w:rsidRPr="74C47E36">
        <w:rPr>
          <w:color w:val="000000" w:themeColor="text1"/>
        </w:rPr>
        <w:t>,</w:t>
      </w:r>
      <w:r w:rsidR="00B17CE8">
        <w:rPr>
          <w:color w:val="000000" w:themeColor="text1"/>
        </w:rPr>
        <w:t xml:space="preserve"> </w:t>
      </w:r>
      <w:r w:rsidRPr="74C47E36">
        <w:rPr>
          <w:color w:val="000000" w:themeColor="text1"/>
        </w:rPr>
        <w:t>…</w:t>
      </w:r>
    </w:p>
    <w:p w14:paraId="05B0AD49" w14:textId="2D1E1405" w:rsidR="4FF614DE" w:rsidRDefault="4FF614DE" w:rsidP="00B17CE8">
      <w:pPr>
        <w:pStyle w:val="BodyText"/>
        <w:numPr>
          <w:ilvl w:val="1"/>
          <w:numId w:val="15"/>
        </w:numPr>
        <w:jc w:val="both"/>
      </w:pPr>
      <w:r w:rsidRPr="74C47E36">
        <w:rPr>
          <w:color w:val="333333"/>
        </w:rPr>
        <w:t>Luôn cập nhật công thức nấu ăn mới lạ, độc đáo hàng ngày.</w:t>
      </w:r>
    </w:p>
    <w:p w14:paraId="151853BA" w14:textId="50DD7B31" w:rsidR="4FF614DE" w:rsidRDefault="4FF614DE" w:rsidP="00B17CE8">
      <w:pPr>
        <w:pStyle w:val="BodyText"/>
        <w:numPr>
          <w:ilvl w:val="1"/>
          <w:numId w:val="15"/>
        </w:numPr>
        <w:jc w:val="both"/>
      </w:pPr>
      <w:r w:rsidRPr="74C47E36">
        <w:rPr>
          <w:color w:val="333333"/>
        </w:rPr>
        <w:t>Luôn cập nhật các video dạy nấu ăn hấp dẫn, thu hút.</w:t>
      </w:r>
    </w:p>
    <w:p w14:paraId="3033F736" w14:textId="5BB9E4CA" w:rsidR="12E72FC5" w:rsidRDefault="12E72FC5" w:rsidP="00B17CE8">
      <w:pPr>
        <w:pStyle w:val="BodyText"/>
        <w:numPr>
          <w:ilvl w:val="1"/>
          <w:numId w:val="15"/>
        </w:numPr>
        <w:jc w:val="both"/>
      </w:pPr>
      <w:r w:rsidRPr="74C47E36">
        <w:rPr>
          <w:color w:val="333333"/>
        </w:rPr>
        <w:t>Website có</w:t>
      </w:r>
      <w:r w:rsidR="4FF614DE" w:rsidRPr="74C47E36">
        <w:rPr>
          <w:color w:val="333333"/>
        </w:rPr>
        <w:t xml:space="preserve"> hỗ trợ Tiếng Việt </w:t>
      </w:r>
      <w:r w:rsidR="6CECF218" w:rsidRPr="74C47E36">
        <w:rPr>
          <w:color w:val="333333"/>
        </w:rPr>
        <w:t>và</w:t>
      </w:r>
      <w:r w:rsidR="4FF614DE" w:rsidRPr="74C47E36">
        <w:rPr>
          <w:color w:val="333333"/>
        </w:rPr>
        <w:t xml:space="preserve"> </w:t>
      </w:r>
      <w:r w:rsidR="6AB90D15" w:rsidRPr="74C47E36">
        <w:rPr>
          <w:color w:val="333333"/>
        </w:rPr>
        <w:t>T</w:t>
      </w:r>
      <w:r w:rsidR="4FF614DE" w:rsidRPr="74C47E36">
        <w:rPr>
          <w:color w:val="333333"/>
        </w:rPr>
        <w:t xml:space="preserve">iếng </w:t>
      </w:r>
      <w:r w:rsidR="0B94E4C8" w:rsidRPr="74C47E36">
        <w:rPr>
          <w:color w:val="333333"/>
        </w:rPr>
        <w:t>A</w:t>
      </w:r>
      <w:r w:rsidR="4FF614DE" w:rsidRPr="74C47E36">
        <w:rPr>
          <w:color w:val="333333"/>
        </w:rPr>
        <w:t>nh</w:t>
      </w:r>
      <w:r w:rsidR="7318AFC3" w:rsidRPr="74C47E36">
        <w:rPr>
          <w:color w:val="333333"/>
        </w:rPr>
        <w:t>.</w:t>
      </w:r>
    </w:p>
    <w:p w14:paraId="2EF35419" w14:textId="53D62453" w:rsidR="4FF614DE" w:rsidRDefault="4FF614DE" w:rsidP="00B17CE8">
      <w:pPr>
        <w:pStyle w:val="BodyText"/>
        <w:numPr>
          <w:ilvl w:val="1"/>
          <w:numId w:val="15"/>
        </w:numPr>
        <w:jc w:val="both"/>
      </w:pPr>
      <w:r w:rsidRPr="74C47E36">
        <w:rPr>
          <w:color w:val="000000" w:themeColor="text1"/>
        </w:rPr>
        <w:t>Giao diện dễ nhìn, nội dung chia sẻ gần gũi, hài hước.</w:t>
      </w:r>
      <w:r w:rsidR="1149D0DA" w:rsidRPr="74C47E36">
        <w:rPr>
          <w:color w:val="000000" w:themeColor="text1"/>
        </w:rPr>
        <w:t xml:space="preserve"> H</w:t>
      </w:r>
      <w:r w:rsidR="3E1C389C" w:rsidRPr="74C47E36">
        <w:rPr>
          <w:color w:val="000000" w:themeColor="text1"/>
        </w:rPr>
        <w:t>ình ảnh trên trang web đều được sử dụng vô cùng bắt mắt, cộng với bài viết hướng dẫn chi tiết, dễ hiểu.</w:t>
      </w:r>
    </w:p>
    <w:p w14:paraId="43EE6697" w14:textId="2C81B82C" w:rsidR="4FF614DE" w:rsidRPr="00081977" w:rsidRDefault="4FF614DE" w:rsidP="00B17CE8">
      <w:pPr>
        <w:pStyle w:val="BodyText"/>
        <w:jc w:val="both"/>
        <w:rPr>
          <w:i/>
          <w:iCs/>
        </w:rPr>
      </w:pPr>
      <w:r w:rsidRPr="00081977">
        <w:rPr>
          <w:i/>
          <w:iCs/>
          <w:color w:val="000000" w:themeColor="text1"/>
        </w:rPr>
        <w:t>Khuyết điểm:</w:t>
      </w:r>
    </w:p>
    <w:p w14:paraId="53FBEA65" w14:textId="31D702A0" w:rsidR="4FF614DE" w:rsidRDefault="4FF614DE" w:rsidP="00B17CE8">
      <w:pPr>
        <w:pStyle w:val="BodyText"/>
        <w:numPr>
          <w:ilvl w:val="1"/>
          <w:numId w:val="14"/>
        </w:numPr>
        <w:jc w:val="both"/>
        <w:rPr>
          <w:color w:val="000000" w:themeColor="text1"/>
        </w:rPr>
      </w:pPr>
      <w:r w:rsidRPr="74C47E36">
        <w:rPr>
          <w:color w:val="000000" w:themeColor="text1"/>
        </w:rPr>
        <w:lastRenderedPageBreak/>
        <w:t>Không có đường dẫn đến các trang mua hàng online để người dùng có thể đặt mua nguyên liệu nhanh chóng.</w:t>
      </w:r>
    </w:p>
    <w:p w14:paraId="121230E2" w14:textId="5085298B" w:rsidR="00F81399" w:rsidRDefault="000439F1">
      <w:pPr>
        <w:pStyle w:val="Heading1"/>
      </w:pPr>
      <w:bookmarkStart w:id="37" w:name="_Toc436203402"/>
      <w:bookmarkStart w:id="38" w:name="_Toc452813596"/>
      <w:bookmarkStart w:id="39" w:name="_Toc512930918"/>
      <w:bookmarkStart w:id="40" w:name="_Toc477214794"/>
      <w:bookmarkEnd w:id="22"/>
      <w:r>
        <w:t>Product Features</w:t>
      </w:r>
      <w:bookmarkEnd w:id="37"/>
      <w:bookmarkEnd w:id="38"/>
      <w:bookmarkEnd w:id="39"/>
      <w:bookmarkEnd w:id="40"/>
      <w:r w:rsidR="000368D3">
        <w:t xml:space="preserve"> </w:t>
      </w:r>
      <w:r w:rsidR="000368D3">
        <w:rPr>
          <w:rFonts w:ascii="Wingdings" w:eastAsia="Wingdings" w:hAnsi="Wingdings" w:cs="Wingdings"/>
        </w:rPr>
        <w:t>à</w:t>
      </w:r>
      <w:r w:rsidR="000368D3">
        <w:t xml:space="preserve"> functional user requirements</w:t>
      </w:r>
    </w:p>
    <w:p w14:paraId="13059717" w14:textId="4F602015" w:rsidR="0AE5165F" w:rsidRDefault="0AE5165F" w:rsidP="00DC05C5">
      <w:pPr>
        <w:pStyle w:val="BodyText"/>
        <w:numPr>
          <w:ilvl w:val="0"/>
          <w:numId w:val="7"/>
        </w:numPr>
      </w:pPr>
      <w:r w:rsidRPr="4D699C59">
        <w:rPr>
          <w:b/>
          <w:bCs/>
        </w:rPr>
        <w:t>Đăng ký/ Đăng nhập</w:t>
      </w:r>
    </w:p>
    <w:p w14:paraId="4ECD7FAF" w14:textId="77777777" w:rsidR="0041290C" w:rsidRDefault="0AE5165F" w:rsidP="0041290C">
      <w:pPr>
        <w:pStyle w:val="BodyText"/>
        <w:ind w:left="1080"/>
      </w:pPr>
      <w:r>
        <w:t>Người dùng muốn</w:t>
      </w:r>
      <w:r w:rsidR="07143F0E">
        <w:t xml:space="preserve"> chia sẻ, đánh giá các công thức nấu ăn hoặc theo dõi các </w:t>
      </w:r>
      <w:r w:rsidR="003672E9">
        <w:t>bài hướng dẫn nấu ăn</w:t>
      </w:r>
      <w:r w:rsidR="07143F0E">
        <w:t xml:space="preserve"> yêu thích phải</w:t>
      </w:r>
      <w:r w:rsidR="2ACC1D97">
        <w:t xml:space="preserve"> cung cấp tên </w:t>
      </w:r>
      <w:r w:rsidR="00CD5773">
        <w:t>đ</w:t>
      </w:r>
      <w:r w:rsidR="2ACC1D97">
        <w:t>ăng nhập, mật khẩu hợp lệ để vào trang web.</w:t>
      </w:r>
      <w:r w:rsidR="5617D987">
        <w:t xml:space="preserve"> Trường hợp chưa có tài khoản, người dùng phải đăng ký</w:t>
      </w:r>
      <w:r w:rsidR="53DB0A12">
        <w:t xml:space="preserve"> để tạo tài khoản</w:t>
      </w:r>
      <w:r w:rsidR="5617D987">
        <w:t>.</w:t>
      </w:r>
      <w:r w:rsidR="2ACC1D97">
        <w:t xml:space="preserve"> </w:t>
      </w:r>
    </w:p>
    <w:p w14:paraId="7E6A9D2E" w14:textId="714A69E6" w:rsidR="2BBD420E" w:rsidRDefault="2BBD420E" w:rsidP="00597B58">
      <w:pPr>
        <w:pStyle w:val="BodyText"/>
        <w:numPr>
          <w:ilvl w:val="0"/>
          <w:numId w:val="50"/>
        </w:numPr>
        <w:ind w:left="709"/>
      </w:pPr>
      <w:r w:rsidRPr="4D699C59">
        <w:rPr>
          <w:b/>
          <w:bCs/>
        </w:rPr>
        <w:t>Tìm kiếm</w:t>
      </w:r>
    </w:p>
    <w:p w14:paraId="56696A63" w14:textId="1D6FCF15" w:rsidR="2BBD420E" w:rsidRDefault="2BBD420E" w:rsidP="00260D8B">
      <w:pPr>
        <w:pStyle w:val="BodyText"/>
        <w:ind w:left="1080"/>
      </w:pPr>
      <w:r>
        <w:t xml:space="preserve">Cho phép người dùng nhập tên món ăn hoặc tên nguyên liệu, website sẽ trả về danh sách </w:t>
      </w:r>
      <w:r w:rsidR="0ECB0195">
        <w:t xml:space="preserve">gợi ý </w:t>
      </w:r>
      <w:r>
        <w:t>các</w:t>
      </w:r>
      <w:r w:rsidR="431CAFFD">
        <w:t xml:space="preserve"> món ăn</w:t>
      </w:r>
      <w:r w:rsidR="4E4DF28F">
        <w:t xml:space="preserve"> </w:t>
      </w:r>
      <w:r w:rsidR="19B69022">
        <w:t>(</w:t>
      </w:r>
      <w:r w:rsidR="693D946E">
        <w:t>chứa loại nguyên liệu cần tìm;</w:t>
      </w:r>
      <w:r w:rsidR="68505FC0">
        <w:t xml:space="preserve"> </w:t>
      </w:r>
      <w:r w:rsidR="693D946E">
        <w:t xml:space="preserve">có thể tìm </w:t>
      </w:r>
      <w:r w:rsidR="19B69022">
        <w:t xml:space="preserve">theo </w:t>
      </w:r>
      <w:r w:rsidR="07299D98">
        <w:t xml:space="preserve">ẩm thực từng </w:t>
      </w:r>
      <w:r w:rsidR="19B69022">
        <w:t>vùng miền) phù hợp cho người dùng lựa chọn.</w:t>
      </w:r>
    </w:p>
    <w:p w14:paraId="5E244094" w14:textId="4E7DC872" w:rsidR="2A639CFD" w:rsidRDefault="2A639CFD" w:rsidP="00260D8B">
      <w:pPr>
        <w:pStyle w:val="BodyText"/>
        <w:ind w:left="1080"/>
      </w:pPr>
      <w:r>
        <w:t>Sau khi chọn món ăn mình ưa thích, website sẽ hiển thị ra công thức nấu ăn (có video và hình ảnh m</w:t>
      </w:r>
      <w:r w:rsidR="00260D8B">
        <w:t>i</w:t>
      </w:r>
      <w:r>
        <w:t>nh họa)</w:t>
      </w:r>
      <w:r w:rsidR="5156F075">
        <w:t>.</w:t>
      </w:r>
    </w:p>
    <w:p w14:paraId="6CCC5BAF" w14:textId="4603B64E" w:rsidR="150EE244" w:rsidRDefault="150EE244" w:rsidP="00DC05C5">
      <w:pPr>
        <w:pStyle w:val="BodyText"/>
        <w:numPr>
          <w:ilvl w:val="0"/>
          <w:numId w:val="5"/>
        </w:numPr>
      </w:pPr>
      <w:r w:rsidRPr="4D699C59">
        <w:rPr>
          <w:b/>
          <w:bCs/>
        </w:rPr>
        <w:t>Mua nguyên liệu</w:t>
      </w:r>
    </w:p>
    <w:p w14:paraId="35B627AC" w14:textId="6E04CAC2" w:rsidR="150EE244" w:rsidRDefault="78E19CFA" w:rsidP="00497338">
      <w:pPr>
        <w:pStyle w:val="BodyText"/>
        <w:ind w:left="1080"/>
      </w:pPr>
      <w:r>
        <w:t>Trang web</w:t>
      </w:r>
      <w:r w:rsidR="150EE244">
        <w:t xml:space="preserve"> hiển thị công thức nấu ăn</w:t>
      </w:r>
      <w:r w:rsidR="1FCCBCD0">
        <w:t>,</w:t>
      </w:r>
      <w:r w:rsidR="150EE244">
        <w:t xml:space="preserve"> đồng thời hiển</w:t>
      </w:r>
      <w:r w:rsidR="2EBA1DA6">
        <w:t xml:space="preserve"> thị các nguyên liệu cần thiết để người dùng </w:t>
      </w:r>
      <w:r w:rsidR="3DA6878F">
        <w:t xml:space="preserve">hoàn thành món ăn đó. Khi </w:t>
      </w:r>
      <w:r w:rsidR="3DA6878F" w:rsidRPr="4D699C59">
        <w:rPr>
          <w:b/>
          <w:bCs/>
        </w:rPr>
        <w:t>click</w:t>
      </w:r>
      <w:r w:rsidR="3DA6878F">
        <w:t xml:space="preserve"> vào bất kỳ loại nguyên liệu</w:t>
      </w:r>
      <w:r w:rsidR="6ED78C03">
        <w:t xml:space="preserve"> nào</w:t>
      </w:r>
      <w:r w:rsidR="3DA6878F">
        <w:t xml:space="preserve"> sẽ dẫn đến trang mua hàng của công ty chúng em</w:t>
      </w:r>
      <w:r w:rsidR="61AE0260">
        <w:t xml:space="preserve"> và người dùng có thể đặt mua </w:t>
      </w:r>
      <w:r w:rsidR="002F6F2D">
        <w:t>tại</w:t>
      </w:r>
      <w:r w:rsidR="61AE0260">
        <w:t xml:space="preserve"> đây.</w:t>
      </w:r>
    </w:p>
    <w:p w14:paraId="1EC6DB54" w14:textId="1436DE82" w:rsidR="21B8C005" w:rsidRDefault="0A8A8335" w:rsidP="00497338">
      <w:pPr>
        <w:pStyle w:val="BodyText"/>
        <w:ind w:left="1080"/>
      </w:pPr>
      <w:r>
        <w:t xml:space="preserve">Trang mua hàng là một trang thương mại điện tử, </w:t>
      </w:r>
      <w:r w:rsidR="21C023F5">
        <w:t xml:space="preserve">người dùng có thể xem hình ảnh nguyên liệu, chọn số lượng, xem đơn giá và </w:t>
      </w:r>
      <w:r w:rsidR="2E2CFA76">
        <w:t xml:space="preserve">đặt mua hàng </w:t>
      </w:r>
      <w:r w:rsidR="29C51EB8">
        <w:t>O</w:t>
      </w:r>
      <w:r w:rsidR="2E2CFA76">
        <w:t>nline.</w:t>
      </w:r>
      <w:r w:rsidR="59F4FA64">
        <w:t xml:space="preserve"> C</w:t>
      </w:r>
      <w:r w:rsidR="2B24459B">
        <w:t>ông ty</w:t>
      </w:r>
      <w:r w:rsidR="59F4FA64">
        <w:t xml:space="preserve"> chúng em sẽ giao hàng đến người dùng dựa vào địa chỉ </w:t>
      </w:r>
      <w:r w:rsidR="3E29B179">
        <w:t>khi đăng ký tài khoản</w:t>
      </w:r>
      <w:r w:rsidR="7D58C21B">
        <w:t xml:space="preserve"> ban đầu</w:t>
      </w:r>
      <w:r w:rsidR="3E29B179">
        <w:t xml:space="preserve"> (địa chỉ này có thể thay đổi tùy </w:t>
      </w:r>
      <w:r w:rsidR="1B73D6F2">
        <w:t xml:space="preserve">vào </w:t>
      </w:r>
      <w:r w:rsidR="3E29B179">
        <w:t>nhu cầu của người dùng).</w:t>
      </w:r>
    </w:p>
    <w:p w14:paraId="3209E244" w14:textId="6413AF49" w:rsidR="31A0740F" w:rsidRDefault="31A0740F" w:rsidP="00497338">
      <w:pPr>
        <w:pStyle w:val="BodyText"/>
        <w:ind w:left="1080"/>
      </w:pPr>
      <w:r>
        <w:t xml:space="preserve">Về thanh toán, </w:t>
      </w:r>
      <w:r w:rsidR="2B6D8876">
        <w:t>công ty</w:t>
      </w:r>
      <w:r>
        <w:t xml:space="preserve"> hỗ trợ phương thức </w:t>
      </w:r>
      <w:r w:rsidR="6E5AA145">
        <w:t xml:space="preserve">thanh toán </w:t>
      </w:r>
      <w:r w:rsidR="3568F538">
        <w:t xml:space="preserve">tiền mặt </w:t>
      </w:r>
      <w:r w:rsidR="6E5AA145">
        <w:t xml:space="preserve">trực tiếp </w:t>
      </w:r>
      <w:r w:rsidR="079B52DF">
        <w:t>khi nhận được hàng.</w:t>
      </w:r>
    </w:p>
    <w:p w14:paraId="57247BA3" w14:textId="30C02901" w:rsidR="03E57239" w:rsidRDefault="03E57239" w:rsidP="00DC05C5">
      <w:pPr>
        <w:pStyle w:val="BodyText"/>
        <w:numPr>
          <w:ilvl w:val="0"/>
          <w:numId w:val="4"/>
        </w:numPr>
      </w:pPr>
      <w:r w:rsidRPr="4D699C59">
        <w:rPr>
          <w:b/>
          <w:bCs/>
        </w:rPr>
        <w:t>Bình luận - đánh giá</w:t>
      </w:r>
    </w:p>
    <w:p w14:paraId="47C0CE9D" w14:textId="60FD6D16" w:rsidR="03E57239" w:rsidRDefault="03E57239" w:rsidP="00497338">
      <w:pPr>
        <w:pStyle w:val="BodyText"/>
        <w:ind w:left="1080"/>
      </w:pPr>
      <w:r>
        <w:t xml:space="preserve">Người dùng có thể để lại những bình luận, suy nghĩ của </w:t>
      </w:r>
      <w:r w:rsidR="4C53D83D">
        <w:t xml:space="preserve">bản thân </w:t>
      </w:r>
      <w:r>
        <w:t>dưới bài đăng</w:t>
      </w:r>
      <w:r w:rsidR="01233AD2">
        <w:t>, đồng thời đánh giá</w:t>
      </w:r>
      <w:r w:rsidR="728B4F22">
        <w:t xml:space="preserve"> </w:t>
      </w:r>
      <w:r w:rsidR="01233AD2">
        <w:t>(từ 0 đến 5 sao) công thức nấu ăn đó</w:t>
      </w:r>
      <w:r w:rsidR="6FA31291">
        <w:t>.</w:t>
      </w:r>
    </w:p>
    <w:p w14:paraId="449612EF" w14:textId="1BE23FFB" w:rsidR="00621F77" w:rsidRDefault="00621F77" w:rsidP="00621F77">
      <w:pPr>
        <w:pStyle w:val="BodyText"/>
        <w:numPr>
          <w:ilvl w:val="0"/>
          <w:numId w:val="50"/>
        </w:numPr>
        <w:ind w:left="709"/>
        <w:rPr>
          <w:b/>
          <w:bCs/>
        </w:rPr>
      </w:pPr>
      <w:r w:rsidRPr="00621F77">
        <w:rPr>
          <w:b/>
          <w:bCs/>
        </w:rPr>
        <w:t>Chia sẻ công thức</w:t>
      </w:r>
    </w:p>
    <w:p w14:paraId="3D21A8E6" w14:textId="5CA4020C" w:rsidR="000B7769" w:rsidRDefault="009509CB" w:rsidP="0049722B">
      <w:pPr>
        <w:pStyle w:val="BodyText"/>
        <w:ind w:left="1134"/>
      </w:pPr>
      <w:r>
        <w:t>Người dùng có thể đăng tải công thức nấu ăn</w:t>
      </w:r>
      <w:r w:rsidR="00E40D46">
        <w:t>,</w:t>
      </w:r>
      <w:r w:rsidR="005A5292">
        <w:t xml:space="preserve"> danh sách các nguyên liệu</w:t>
      </w:r>
      <w:r w:rsidR="007E12AA">
        <w:t>… lên website để những độc giả khác có thể cùng tham khảo</w:t>
      </w:r>
      <w:r w:rsidR="00A8343C">
        <w:t xml:space="preserve"> và </w:t>
      </w:r>
      <w:r w:rsidR="00E664C7">
        <w:t xml:space="preserve">học được </w:t>
      </w:r>
      <w:r w:rsidR="001A1530">
        <w:t>công thức mới</w:t>
      </w:r>
      <w:r w:rsidR="007E12AA">
        <w:t>.</w:t>
      </w:r>
    </w:p>
    <w:p w14:paraId="22578807" w14:textId="77777777" w:rsidR="00E46ED9" w:rsidRPr="009509CB" w:rsidRDefault="00E46ED9" w:rsidP="0049722B">
      <w:pPr>
        <w:pStyle w:val="BodyText"/>
        <w:ind w:left="1134"/>
      </w:pPr>
    </w:p>
    <w:p w14:paraId="418BB078" w14:textId="7433A686" w:rsidR="6FA31291" w:rsidRDefault="6FA31291" w:rsidP="00DC05C5">
      <w:pPr>
        <w:pStyle w:val="BodyText"/>
        <w:numPr>
          <w:ilvl w:val="0"/>
          <w:numId w:val="3"/>
        </w:numPr>
        <w:rPr>
          <w:b/>
          <w:bCs/>
        </w:rPr>
      </w:pPr>
      <w:r w:rsidRPr="4D699C59">
        <w:rPr>
          <w:b/>
          <w:bCs/>
        </w:rPr>
        <w:t>Lưu trữ</w:t>
      </w:r>
      <w:r w:rsidR="00266C65">
        <w:rPr>
          <w:b/>
          <w:bCs/>
        </w:rPr>
        <w:t xml:space="preserve"> thông tin</w:t>
      </w:r>
    </w:p>
    <w:p w14:paraId="2AD654ED" w14:textId="6E7DC3CC" w:rsidR="564C6DEB" w:rsidRDefault="564C6DEB" w:rsidP="00497338">
      <w:pPr>
        <w:pStyle w:val="BodyText"/>
        <w:ind w:left="1080"/>
      </w:pPr>
      <w:r>
        <w:t>Người dùng có thể lưu lại những công thức nấu ăn mà m</w:t>
      </w:r>
      <w:r w:rsidR="45D7CA95">
        <w:t>ình yêu thích</w:t>
      </w:r>
      <w:r w:rsidR="32DEEF64">
        <w:t xml:space="preserve"> để khi cần thiết có thể tìm lại dễ dàng và nhanh chóng hơn</w:t>
      </w:r>
      <w:r w:rsidR="45D7CA95">
        <w:t>.</w:t>
      </w:r>
    </w:p>
    <w:p w14:paraId="1CE8B538" w14:textId="3A6560CF" w:rsidR="6FA31291" w:rsidRDefault="6FA31291" w:rsidP="00DC05C5">
      <w:pPr>
        <w:pStyle w:val="BodyText"/>
        <w:numPr>
          <w:ilvl w:val="0"/>
          <w:numId w:val="3"/>
        </w:numPr>
        <w:rPr>
          <w:b/>
          <w:bCs/>
        </w:rPr>
      </w:pPr>
      <w:r w:rsidRPr="4D699C59">
        <w:rPr>
          <w:b/>
          <w:bCs/>
        </w:rPr>
        <w:t>Các chức năng mở rộng</w:t>
      </w:r>
    </w:p>
    <w:p w14:paraId="52326AE8" w14:textId="0DCE6BE8" w:rsidR="79260617" w:rsidRDefault="6376A9C6" w:rsidP="00A051E4">
      <w:pPr>
        <w:pStyle w:val="BodyText"/>
      </w:pPr>
      <w:r>
        <w:t xml:space="preserve">- </w:t>
      </w:r>
      <w:r w:rsidR="79260617">
        <w:t xml:space="preserve">Tùy chỉnh nguyên liệu theo yêu cầu: </w:t>
      </w:r>
      <w:r w:rsidR="36B6E348">
        <w:t>người dùng có thể điều chỉnh khối lượng/</w:t>
      </w:r>
      <w:r w:rsidR="00AD75DA">
        <w:t xml:space="preserve"> </w:t>
      </w:r>
      <w:r w:rsidR="36B6E348">
        <w:t>số lượng nguyên liệu tùy ý, website sẽ tự động gợi ý tỷ lệ thành phần các nguyên liệu còn lại.</w:t>
      </w:r>
    </w:p>
    <w:p w14:paraId="36C15EBD" w14:textId="74E263C6" w:rsidR="4D699C59" w:rsidRDefault="4D699C59" w:rsidP="4D699C59">
      <w:pPr>
        <w:pStyle w:val="BodyText"/>
        <w:ind w:left="0"/>
      </w:pPr>
    </w:p>
    <w:p w14:paraId="72AAB807" w14:textId="472A82C4" w:rsidR="00F81399" w:rsidRDefault="00396EAE">
      <w:pPr>
        <w:pStyle w:val="Heading1"/>
      </w:pPr>
      <w:bookmarkStart w:id="41" w:name="_Toc436203408"/>
      <w:bookmarkStart w:id="42" w:name="_Toc452813602"/>
      <w:bookmarkStart w:id="43" w:name="_Toc512930919"/>
      <w:bookmarkStart w:id="44" w:name="_Toc477214795"/>
      <w:r>
        <w:t>Non-Functional</w:t>
      </w:r>
      <w:r w:rsidR="000439F1">
        <w:t xml:space="preserve"> Requirements</w:t>
      </w:r>
      <w:bookmarkEnd w:id="41"/>
      <w:bookmarkEnd w:id="42"/>
      <w:bookmarkEnd w:id="43"/>
      <w:bookmarkEnd w:id="44"/>
      <w:r w:rsidR="000368D3">
        <w:t xml:space="preserve"> </w:t>
      </w:r>
      <w:r w:rsidR="000368D3">
        <w:rPr>
          <w:rFonts w:ascii="Wingdings" w:eastAsia="Wingdings" w:hAnsi="Wingdings" w:cs="Wingdings"/>
        </w:rPr>
        <w:t>à</w:t>
      </w:r>
      <w:r w:rsidR="000368D3">
        <w:t xml:space="preserve"> non-functional user requiremens</w:t>
      </w:r>
    </w:p>
    <w:p w14:paraId="57F409C9" w14:textId="7788EAFB" w:rsidR="6C42456D" w:rsidRDefault="6C42456D" w:rsidP="008904C1">
      <w:pPr>
        <w:pStyle w:val="BodyText"/>
        <w:numPr>
          <w:ilvl w:val="0"/>
          <w:numId w:val="11"/>
        </w:numPr>
        <w:jc w:val="both"/>
      </w:pPr>
      <w:r w:rsidRPr="000B7769">
        <w:rPr>
          <w:b/>
          <w:bCs/>
          <w:i/>
          <w:iCs/>
        </w:rPr>
        <w:t>Hiệu suất và khả năng mở rộng</w:t>
      </w:r>
      <w:r>
        <w:t xml:space="preserve">: </w:t>
      </w:r>
      <w:r w:rsidR="766777BF">
        <w:t>tốc độ tải trang tối đa 3s và</w:t>
      </w:r>
      <w:r w:rsidR="3A459B62">
        <w:t xml:space="preserve"> đáp ứng nhiều khách hàng</w:t>
      </w:r>
      <w:r w:rsidR="048A8FF5">
        <w:t xml:space="preserve"> truy cập</w:t>
      </w:r>
      <w:r w:rsidR="3A459B62">
        <w:t xml:space="preserve"> </w:t>
      </w:r>
      <w:r w:rsidR="5C2D7586">
        <w:t xml:space="preserve">vào website </w:t>
      </w:r>
      <w:r w:rsidR="3A459B62">
        <w:t>cùng một lúc</w:t>
      </w:r>
      <w:r w:rsidR="64E724C8">
        <w:t xml:space="preserve"> mà không bị sập</w:t>
      </w:r>
      <w:r w:rsidR="07640EB5">
        <w:t xml:space="preserve"> server</w:t>
      </w:r>
      <w:r w:rsidR="3A459B62">
        <w:t>.</w:t>
      </w:r>
    </w:p>
    <w:p w14:paraId="31A32D50" w14:textId="342AA375" w:rsidR="3546208B" w:rsidRDefault="3546208B" w:rsidP="008904C1">
      <w:pPr>
        <w:pStyle w:val="BodyText"/>
        <w:numPr>
          <w:ilvl w:val="0"/>
          <w:numId w:val="11"/>
        </w:numPr>
        <w:jc w:val="both"/>
      </w:pPr>
      <w:r w:rsidRPr="008904C1">
        <w:rPr>
          <w:b/>
          <w:bCs/>
          <w:i/>
          <w:iCs/>
        </w:rPr>
        <w:t>Tính di động và khả năng tương thích</w:t>
      </w:r>
      <w:r>
        <w:t>:</w:t>
      </w:r>
    </w:p>
    <w:p w14:paraId="73B38850" w14:textId="6BD01340" w:rsidR="3546208B" w:rsidRDefault="3546208B" w:rsidP="00FD7D31">
      <w:pPr>
        <w:pStyle w:val="BodyText"/>
        <w:ind w:left="1276" w:hanging="196"/>
        <w:jc w:val="both"/>
      </w:pPr>
      <w:r>
        <w:lastRenderedPageBreak/>
        <w:t xml:space="preserve">+ </w:t>
      </w:r>
      <w:r w:rsidR="590A20C9">
        <w:t xml:space="preserve">Website </w:t>
      </w:r>
      <w:r w:rsidR="590A20C9" w:rsidRPr="4D699C59">
        <w:t xml:space="preserve">hiển thị tốt trên </w:t>
      </w:r>
      <w:r w:rsidR="1AB25D8C" w:rsidRPr="4D699C59">
        <w:t>hầu hết</w:t>
      </w:r>
      <w:r w:rsidR="590A20C9" w:rsidRPr="4D699C59">
        <w:t xml:space="preserve"> thiết bị (</w:t>
      </w:r>
      <w:r w:rsidR="2D7B45A8" w:rsidRPr="4D699C59">
        <w:t>PC</w:t>
      </w:r>
      <w:r w:rsidR="590A20C9" w:rsidRPr="4D699C59">
        <w:t xml:space="preserve">, </w:t>
      </w:r>
      <w:r w:rsidR="4D3E8ECF" w:rsidRPr="4D699C59">
        <w:t xml:space="preserve">laptop, </w:t>
      </w:r>
      <w:r w:rsidR="590A20C9" w:rsidRPr="4D699C59">
        <w:t>máy tính bảng, điện</w:t>
      </w:r>
      <w:r w:rsidR="00C04188">
        <w:t xml:space="preserve"> </w:t>
      </w:r>
      <w:r w:rsidR="590A20C9" w:rsidRPr="4D699C59">
        <w:t>thoại,</w:t>
      </w:r>
      <w:r w:rsidR="00C04188">
        <w:t xml:space="preserve"> </w:t>
      </w:r>
      <w:r w:rsidR="590A20C9" w:rsidRPr="4D699C59">
        <w:t>…)</w:t>
      </w:r>
      <w:r w:rsidR="2709E869" w:rsidRPr="4D699C59">
        <w:t>. Bố cục của website được thiết kế phù hợp với nhiều kích cỡ màn hình khác nhau.</w:t>
      </w:r>
    </w:p>
    <w:p w14:paraId="40F6BFBD" w14:textId="10381705" w:rsidR="2709E869" w:rsidRDefault="2709E869" w:rsidP="008904C1">
      <w:pPr>
        <w:pStyle w:val="BodyText"/>
        <w:ind w:left="360" w:firstLine="720"/>
        <w:jc w:val="both"/>
      </w:pPr>
      <w:r w:rsidRPr="4D699C59">
        <w:t xml:space="preserve">+ </w:t>
      </w:r>
      <w:r w:rsidR="7469D726" w:rsidRPr="4D699C59">
        <w:t>Website chạy tốt trên hầu hết các trình duyệt như</w:t>
      </w:r>
      <w:r w:rsidR="0805AC28" w:rsidRPr="4D699C59">
        <w:t>:</w:t>
      </w:r>
      <w:r w:rsidR="7469D726" w:rsidRPr="4D699C59">
        <w:t xml:space="preserve"> </w:t>
      </w:r>
      <w:r w:rsidR="495086DD" w:rsidRPr="4D699C59">
        <w:t xml:space="preserve">Google </w:t>
      </w:r>
      <w:r w:rsidR="7469D726" w:rsidRPr="4D699C59">
        <w:t xml:space="preserve">Chrome, Firefox, </w:t>
      </w:r>
      <w:r w:rsidR="09FD1E19" w:rsidRPr="4D699C59">
        <w:t>Microsoft Edge, Safari</w:t>
      </w:r>
      <w:r w:rsidR="76C8D7BF" w:rsidRPr="4D699C59">
        <w:t>...</w:t>
      </w:r>
    </w:p>
    <w:p w14:paraId="2B1A80C8" w14:textId="4D19F846" w:rsidR="4D2AB7BD" w:rsidRDefault="4D2AB7BD" w:rsidP="008904C1">
      <w:pPr>
        <w:pStyle w:val="BodyText"/>
        <w:numPr>
          <w:ilvl w:val="0"/>
          <w:numId w:val="10"/>
        </w:numPr>
        <w:jc w:val="both"/>
      </w:pPr>
      <w:r w:rsidRPr="004C2A5A">
        <w:rPr>
          <w:b/>
          <w:bCs/>
          <w:i/>
          <w:iCs/>
        </w:rPr>
        <w:t>Độ tin cậy, khả năng bảo trì, tính khả dụng</w:t>
      </w:r>
      <w:r w:rsidRPr="4D699C59">
        <w:t>:</w:t>
      </w:r>
    </w:p>
    <w:p w14:paraId="677FE3C9" w14:textId="51933070" w:rsidR="4D2AB7BD" w:rsidRDefault="4D2AB7BD" w:rsidP="008904C1">
      <w:pPr>
        <w:pStyle w:val="BodyText"/>
        <w:ind w:firstLine="414"/>
        <w:jc w:val="both"/>
      </w:pPr>
      <w:r w:rsidRPr="4D699C59">
        <w:t xml:space="preserve">+ </w:t>
      </w:r>
      <w:r w:rsidR="272B40FF" w:rsidRPr="4D699C59">
        <w:t>Độ tin cậy: Website hoạt động không bị lỗi trong 9</w:t>
      </w:r>
      <w:r w:rsidR="505D79CA" w:rsidRPr="4D699C59">
        <w:t>0</w:t>
      </w:r>
      <w:r w:rsidR="272B40FF" w:rsidRPr="4D699C59">
        <w:t>% các trường hợp sử dụng.</w:t>
      </w:r>
    </w:p>
    <w:p w14:paraId="696D7941" w14:textId="1EC37D96" w:rsidR="272B40FF" w:rsidRDefault="272B40FF" w:rsidP="008904C1">
      <w:pPr>
        <w:pStyle w:val="BodyText"/>
        <w:ind w:firstLine="414"/>
        <w:jc w:val="both"/>
      </w:pPr>
      <w:r w:rsidRPr="4D699C59">
        <w:t xml:space="preserve">+ Bảo trì: Thời gian trung bình để khôi phục </w:t>
      </w:r>
      <w:r w:rsidR="78AD4D2E" w:rsidRPr="4D699C59">
        <w:t>web</w:t>
      </w:r>
      <w:r w:rsidR="30DD2FAC" w:rsidRPr="4D699C59">
        <w:t>site</w:t>
      </w:r>
      <w:r w:rsidRPr="4D699C59">
        <w:t xml:space="preserve"> sau khi bị lỗi không quá </w:t>
      </w:r>
      <w:r w:rsidR="3514339A" w:rsidRPr="4D699C59">
        <w:t>3</w:t>
      </w:r>
      <w:r w:rsidRPr="4D699C59">
        <w:t>0 phút.</w:t>
      </w:r>
    </w:p>
    <w:p w14:paraId="5E9D424B" w14:textId="287C1F4D" w:rsidR="7784AD98" w:rsidRDefault="7784AD98" w:rsidP="00FD7D31">
      <w:pPr>
        <w:pStyle w:val="BodyText"/>
        <w:ind w:left="1276" w:hanging="164"/>
        <w:jc w:val="both"/>
      </w:pPr>
      <w:r w:rsidRPr="4D699C59">
        <w:t>+ Tính khả dụng:</w:t>
      </w:r>
      <w:r w:rsidR="1BE8DC2C" w:rsidRPr="4D699C59">
        <w:t xml:space="preserve"> </w:t>
      </w:r>
      <w:r w:rsidR="156AF334" w:rsidRPr="4D699C59">
        <w:t>Hệ thống đảm bảo vận hành 24/7, nâng cấp tối đa 1 lần trong vòng 3 tháng</w:t>
      </w:r>
      <w:r w:rsidR="00C04188">
        <w:t xml:space="preserve"> </w:t>
      </w:r>
      <w:r w:rsidR="156AF334" w:rsidRPr="4D699C59">
        <w:t>(khoảng</w:t>
      </w:r>
      <w:r w:rsidR="003D55B4">
        <w:t xml:space="preserve"> </w:t>
      </w:r>
      <w:r w:rsidR="156AF334" w:rsidRPr="4D699C59">
        <w:t>thời gian từ 0h30-</w:t>
      </w:r>
      <w:r w:rsidR="3BFB0E24" w:rsidRPr="4D699C59">
        <w:t>1</w:t>
      </w:r>
      <w:r w:rsidR="156AF334" w:rsidRPr="4D699C59">
        <w:t>h dùng để bảo trì</w:t>
      </w:r>
      <w:r w:rsidR="2C26D609" w:rsidRPr="4D699C59">
        <w:t xml:space="preserve"> nâng cấp</w:t>
      </w:r>
      <w:r w:rsidR="156AF334" w:rsidRPr="4D699C59">
        <w:t xml:space="preserve">), downtime mỗi năm không quá 1 </w:t>
      </w:r>
      <w:r w:rsidR="1849764B" w:rsidRPr="4D699C59">
        <w:t>tiếng</w:t>
      </w:r>
      <w:r w:rsidR="156AF334" w:rsidRPr="4D699C59">
        <w:t>.</w:t>
      </w:r>
    </w:p>
    <w:p w14:paraId="5D886EB0" w14:textId="4511B27A" w:rsidR="78701443" w:rsidRDefault="78701443" w:rsidP="008904C1">
      <w:pPr>
        <w:pStyle w:val="BodyText"/>
        <w:numPr>
          <w:ilvl w:val="0"/>
          <w:numId w:val="9"/>
        </w:numPr>
        <w:jc w:val="both"/>
      </w:pPr>
      <w:r w:rsidRPr="00873B48">
        <w:rPr>
          <w:b/>
          <w:bCs/>
          <w:i/>
          <w:iCs/>
        </w:rPr>
        <w:t>Tính bảo mật</w:t>
      </w:r>
      <w:r w:rsidRPr="4D699C59">
        <w:t>:</w:t>
      </w:r>
    </w:p>
    <w:p w14:paraId="14DB7CBB" w14:textId="40023B1E" w:rsidR="78701443" w:rsidRDefault="78701443" w:rsidP="008904C1">
      <w:pPr>
        <w:pStyle w:val="BodyText"/>
        <w:ind w:firstLine="414"/>
        <w:jc w:val="both"/>
      </w:pPr>
      <w:r w:rsidRPr="4D699C59">
        <w:t xml:space="preserve">+ </w:t>
      </w:r>
      <w:r w:rsidR="69AEFFE7" w:rsidRPr="4D699C59">
        <w:t>Thông tin của khách hàng được bảo mật</w:t>
      </w:r>
      <w:r w:rsidR="5D23726B" w:rsidRPr="4D699C59">
        <w:t>.</w:t>
      </w:r>
    </w:p>
    <w:p w14:paraId="6E0559FB" w14:textId="58E73433" w:rsidR="69AEFFE7" w:rsidRDefault="69AEFFE7" w:rsidP="008904C1">
      <w:pPr>
        <w:pStyle w:val="BodyText"/>
        <w:ind w:left="0" w:firstLine="1134"/>
        <w:jc w:val="both"/>
      </w:pPr>
      <w:r w:rsidRPr="4D699C59">
        <w:t>+ Cổng xử lý thanh toán tuân thủ PCI DS</w:t>
      </w:r>
      <w:r w:rsidR="458B4A7E" w:rsidRPr="4D699C59">
        <w:t>S</w:t>
      </w:r>
      <w:r w:rsidR="25A35E6C" w:rsidRPr="4D699C59">
        <w:t>.</w:t>
      </w:r>
    </w:p>
    <w:p w14:paraId="7C064F6D" w14:textId="67BD6542" w:rsidR="1A5C1540" w:rsidRDefault="1A5C1540" w:rsidP="008904C1">
      <w:pPr>
        <w:pStyle w:val="BodyText"/>
        <w:numPr>
          <w:ilvl w:val="0"/>
          <w:numId w:val="8"/>
        </w:numPr>
        <w:jc w:val="both"/>
      </w:pPr>
      <w:r w:rsidRPr="00873B48">
        <w:rPr>
          <w:b/>
          <w:bCs/>
          <w:i/>
          <w:iCs/>
        </w:rPr>
        <w:t>Tính</w:t>
      </w:r>
      <w:r w:rsidR="4E9F51AD" w:rsidRPr="00873B48">
        <w:rPr>
          <w:b/>
          <w:bCs/>
          <w:i/>
          <w:iCs/>
        </w:rPr>
        <w:t xml:space="preserve"> an toàn</w:t>
      </w:r>
      <w:r w:rsidR="4E9F51AD" w:rsidRPr="4D699C59">
        <w:t xml:space="preserve">: hệ thống </w:t>
      </w:r>
      <w:r w:rsidR="4E9F51AD" w:rsidRPr="009C7EA1">
        <w:t>không được làm hại</w:t>
      </w:r>
      <w:r w:rsidR="4E9F51AD" w:rsidRPr="4D699C59">
        <w:t xml:space="preserve"> đến môi trường hoặc sức khỏe của con người trong mục đích sử dụng.</w:t>
      </w:r>
    </w:p>
    <w:p w14:paraId="709FEAAB" w14:textId="7649E3FF" w:rsidR="36A53A7B" w:rsidRDefault="36A53A7B" w:rsidP="008904C1">
      <w:pPr>
        <w:pStyle w:val="BodyText"/>
        <w:numPr>
          <w:ilvl w:val="0"/>
          <w:numId w:val="8"/>
        </w:numPr>
        <w:jc w:val="both"/>
      </w:pPr>
      <w:r w:rsidRPr="00117BF1">
        <w:rPr>
          <w:b/>
          <w:bCs/>
          <w:i/>
          <w:iCs/>
        </w:rPr>
        <w:t>Tính bản địa</w:t>
      </w:r>
      <w:r w:rsidR="28191A08" w:rsidRPr="4D699C59">
        <w:t xml:space="preserve">: nội dung website </w:t>
      </w:r>
      <w:r w:rsidR="6B64D4FB" w:rsidRPr="4D699C59">
        <w:t>tuân thủ theo đúng những quy định của</w:t>
      </w:r>
      <w:r w:rsidR="226483C2" w:rsidRPr="4D699C59">
        <w:t xml:space="preserve"> luật pháp</w:t>
      </w:r>
      <w:r w:rsidR="53C3EA96" w:rsidRPr="4D699C59">
        <w:t>; phù hợp với văn hóa</w:t>
      </w:r>
      <w:r w:rsidR="226483C2" w:rsidRPr="4D699C59">
        <w:t xml:space="preserve">, </w:t>
      </w:r>
      <w:r w:rsidR="09E33902" w:rsidRPr="4D699C59">
        <w:t>tiền tệ</w:t>
      </w:r>
      <w:r w:rsidR="226483C2" w:rsidRPr="4D699C59">
        <w:t xml:space="preserve"> và các khía cạnh khác của </w:t>
      </w:r>
      <w:r w:rsidR="0BD506FB" w:rsidRPr="4D699C59">
        <w:t>quốc gia.</w:t>
      </w:r>
    </w:p>
    <w:p w14:paraId="10B4142D" w14:textId="089CACA3" w:rsidR="0BD506FB" w:rsidRDefault="0BD506FB" w:rsidP="008904C1">
      <w:pPr>
        <w:pStyle w:val="BodyText"/>
        <w:numPr>
          <w:ilvl w:val="0"/>
          <w:numId w:val="8"/>
        </w:numPr>
        <w:jc w:val="both"/>
      </w:pPr>
      <w:r w:rsidRPr="00C507B5">
        <w:rPr>
          <w:b/>
          <w:bCs/>
          <w:i/>
          <w:iCs/>
        </w:rPr>
        <w:t>Khả năng sử dụng</w:t>
      </w:r>
      <w:r w:rsidRPr="4D699C59">
        <w:t>:</w:t>
      </w:r>
    </w:p>
    <w:p w14:paraId="264AAC04" w14:textId="0661D72F" w:rsidR="04BC2EF1" w:rsidRDefault="04BC2EF1" w:rsidP="00516BA7">
      <w:pPr>
        <w:pStyle w:val="BodyText"/>
        <w:ind w:left="1276" w:hanging="142"/>
        <w:jc w:val="both"/>
      </w:pPr>
      <w:r w:rsidRPr="4D699C59">
        <w:t xml:space="preserve">+ Giao diện </w:t>
      </w:r>
      <w:r w:rsidR="5B70FD9E" w:rsidRPr="4D699C59">
        <w:t>rõ ràng</w:t>
      </w:r>
      <w:r w:rsidR="6D665C6A" w:rsidRPr="4D699C59">
        <w:t>, thân thiện</w:t>
      </w:r>
      <w:r w:rsidR="5B70FD9E" w:rsidRPr="4D699C59">
        <w:t>, dễ sử dụng. Người dùng có thể tương tác</w:t>
      </w:r>
      <w:r w:rsidR="68C1F168" w:rsidRPr="4D699C59">
        <w:t xml:space="preserve"> với website và ghi nhớ</w:t>
      </w:r>
      <w:r w:rsidR="5B70FD9E" w:rsidRPr="4D699C59">
        <w:t xml:space="preserve"> </w:t>
      </w:r>
      <w:r w:rsidR="069A222A" w:rsidRPr="4D699C59">
        <w:t>ngay</w:t>
      </w:r>
      <w:r w:rsidR="5B70FD9E" w:rsidRPr="4D699C59">
        <w:t xml:space="preserve"> khi </w:t>
      </w:r>
      <w:r w:rsidR="75796DAD" w:rsidRPr="4D699C59">
        <w:t>n</w:t>
      </w:r>
      <w:r w:rsidR="5B70FD9E" w:rsidRPr="4D699C59">
        <w:t xml:space="preserve">hìn thấy bố cục </w:t>
      </w:r>
      <w:r w:rsidR="293CC002" w:rsidRPr="4D699C59">
        <w:t>trang web.</w:t>
      </w:r>
    </w:p>
    <w:p w14:paraId="22883712" w14:textId="4209CBA0" w:rsidR="04BC2EF1" w:rsidRDefault="04BC2EF1" w:rsidP="00516BA7">
      <w:pPr>
        <w:pStyle w:val="BodyText"/>
        <w:ind w:left="1276" w:hanging="142"/>
        <w:jc w:val="both"/>
      </w:pPr>
      <w:r w:rsidRPr="4D699C59">
        <w:t xml:space="preserve">+ </w:t>
      </w:r>
      <w:r w:rsidR="131A5A63" w:rsidRPr="4D699C59">
        <w:t>Website mang đến hiệu quả: người dùng dễ dàng đạt được mục đích (tìm công thức nấu ăn</w:t>
      </w:r>
      <w:r w:rsidR="00F73267">
        <w:t>, chia sẻ công thức</w:t>
      </w:r>
      <w:r w:rsidR="131A5A63" w:rsidRPr="4D699C59">
        <w:t xml:space="preserve"> hoặc đặt mua nguyên liệu)</w:t>
      </w:r>
      <w:r w:rsidR="342D162A" w:rsidRPr="4D699C59">
        <w:t xml:space="preserve"> nhanh chóng.</w:t>
      </w:r>
    </w:p>
    <w:p w14:paraId="2DACF638" w14:textId="2C383229" w:rsidR="342D162A" w:rsidRDefault="342D162A" w:rsidP="004749FB">
      <w:pPr>
        <w:pStyle w:val="BodyText"/>
        <w:ind w:firstLine="414"/>
        <w:jc w:val="both"/>
      </w:pPr>
      <w:r w:rsidRPr="4D699C59">
        <w:t xml:space="preserve">+ </w:t>
      </w:r>
      <w:r w:rsidR="63802857" w:rsidRPr="4D699C59">
        <w:t xml:space="preserve">Tỷ lệ lỗi của người dùng khi tìm kiếm hoặc thanh toán không vượt quá </w:t>
      </w:r>
      <w:r w:rsidR="3409F51C" w:rsidRPr="4D699C59">
        <w:t>10%.</w:t>
      </w:r>
    </w:p>
    <w:p w14:paraId="4BF1F853" w14:textId="7C87DB2E" w:rsidR="00A240EE" w:rsidRDefault="63802857" w:rsidP="004749FB">
      <w:pPr>
        <w:pStyle w:val="BodyText"/>
        <w:ind w:firstLine="414"/>
        <w:jc w:val="both"/>
      </w:pPr>
      <w:r w:rsidRPr="4D699C59">
        <w:t>+ Khách hàng hài lòng với thiết kế và chức năng của website sau khi sử d</w:t>
      </w:r>
      <w:r w:rsidR="524FDB1A" w:rsidRPr="4D699C59">
        <w:t>ụng</w:t>
      </w:r>
      <w:r w:rsidRPr="4D699C59">
        <w:t xml:space="preserve">. </w:t>
      </w:r>
    </w:p>
    <w:sectPr w:rsidR="00A240EE">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4C980" w14:textId="77777777" w:rsidR="00271FF6" w:rsidRDefault="00271FF6">
      <w:pPr>
        <w:spacing w:line="240" w:lineRule="auto"/>
      </w:pPr>
      <w:r>
        <w:separator/>
      </w:r>
    </w:p>
  </w:endnote>
  <w:endnote w:type="continuationSeparator" w:id="0">
    <w:p w14:paraId="3F85BBB5" w14:textId="77777777" w:rsidR="00271FF6" w:rsidRDefault="00271FF6">
      <w:pPr>
        <w:spacing w:line="240" w:lineRule="auto"/>
      </w:pPr>
      <w:r>
        <w:continuationSeparator/>
      </w:r>
    </w:p>
  </w:endnote>
  <w:endnote w:type="continuationNotice" w:id="1">
    <w:p w14:paraId="0540FCD4" w14:textId="77777777" w:rsidR="00271FF6" w:rsidRDefault="00271F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7F0A2F80" w:rsidR="00F81399" w:rsidRDefault="000439F1" w:rsidP="0006309C">
          <w:pPr>
            <w:jc w:val="center"/>
          </w:pPr>
          <w:r>
            <w:rPr>
              <w:rFonts w:ascii="Symbol" w:eastAsia="Symbol" w:hAnsi="Symbol" w:cs="Symbol"/>
            </w:rPr>
            <w:t>Ó</w:t>
          </w:r>
          <w:fldSimple w:instr="DOCPROPERTY &quot;Company&quot;  \* MERGEFORMAT">
            <w:r w:rsidR="0006309C">
              <w:t>Team</w:t>
            </w:r>
            <w:r w:rsidR="00A240EE">
              <w:t xml:space="preserve"> </w:t>
            </w:r>
            <w:r w:rsidR="00C24D64">
              <w:t>04</w:t>
            </w:r>
          </w:fldSimple>
          <w:r>
            <w:t xml:space="preserve">, </w:t>
          </w:r>
          <w:r>
            <w:fldChar w:fldCharType="begin"/>
          </w:r>
          <w:r>
            <w:instrText xml:space="preserve"> DATE \@ "yyyy" </w:instrText>
          </w:r>
          <w:r>
            <w:fldChar w:fldCharType="separate"/>
          </w:r>
          <w:r w:rsidR="007474B8">
            <w:rPr>
              <w:noProof/>
            </w:rPr>
            <w:t>2022</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C8E96" w14:textId="77777777" w:rsidR="00271FF6" w:rsidRDefault="00271FF6">
      <w:pPr>
        <w:spacing w:line="240" w:lineRule="auto"/>
      </w:pPr>
      <w:r>
        <w:separator/>
      </w:r>
    </w:p>
  </w:footnote>
  <w:footnote w:type="continuationSeparator" w:id="0">
    <w:p w14:paraId="3096CA8C" w14:textId="77777777" w:rsidR="00271FF6" w:rsidRDefault="00271FF6">
      <w:pPr>
        <w:spacing w:line="240" w:lineRule="auto"/>
      </w:pPr>
      <w:r>
        <w:continuationSeparator/>
      </w:r>
    </w:p>
  </w:footnote>
  <w:footnote w:type="continuationNotice" w:id="1">
    <w:p w14:paraId="29063E82" w14:textId="77777777" w:rsidR="00271FF6" w:rsidRDefault="00271FF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3ECFE254"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24D64">
      <w:rPr>
        <w:rFonts w:ascii="Arial" w:hAnsi="Arial"/>
        <w:b/>
        <w:sz w:val="36"/>
      </w:rPr>
      <w:t>T</w:t>
    </w:r>
    <w:r w:rsidR="00A240EE">
      <w:rPr>
        <w:rFonts w:ascii="Arial" w:hAnsi="Arial"/>
        <w:b/>
        <w:sz w:val="36"/>
      </w:rPr>
      <w:t xml:space="preserve">eam </w:t>
    </w:r>
    <w:r w:rsidR="00C24D64">
      <w:rPr>
        <w:rFonts w:ascii="Arial" w:hAnsi="Arial"/>
        <w:b/>
        <w:sz w:val="36"/>
      </w:rPr>
      <w:t>04</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6C0AE9A6" w:rsidR="00F81399" w:rsidRDefault="000439F1">
          <w:r>
            <w:rPr>
              <w:b/>
            </w:rPr>
            <w:fldChar w:fldCharType="begin"/>
          </w:r>
          <w:r>
            <w:rPr>
              <w:b/>
            </w:rPr>
            <w:instrText xml:space="preserve"> SUBJECT  \* MERGEFORMAT </w:instrText>
          </w:r>
          <w:r>
            <w:rPr>
              <w:b/>
            </w:rPr>
            <w:fldChar w:fldCharType="separate"/>
          </w:r>
          <w:r w:rsidR="00060711">
            <w:t>Ăn ngon</w:t>
          </w:r>
          <w:r>
            <w:rPr>
              <w:b/>
            </w:rPr>
            <w:fldChar w:fldCharType="end"/>
          </w:r>
        </w:p>
      </w:tc>
      <w:tc>
        <w:tcPr>
          <w:tcW w:w="3179" w:type="dxa"/>
        </w:tcPr>
        <w:p w14:paraId="4814E878" w14:textId="482DBC01" w:rsidR="00F81399" w:rsidRDefault="000439F1">
          <w:pPr>
            <w:tabs>
              <w:tab w:val="left" w:pos="1135"/>
            </w:tabs>
            <w:spacing w:before="40"/>
            <w:ind w:right="68"/>
          </w:pPr>
          <w:r>
            <w:t xml:space="preserve">  Version:           1.0</w:t>
          </w:r>
        </w:p>
      </w:tc>
    </w:tr>
    <w:tr w:rsidR="00F81399" w14:paraId="35B1D48F" w14:textId="77777777">
      <w:tc>
        <w:tcPr>
          <w:tcW w:w="6379" w:type="dxa"/>
        </w:tcPr>
        <w:p w14:paraId="29647434" w14:textId="77777777" w:rsidR="00F81399" w:rsidRDefault="00D27303" w:rsidP="00B243D1">
          <w:fldSimple w:instr="TITLE  \* MERGEFORMAT">
            <w:r w:rsidR="00A240EE">
              <w:t xml:space="preserve">Vision </w:t>
            </w:r>
            <w:r w:rsidR="00B243D1">
              <w:t>Document</w:t>
            </w:r>
          </w:fldSimple>
        </w:p>
      </w:tc>
      <w:tc>
        <w:tcPr>
          <w:tcW w:w="3179" w:type="dxa"/>
        </w:tcPr>
        <w:p w14:paraId="0DCABC98" w14:textId="7B90C973" w:rsidR="00F81399" w:rsidRDefault="000439F1">
          <w:r>
            <w:t xml:space="preserve">  Date:  </w:t>
          </w:r>
          <w:r w:rsidR="00060711">
            <w:t>31/10/2022</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A7678B"/>
    <w:multiLevelType w:val="hybridMultilevel"/>
    <w:tmpl w:val="2D9C07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3FEA03"/>
    <w:multiLevelType w:val="hybridMultilevel"/>
    <w:tmpl w:val="55D66484"/>
    <w:lvl w:ilvl="0" w:tplc="9696A508">
      <w:start w:val="1"/>
      <w:numFmt w:val="bullet"/>
      <w:lvlText w:val=""/>
      <w:lvlJc w:val="left"/>
      <w:pPr>
        <w:ind w:left="720" w:hanging="360"/>
      </w:pPr>
      <w:rPr>
        <w:rFonts w:ascii="Symbol" w:hAnsi="Symbol" w:hint="default"/>
      </w:rPr>
    </w:lvl>
    <w:lvl w:ilvl="1" w:tplc="BB3EF2EA">
      <w:start w:val="1"/>
      <w:numFmt w:val="bullet"/>
      <w:lvlText w:val="-"/>
      <w:lvlJc w:val="left"/>
      <w:pPr>
        <w:ind w:left="1440" w:hanging="360"/>
      </w:pPr>
      <w:rPr>
        <w:rFonts w:ascii="Calibri" w:hAnsi="Calibri" w:hint="default"/>
      </w:rPr>
    </w:lvl>
    <w:lvl w:ilvl="2" w:tplc="9E2C7BAA">
      <w:start w:val="1"/>
      <w:numFmt w:val="bullet"/>
      <w:lvlText w:val=""/>
      <w:lvlJc w:val="left"/>
      <w:pPr>
        <w:ind w:left="2160" w:hanging="360"/>
      </w:pPr>
      <w:rPr>
        <w:rFonts w:ascii="Wingdings" w:hAnsi="Wingdings" w:hint="default"/>
      </w:rPr>
    </w:lvl>
    <w:lvl w:ilvl="3" w:tplc="C70E0968">
      <w:start w:val="1"/>
      <w:numFmt w:val="bullet"/>
      <w:lvlText w:val=""/>
      <w:lvlJc w:val="left"/>
      <w:pPr>
        <w:ind w:left="2880" w:hanging="360"/>
      </w:pPr>
      <w:rPr>
        <w:rFonts w:ascii="Symbol" w:hAnsi="Symbol" w:hint="default"/>
      </w:rPr>
    </w:lvl>
    <w:lvl w:ilvl="4" w:tplc="54E0B046">
      <w:start w:val="1"/>
      <w:numFmt w:val="bullet"/>
      <w:lvlText w:val="o"/>
      <w:lvlJc w:val="left"/>
      <w:pPr>
        <w:ind w:left="3600" w:hanging="360"/>
      </w:pPr>
      <w:rPr>
        <w:rFonts w:ascii="Courier New" w:hAnsi="Courier New" w:hint="default"/>
      </w:rPr>
    </w:lvl>
    <w:lvl w:ilvl="5" w:tplc="FA74BFD8">
      <w:start w:val="1"/>
      <w:numFmt w:val="bullet"/>
      <w:lvlText w:val=""/>
      <w:lvlJc w:val="left"/>
      <w:pPr>
        <w:ind w:left="4320" w:hanging="360"/>
      </w:pPr>
      <w:rPr>
        <w:rFonts w:ascii="Wingdings" w:hAnsi="Wingdings" w:hint="default"/>
      </w:rPr>
    </w:lvl>
    <w:lvl w:ilvl="6" w:tplc="4EE4FD5C">
      <w:start w:val="1"/>
      <w:numFmt w:val="bullet"/>
      <w:lvlText w:val=""/>
      <w:lvlJc w:val="left"/>
      <w:pPr>
        <w:ind w:left="5040" w:hanging="360"/>
      </w:pPr>
      <w:rPr>
        <w:rFonts w:ascii="Symbol" w:hAnsi="Symbol" w:hint="default"/>
      </w:rPr>
    </w:lvl>
    <w:lvl w:ilvl="7" w:tplc="3B48BE24">
      <w:start w:val="1"/>
      <w:numFmt w:val="bullet"/>
      <w:lvlText w:val="o"/>
      <w:lvlJc w:val="left"/>
      <w:pPr>
        <w:ind w:left="5760" w:hanging="360"/>
      </w:pPr>
      <w:rPr>
        <w:rFonts w:ascii="Courier New" w:hAnsi="Courier New" w:hint="default"/>
      </w:rPr>
    </w:lvl>
    <w:lvl w:ilvl="8" w:tplc="1D7A1626">
      <w:start w:val="1"/>
      <w:numFmt w:val="bullet"/>
      <w:lvlText w:val=""/>
      <w:lvlJc w:val="left"/>
      <w:pPr>
        <w:ind w:left="6480" w:hanging="360"/>
      </w:pPr>
      <w:rPr>
        <w:rFonts w:ascii="Wingdings" w:hAnsi="Wingdings" w:hint="default"/>
      </w:rPr>
    </w:lvl>
  </w:abstractNum>
  <w:abstractNum w:abstractNumId="6" w15:restartNumberingAfterBreak="0">
    <w:nsid w:val="0538D78E"/>
    <w:multiLevelType w:val="hybridMultilevel"/>
    <w:tmpl w:val="80A26494"/>
    <w:lvl w:ilvl="0" w:tplc="EAD4529E">
      <w:start w:val="1"/>
      <w:numFmt w:val="bullet"/>
      <w:lvlText w:val=""/>
      <w:lvlJc w:val="left"/>
      <w:pPr>
        <w:ind w:left="720" w:hanging="360"/>
      </w:pPr>
      <w:rPr>
        <w:rFonts w:ascii="Symbol" w:hAnsi="Symbol" w:hint="default"/>
      </w:rPr>
    </w:lvl>
    <w:lvl w:ilvl="1" w:tplc="F24E586A">
      <w:start w:val="1"/>
      <w:numFmt w:val="bullet"/>
      <w:lvlText w:val="-"/>
      <w:lvlJc w:val="left"/>
      <w:pPr>
        <w:ind w:left="1440" w:hanging="360"/>
      </w:pPr>
      <w:rPr>
        <w:rFonts w:ascii="Calibri" w:hAnsi="Calibri" w:hint="default"/>
      </w:rPr>
    </w:lvl>
    <w:lvl w:ilvl="2" w:tplc="6DAE17BA">
      <w:start w:val="1"/>
      <w:numFmt w:val="bullet"/>
      <w:lvlText w:val=""/>
      <w:lvlJc w:val="left"/>
      <w:pPr>
        <w:ind w:left="2160" w:hanging="360"/>
      </w:pPr>
      <w:rPr>
        <w:rFonts w:ascii="Wingdings" w:hAnsi="Wingdings" w:hint="default"/>
      </w:rPr>
    </w:lvl>
    <w:lvl w:ilvl="3" w:tplc="A0EC28A0">
      <w:start w:val="1"/>
      <w:numFmt w:val="bullet"/>
      <w:lvlText w:val=""/>
      <w:lvlJc w:val="left"/>
      <w:pPr>
        <w:ind w:left="2880" w:hanging="360"/>
      </w:pPr>
      <w:rPr>
        <w:rFonts w:ascii="Symbol" w:hAnsi="Symbol" w:hint="default"/>
      </w:rPr>
    </w:lvl>
    <w:lvl w:ilvl="4" w:tplc="04102CE8">
      <w:start w:val="1"/>
      <w:numFmt w:val="bullet"/>
      <w:lvlText w:val="o"/>
      <w:lvlJc w:val="left"/>
      <w:pPr>
        <w:ind w:left="3600" w:hanging="360"/>
      </w:pPr>
      <w:rPr>
        <w:rFonts w:ascii="Courier New" w:hAnsi="Courier New" w:hint="default"/>
      </w:rPr>
    </w:lvl>
    <w:lvl w:ilvl="5" w:tplc="0794FCDA">
      <w:start w:val="1"/>
      <w:numFmt w:val="bullet"/>
      <w:lvlText w:val=""/>
      <w:lvlJc w:val="left"/>
      <w:pPr>
        <w:ind w:left="4320" w:hanging="360"/>
      </w:pPr>
      <w:rPr>
        <w:rFonts w:ascii="Wingdings" w:hAnsi="Wingdings" w:hint="default"/>
      </w:rPr>
    </w:lvl>
    <w:lvl w:ilvl="6" w:tplc="F16C6DC4">
      <w:start w:val="1"/>
      <w:numFmt w:val="bullet"/>
      <w:lvlText w:val=""/>
      <w:lvlJc w:val="left"/>
      <w:pPr>
        <w:ind w:left="5040" w:hanging="360"/>
      </w:pPr>
      <w:rPr>
        <w:rFonts w:ascii="Symbol" w:hAnsi="Symbol" w:hint="default"/>
      </w:rPr>
    </w:lvl>
    <w:lvl w:ilvl="7" w:tplc="7592E59C">
      <w:start w:val="1"/>
      <w:numFmt w:val="bullet"/>
      <w:lvlText w:val="o"/>
      <w:lvlJc w:val="left"/>
      <w:pPr>
        <w:ind w:left="5760" w:hanging="360"/>
      </w:pPr>
      <w:rPr>
        <w:rFonts w:ascii="Courier New" w:hAnsi="Courier New" w:hint="default"/>
      </w:rPr>
    </w:lvl>
    <w:lvl w:ilvl="8" w:tplc="54FEF7BE">
      <w:start w:val="1"/>
      <w:numFmt w:val="bullet"/>
      <w:lvlText w:val=""/>
      <w:lvlJc w:val="left"/>
      <w:pPr>
        <w:ind w:left="6480" w:hanging="360"/>
      </w:pPr>
      <w:rPr>
        <w:rFonts w:ascii="Wingdings" w:hAnsi="Wingdings" w:hint="default"/>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E6F59D6"/>
    <w:multiLevelType w:val="hybridMultilevel"/>
    <w:tmpl w:val="DCD0CAB4"/>
    <w:lvl w:ilvl="0" w:tplc="BD7CB958">
      <w:start w:val="1"/>
      <w:numFmt w:val="bullet"/>
      <w:lvlText w:val=""/>
      <w:lvlJc w:val="left"/>
      <w:pPr>
        <w:ind w:left="1800" w:hanging="360"/>
      </w:pPr>
      <w:rPr>
        <w:rFonts w:ascii="Symbol" w:hAnsi="Symbol" w:hint="default"/>
        <w:color w:val="auto"/>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0EF3FFF8"/>
    <w:multiLevelType w:val="hybridMultilevel"/>
    <w:tmpl w:val="2DE40612"/>
    <w:lvl w:ilvl="0" w:tplc="37B0A984">
      <w:start w:val="1"/>
      <w:numFmt w:val="bullet"/>
      <w:lvlText w:val=""/>
      <w:lvlJc w:val="left"/>
      <w:pPr>
        <w:ind w:left="720" w:hanging="360"/>
      </w:pPr>
      <w:rPr>
        <w:rFonts w:ascii="Symbol" w:hAnsi="Symbol" w:hint="default"/>
      </w:rPr>
    </w:lvl>
    <w:lvl w:ilvl="1" w:tplc="9AD41F58">
      <w:start w:val="1"/>
      <w:numFmt w:val="bullet"/>
      <w:lvlText w:val="o"/>
      <w:lvlJc w:val="left"/>
      <w:pPr>
        <w:ind w:left="1440" w:hanging="360"/>
      </w:pPr>
      <w:rPr>
        <w:rFonts w:ascii="Courier New" w:hAnsi="Courier New" w:hint="default"/>
      </w:rPr>
    </w:lvl>
    <w:lvl w:ilvl="2" w:tplc="D74656AA">
      <w:start w:val="1"/>
      <w:numFmt w:val="bullet"/>
      <w:lvlText w:val=""/>
      <w:lvlJc w:val="left"/>
      <w:pPr>
        <w:ind w:left="2160" w:hanging="360"/>
      </w:pPr>
      <w:rPr>
        <w:rFonts w:ascii="Wingdings" w:hAnsi="Wingdings" w:hint="default"/>
      </w:rPr>
    </w:lvl>
    <w:lvl w:ilvl="3" w:tplc="287C628A">
      <w:start w:val="1"/>
      <w:numFmt w:val="bullet"/>
      <w:lvlText w:val=""/>
      <w:lvlJc w:val="left"/>
      <w:pPr>
        <w:ind w:left="2880" w:hanging="360"/>
      </w:pPr>
      <w:rPr>
        <w:rFonts w:ascii="Symbol" w:hAnsi="Symbol" w:hint="default"/>
      </w:rPr>
    </w:lvl>
    <w:lvl w:ilvl="4" w:tplc="C31A3D90">
      <w:start w:val="1"/>
      <w:numFmt w:val="bullet"/>
      <w:lvlText w:val="o"/>
      <w:lvlJc w:val="left"/>
      <w:pPr>
        <w:ind w:left="3600" w:hanging="360"/>
      </w:pPr>
      <w:rPr>
        <w:rFonts w:ascii="Courier New" w:hAnsi="Courier New" w:hint="default"/>
      </w:rPr>
    </w:lvl>
    <w:lvl w:ilvl="5" w:tplc="1BD05C8C">
      <w:start w:val="1"/>
      <w:numFmt w:val="bullet"/>
      <w:lvlText w:val=""/>
      <w:lvlJc w:val="left"/>
      <w:pPr>
        <w:ind w:left="4320" w:hanging="360"/>
      </w:pPr>
      <w:rPr>
        <w:rFonts w:ascii="Wingdings" w:hAnsi="Wingdings" w:hint="default"/>
      </w:rPr>
    </w:lvl>
    <w:lvl w:ilvl="6" w:tplc="C39CDD36">
      <w:start w:val="1"/>
      <w:numFmt w:val="bullet"/>
      <w:lvlText w:val=""/>
      <w:lvlJc w:val="left"/>
      <w:pPr>
        <w:ind w:left="5040" w:hanging="360"/>
      </w:pPr>
      <w:rPr>
        <w:rFonts w:ascii="Symbol" w:hAnsi="Symbol" w:hint="default"/>
      </w:rPr>
    </w:lvl>
    <w:lvl w:ilvl="7" w:tplc="FED49190">
      <w:start w:val="1"/>
      <w:numFmt w:val="bullet"/>
      <w:lvlText w:val="o"/>
      <w:lvlJc w:val="left"/>
      <w:pPr>
        <w:ind w:left="5760" w:hanging="360"/>
      </w:pPr>
      <w:rPr>
        <w:rFonts w:ascii="Courier New" w:hAnsi="Courier New" w:hint="default"/>
      </w:rPr>
    </w:lvl>
    <w:lvl w:ilvl="8" w:tplc="AC56D674">
      <w:start w:val="1"/>
      <w:numFmt w:val="bullet"/>
      <w:lvlText w:val=""/>
      <w:lvlJc w:val="left"/>
      <w:pPr>
        <w:ind w:left="6480" w:hanging="360"/>
      </w:pPr>
      <w:rPr>
        <w:rFonts w:ascii="Wingdings" w:hAnsi="Wingdings" w:hint="default"/>
      </w:rPr>
    </w:lvl>
  </w:abstractNum>
  <w:abstractNum w:abstractNumId="10" w15:restartNumberingAfterBreak="0">
    <w:nsid w:val="125B6967"/>
    <w:multiLevelType w:val="hybridMultilevel"/>
    <w:tmpl w:val="16066478"/>
    <w:lvl w:ilvl="0" w:tplc="D93200C8">
      <w:start w:val="1"/>
      <w:numFmt w:val="bullet"/>
      <w:lvlText w:val=""/>
      <w:lvlJc w:val="left"/>
      <w:pPr>
        <w:ind w:left="720" w:hanging="360"/>
      </w:pPr>
      <w:rPr>
        <w:rFonts w:ascii="Symbol" w:hAnsi="Symbol" w:hint="default"/>
      </w:rPr>
    </w:lvl>
    <w:lvl w:ilvl="1" w:tplc="5410760E">
      <w:start w:val="1"/>
      <w:numFmt w:val="bullet"/>
      <w:lvlText w:val="-"/>
      <w:lvlJc w:val="left"/>
      <w:pPr>
        <w:ind w:left="1440" w:hanging="360"/>
      </w:pPr>
      <w:rPr>
        <w:rFonts w:ascii="Calibri" w:hAnsi="Calibri" w:hint="default"/>
      </w:rPr>
    </w:lvl>
    <w:lvl w:ilvl="2" w:tplc="572E0472">
      <w:start w:val="1"/>
      <w:numFmt w:val="bullet"/>
      <w:lvlText w:val=""/>
      <w:lvlJc w:val="left"/>
      <w:pPr>
        <w:ind w:left="2160" w:hanging="360"/>
      </w:pPr>
      <w:rPr>
        <w:rFonts w:ascii="Wingdings" w:hAnsi="Wingdings" w:hint="default"/>
      </w:rPr>
    </w:lvl>
    <w:lvl w:ilvl="3" w:tplc="02306260">
      <w:start w:val="1"/>
      <w:numFmt w:val="bullet"/>
      <w:lvlText w:val=""/>
      <w:lvlJc w:val="left"/>
      <w:pPr>
        <w:ind w:left="2880" w:hanging="360"/>
      </w:pPr>
      <w:rPr>
        <w:rFonts w:ascii="Symbol" w:hAnsi="Symbol" w:hint="default"/>
      </w:rPr>
    </w:lvl>
    <w:lvl w:ilvl="4" w:tplc="5A20D352">
      <w:start w:val="1"/>
      <w:numFmt w:val="bullet"/>
      <w:lvlText w:val="o"/>
      <w:lvlJc w:val="left"/>
      <w:pPr>
        <w:ind w:left="3600" w:hanging="360"/>
      </w:pPr>
      <w:rPr>
        <w:rFonts w:ascii="Courier New" w:hAnsi="Courier New" w:hint="default"/>
      </w:rPr>
    </w:lvl>
    <w:lvl w:ilvl="5" w:tplc="7A80EFB4">
      <w:start w:val="1"/>
      <w:numFmt w:val="bullet"/>
      <w:lvlText w:val=""/>
      <w:lvlJc w:val="left"/>
      <w:pPr>
        <w:ind w:left="4320" w:hanging="360"/>
      </w:pPr>
      <w:rPr>
        <w:rFonts w:ascii="Wingdings" w:hAnsi="Wingdings" w:hint="default"/>
      </w:rPr>
    </w:lvl>
    <w:lvl w:ilvl="6" w:tplc="788E780C">
      <w:start w:val="1"/>
      <w:numFmt w:val="bullet"/>
      <w:lvlText w:val=""/>
      <w:lvlJc w:val="left"/>
      <w:pPr>
        <w:ind w:left="5040" w:hanging="360"/>
      </w:pPr>
      <w:rPr>
        <w:rFonts w:ascii="Symbol" w:hAnsi="Symbol" w:hint="default"/>
      </w:rPr>
    </w:lvl>
    <w:lvl w:ilvl="7" w:tplc="E036FB68">
      <w:start w:val="1"/>
      <w:numFmt w:val="bullet"/>
      <w:lvlText w:val="o"/>
      <w:lvlJc w:val="left"/>
      <w:pPr>
        <w:ind w:left="5760" w:hanging="360"/>
      </w:pPr>
      <w:rPr>
        <w:rFonts w:ascii="Courier New" w:hAnsi="Courier New" w:hint="default"/>
      </w:rPr>
    </w:lvl>
    <w:lvl w:ilvl="8" w:tplc="4BBE143C">
      <w:start w:val="1"/>
      <w:numFmt w:val="bullet"/>
      <w:lvlText w:val=""/>
      <w:lvlJc w:val="left"/>
      <w:pPr>
        <w:ind w:left="6480" w:hanging="360"/>
      </w:pPr>
      <w:rPr>
        <w:rFonts w:ascii="Wingdings" w:hAnsi="Wingdings" w:hint="default"/>
      </w:rPr>
    </w:lvl>
  </w:abstractNum>
  <w:abstractNum w:abstractNumId="11" w15:restartNumberingAfterBreak="0">
    <w:nsid w:val="149FB4BD"/>
    <w:multiLevelType w:val="hybridMultilevel"/>
    <w:tmpl w:val="3BB4DE04"/>
    <w:lvl w:ilvl="0" w:tplc="BB5EAC5C">
      <w:start w:val="1"/>
      <w:numFmt w:val="bullet"/>
      <w:lvlText w:val=""/>
      <w:lvlJc w:val="left"/>
      <w:pPr>
        <w:ind w:left="720" w:hanging="360"/>
      </w:pPr>
      <w:rPr>
        <w:rFonts w:ascii="Symbol" w:hAnsi="Symbol" w:hint="default"/>
      </w:rPr>
    </w:lvl>
    <w:lvl w:ilvl="1" w:tplc="B134BCD8">
      <w:start w:val="1"/>
      <w:numFmt w:val="bullet"/>
      <w:lvlText w:val="o"/>
      <w:lvlJc w:val="left"/>
      <w:pPr>
        <w:ind w:left="1440" w:hanging="360"/>
      </w:pPr>
      <w:rPr>
        <w:rFonts w:ascii="Courier New" w:hAnsi="Courier New" w:hint="default"/>
      </w:rPr>
    </w:lvl>
    <w:lvl w:ilvl="2" w:tplc="4E4C2902">
      <w:start w:val="1"/>
      <w:numFmt w:val="bullet"/>
      <w:lvlText w:val=""/>
      <w:lvlJc w:val="left"/>
      <w:pPr>
        <w:ind w:left="2160" w:hanging="360"/>
      </w:pPr>
      <w:rPr>
        <w:rFonts w:ascii="Wingdings" w:hAnsi="Wingdings" w:hint="default"/>
      </w:rPr>
    </w:lvl>
    <w:lvl w:ilvl="3" w:tplc="BBCE3F52">
      <w:start w:val="1"/>
      <w:numFmt w:val="bullet"/>
      <w:lvlText w:val=""/>
      <w:lvlJc w:val="left"/>
      <w:pPr>
        <w:ind w:left="2880" w:hanging="360"/>
      </w:pPr>
      <w:rPr>
        <w:rFonts w:ascii="Symbol" w:hAnsi="Symbol" w:hint="default"/>
      </w:rPr>
    </w:lvl>
    <w:lvl w:ilvl="4" w:tplc="96EC7D62">
      <w:start w:val="1"/>
      <w:numFmt w:val="bullet"/>
      <w:lvlText w:val="o"/>
      <w:lvlJc w:val="left"/>
      <w:pPr>
        <w:ind w:left="3600" w:hanging="360"/>
      </w:pPr>
      <w:rPr>
        <w:rFonts w:ascii="Courier New" w:hAnsi="Courier New" w:hint="default"/>
      </w:rPr>
    </w:lvl>
    <w:lvl w:ilvl="5" w:tplc="96CA4192">
      <w:start w:val="1"/>
      <w:numFmt w:val="bullet"/>
      <w:lvlText w:val=""/>
      <w:lvlJc w:val="left"/>
      <w:pPr>
        <w:ind w:left="4320" w:hanging="360"/>
      </w:pPr>
      <w:rPr>
        <w:rFonts w:ascii="Wingdings" w:hAnsi="Wingdings" w:hint="default"/>
      </w:rPr>
    </w:lvl>
    <w:lvl w:ilvl="6" w:tplc="F5EA9E5E">
      <w:start w:val="1"/>
      <w:numFmt w:val="bullet"/>
      <w:lvlText w:val=""/>
      <w:lvlJc w:val="left"/>
      <w:pPr>
        <w:ind w:left="5040" w:hanging="360"/>
      </w:pPr>
      <w:rPr>
        <w:rFonts w:ascii="Symbol" w:hAnsi="Symbol" w:hint="default"/>
      </w:rPr>
    </w:lvl>
    <w:lvl w:ilvl="7" w:tplc="F6BC4EF4">
      <w:start w:val="1"/>
      <w:numFmt w:val="bullet"/>
      <w:lvlText w:val="o"/>
      <w:lvlJc w:val="left"/>
      <w:pPr>
        <w:ind w:left="5760" w:hanging="360"/>
      </w:pPr>
      <w:rPr>
        <w:rFonts w:ascii="Courier New" w:hAnsi="Courier New" w:hint="default"/>
      </w:rPr>
    </w:lvl>
    <w:lvl w:ilvl="8" w:tplc="36245A34">
      <w:start w:val="1"/>
      <w:numFmt w:val="bullet"/>
      <w:lvlText w:val=""/>
      <w:lvlJc w:val="left"/>
      <w:pPr>
        <w:ind w:left="6480" w:hanging="360"/>
      </w:pPr>
      <w:rPr>
        <w:rFonts w:ascii="Wingdings" w:hAnsi="Wingdings" w:hint="default"/>
      </w:rPr>
    </w:lvl>
  </w:abstractNum>
  <w:abstractNum w:abstractNumId="12" w15:restartNumberingAfterBreak="0">
    <w:nsid w:val="1762467E"/>
    <w:multiLevelType w:val="hybridMultilevel"/>
    <w:tmpl w:val="C302C26A"/>
    <w:lvl w:ilvl="0" w:tplc="700849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D65CECD"/>
    <w:multiLevelType w:val="hybridMultilevel"/>
    <w:tmpl w:val="381AB1CA"/>
    <w:lvl w:ilvl="0" w:tplc="0F7C522A">
      <w:start w:val="1"/>
      <w:numFmt w:val="bullet"/>
      <w:lvlText w:val=""/>
      <w:lvlJc w:val="left"/>
      <w:pPr>
        <w:ind w:left="720" w:hanging="360"/>
      </w:pPr>
      <w:rPr>
        <w:rFonts w:ascii="Symbol" w:hAnsi="Symbol" w:hint="default"/>
      </w:rPr>
    </w:lvl>
    <w:lvl w:ilvl="1" w:tplc="A6CEDA46">
      <w:start w:val="1"/>
      <w:numFmt w:val="bullet"/>
      <w:lvlText w:val="-"/>
      <w:lvlJc w:val="left"/>
      <w:pPr>
        <w:ind w:left="1440" w:hanging="360"/>
      </w:pPr>
      <w:rPr>
        <w:rFonts w:ascii="Calibri" w:hAnsi="Calibri" w:hint="default"/>
      </w:rPr>
    </w:lvl>
    <w:lvl w:ilvl="2" w:tplc="6DF0FD32">
      <w:start w:val="1"/>
      <w:numFmt w:val="bullet"/>
      <w:lvlText w:val=""/>
      <w:lvlJc w:val="left"/>
      <w:pPr>
        <w:ind w:left="2160" w:hanging="360"/>
      </w:pPr>
      <w:rPr>
        <w:rFonts w:ascii="Wingdings" w:hAnsi="Wingdings" w:hint="default"/>
      </w:rPr>
    </w:lvl>
    <w:lvl w:ilvl="3" w:tplc="2D1021A2">
      <w:start w:val="1"/>
      <w:numFmt w:val="bullet"/>
      <w:lvlText w:val=""/>
      <w:lvlJc w:val="left"/>
      <w:pPr>
        <w:ind w:left="2880" w:hanging="360"/>
      </w:pPr>
      <w:rPr>
        <w:rFonts w:ascii="Symbol" w:hAnsi="Symbol" w:hint="default"/>
      </w:rPr>
    </w:lvl>
    <w:lvl w:ilvl="4" w:tplc="CB784B5C">
      <w:start w:val="1"/>
      <w:numFmt w:val="bullet"/>
      <w:lvlText w:val="o"/>
      <w:lvlJc w:val="left"/>
      <w:pPr>
        <w:ind w:left="3600" w:hanging="360"/>
      </w:pPr>
      <w:rPr>
        <w:rFonts w:ascii="Courier New" w:hAnsi="Courier New" w:hint="default"/>
      </w:rPr>
    </w:lvl>
    <w:lvl w:ilvl="5" w:tplc="97C03160">
      <w:start w:val="1"/>
      <w:numFmt w:val="bullet"/>
      <w:lvlText w:val=""/>
      <w:lvlJc w:val="left"/>
      <w:pPr>
        <w:ind w:left="4320" w:hanging="360"/>
      </w:pPr>
      <w:rPr>
        <w:rFonts w:ascii="Wingdings" w:hAnsi="Wingdings" w:hint="default"/>
      </w:rPr>
    </w:lvl>
    <w:lvl w:ilvl="6" w:tplc="8182F8A0">
      <w:start w:val="1"/>
      <w:numFmt w:val="bullet"/>
      <w:lvlText w:val=""/>
      <w:lvlJc w:val="left"/>
      <w:pPr>
        <w:ind w:left="5040" w:hanging="360"/>
      </w:pPr>
      <w:rPr>
        <w:rFonts w:ascii="Symbol" w:hAnsi="Symbol" w:hint="default"/>
      </w:rPr>
    </w:lvl>
    <w:lvl w:ilvl="7" w:tplc="DCFA1588">
      <w:start w:val="1"/>
      <w:numFmt w:val="bullet"/>
      <w:lvlText w:val="o"/>
      <w:lvlJc w:val="left"/>
      <w:pPr>
        <w:ind w:left="5760" w:hanging="360"/>
      </w:pPr>
      <w:rPr>
        <w:rFonts w:ascii="Courier New" w:hAnsi="Courier New" w:hint="default"/>
      </w:rPr>
    </w:lvl>
    <w:lvl w:ilvl="8" w:tplc="70CEFC46">
      <w:start w:val="1"/>
      <w:numFmt w:val="bullet"/>
      <w:lvlText w:val=""/>
      <w:lvlJc w:val="left"/>
      <w:pPr>
        <w:ind w:left="6480" w:hanging="360"/>
      </w:pPr>
      <w:rPr>
        <w:rFonts w:ascii="Wingdings" w:hAnsi="Wingdings" w:hint="default"/>
      </w:rPr>
    </w:lvl>
  </w:abstractNum>
  <w:abstractNum w:abstractNumId="20" w15:restartNumberingAfterBreak="0">
    <w:nsid w:val="3189C0BD"/>
    <w:multiLevelType w:val="hybridMultilevel"/>
    <w:tmpl w:val="2BBE969C"/>
    <w:lvl w:ilvl="0" w:tplc="4ABA13A4">
      <w:start w:val="1"/>
      <w:numFmt w:val="bullet"/>
      <w:lvlText w:val="-"/>
      <w:lvlJc w:val="left"/>
      <w:pPr>
        <w:ind w:left="1440" w:hanging="360"/>
      </w:pPr>
      <w:rPr>
        <w:rFonts w:ascii="Calibri" w:hAnsi="Calibri" w:hint="default"/>
      </w:rPr>
    </w:lvl>
    <w:lvl w:ilvl="1" w:tplc="E164389A">
      <w:start w:val="1"/>
      <w:numFmt w:val="bullet"/>
      <w:lvlText w:val="o"/>
      <w:lvlJc w:val="left"/>
      <w:pPr>
        <w:ind w:left="2160" w:hanging="360"/>
      </w:pPr>
      <w:rPr>
        <w:rFonts w:ascii="Courier New" w:hAnsi="Courier New" w:hint="default"/>
      </w:rPr>
    </w:lvl>
    <w:lvl w:ilvl="2" w:tplc="C93EEA0E">
      <w:start w:val="1"/>
      <w:numFmt w:val="bullet"/>
      <w:lvlText w:val=""/>
      <w:lvlJc w:val="left"/>
      <w:pPr>
        <w:ind w:left="2880" w:hanging="360"/>
      </w:pPr>
      <w:rPr>
        <w:rFonts w:ascii="Wingdings" w:hAnsi="Wingdings" w:hint="default"/>
      </w:rPr>
    </w:lvl>
    <w:lvl w:ilvl="3" w:tplc="DA2092AA">
      <w:start w:val="1"/>
      <w:numFmt w:val="bullet"/>
      <w:lvlText w:val=""/>
      <w:lvlJc w:val="left"/>
      <w:pPr>
        <w:ind w:left="3600" w:hanging="360"/>
      </w:pPr>
      <w:rPr>
        <w:rFonts w:ascii="Symbol" w:hAnsi="Symbol" w:hint="default"/>
      </w:rPr>
    </w:lvl>
    <w:lvl w:ilvl="4" w:tplc="F1FA8AE6">
      <w:start w:val="1"/>
      <w:numFmt w:val="bullet"/>
      <w:lvlText w:val="o"/>
      <w:lvlJc w:val="left"/>
      <w:pPr>
        <w:ind w:left="4320" w:hanging="360"/>
      </w:pPr>
      <w:rPr>
        <w:rFonts w:ascii="Courier New" w:hAnsi="Courier New" w:hint="default"/>
      </w:rPr>
    </w:lvl>
    <w:lvl w:ilvl="5" w:tplc="4030BBE8">
      <w:start w:val="1"/>
      <w:numFmt w:val="bullet"/>
      <w:lvlText w:val=""/>
      <w:lvlJc w:val="left"/>
      <w:pPr>
        <w:ind w:left="5040" w:hanging="360"/>
      </w:pPr>
      <w:rPr>
        <w:rFonts w:ascii="Wingdings" w:hAnsi="Wingdings" w:hint="default"/>
      </w:rPr>
    </w:lvl>
    <w:lvl w:ilvl="6" w:tplc="2FD0C020">
      <w:start w:val="1"/>
      <w:numFmt w:val="bullet"/>
      <w:lvlText w:val=""/>
      <w:lvlJc w:val="left"/>
      <w:pPr>
        <w:ind w:left="5760" w:hanging="360"/>
      </w:pPr>
      <w:rPr>
        <w:rFonts w:ascii="Symbol" w:hAnsi="Symbol" w:hint="default"/>
      </w:rPr>
    </w:lvl>
    <w:lvl w:ilvl="7" w:tplc="007259F4">
      <w:start w:val="1"/>
      <w:numFmt w:val="bullet"/>
      <w:lvlText w:val="o"/>
      <w:lvlJc w:val="left"/>
      <w:pPr>
        <w:ind w:left="6480" w:hanging="360"/>
      </w:pPr>
      <w:rPr>
        <w:rFonts w:ascii="Courier New" w:hAnsi="Courier New" w:hint="default"/>
      </w:rPr>
    </w:lvl>
    <w:lvl w:ilvl="8" w:tplc="41EA4338">
      <w:start w:val="1"/>
      <w:numFmt w:val="bullet"/>
      <w:lvlText w:val=""/>
      <w:lvlJc w:val="left"/>
      <w:pPr>
        <w:ind w:left="7200" w:hanging="360"/>
      </w:pPr>
      <w:rPr>
        <w:rFonts w:ascii="Wingdings" w:hAnsi="Wingdings" w:hint="default"/>
      </w:rPr>
    </w:lvl>
  </w:abstractNum>
  <w:abstractNum w:abstractNumId="2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615E674"/>
    <w:multiLevelType w:val="hybridMultilevel"/>
    <w:tmpl w:val="9E26AA44"/>
    <w:lvl w:ilvl="0" w:tplc="884441C8">
      <w:start w:val="1"/>
      <w:numFmt w:val="bullet"/>
      <w:lvlText w:val=""/>
      <w:lvlJc w:val="left"/>
      <w:pPr>
        <w:ind w:left="720" w:hanging="360"/>
      </w:pPr>
      <w:rPr>
        <w:rFonts w:ascii="Symbol" w:hAnsi="Symbol" w:hint="default"/>
      </w:rPr>
    </w:lvl>
    <w:lvl w:ilvl="1" w:tplc="EF649270">
      <w:start w:val="1"/>
      <w:numFmt w:val="bullet"/>
      <w:lvlText w:val="o"/>
      <w:lvlJc w:val="left"/>
      <w:pPr>
        <w:ind w:left="1440" w:hanging="360"/>
      </w:pPr>
      <w:rPr>
        <w:rFonts w:ascii="Courier New" w:hAnsi="Courier New" w:hint="default"/>
      </w:rPr>
    </w:lvl>
    <w:lvl w:ilvl="2" w:tplc="6C9ADC9A">
      <w:start w:val="1"/>
      <w:numFmt w:val="bullet"/>
      <w:lvlText w:val=""/>
      <w:lvlJc w:val="left"/>
      <w:pPr>
        <w:ind w:left="2160" w:hanging="360"/>
      </w:pPr>
      <w:rPr>
        <w:rFonts w:ascii="Wingdings" w:hAnsi="Wingdings" w:hint="default"/>
      </w:rPr>
    </w:lvl>
    <w:lvl w:ilvl="3" w:tplc="8A66DD9E">
      <w:start w:val="1"/>
      <w:numFmt w:val="bullet"/>
      <w:lvlText w:val=""/>
      <w:lvlJc w:val="left"/>
      <w:pPr>
        <w:ind w:left="2880" w:hanging="360"/>
      </w:pPr>
      <w:rPr>
        <w:rFonts w:ascii="Symbol" w:hAnsi="Symbol" w:hint="default"/>
      </w:rPr>
    </w:lvl>
    <w:lvl w:ilvl="4" w:tplc="8724FA42">
      <w:start w:val="1"/>
      <w:numFmt w:val="bullet"/>
      <w:lvlText w:val="o"/>
      <w:lvlJc w:val="left"/>
      <w:pPr>
        <w:ind w:left="3600" w:hanging="360"/>
      </w:pPr>
      <w:rPr>
        <w:rFonts w:ascii="Courier New" w:hAnsi="Courier New" w:hint="default"/>
      </w:rPr>
    </w:lvl>
    <w:lvl w:ilvl="5" w:tplc="53985414">
      <w:start w:val="1"/>
      <w:numFmt w:val="bullet"/>
      <w:lvlText w:val=""/>
      <w:lvlJc w:val="left"/>
      <w:pPr>
        <w:ind w:left="4320" w:hanging="360"/>
      </w:pPr>
      <w:rPr>
        <w:rFonts w:ascii="Wingdings" w:hAnsi="Wingdings" w:hint="default"/>
      </w:rPr>
    </w:lvl>
    <w:lvl w:ilvl="6" w:tplc="176E3276">
      <w:start w:val="1"/>
      <w:numFmt w:val="bullet"/>
      <w:lvlText w:val=""/>
      <w:lvlJc w:val="left"/>
      <w:pPr>
        <w:ind w:left="5040" w:hanging="360"/>
      </w:pPr>
      <w:rPr>
        <w:rFonts w:ascii="Symbol" w:hAnsi="Symbol" w:hint="default"/>
      </w:rPr>
    </w:lvl>
    <w:lvl w:ilvl="7" w:tplc="2EA6E43A">
      <w:start w:val="1"/>
      <w:numFmt w:val="bullet"/>
      <w:lvlText w:val="o"/>
      <w:lvlJc w:val="left"/>
      <w:pPr>
        <w:ind w:left="5760" w:hanging="360"/>
      </w:pPr>
      <w:rPr>
        <w:rFonts w:ascii="Courier New" w:hAnsi="Courier New" w:hint="default"/>
      </w:rPr>
    </w:lvl>
    <w:lvl w:ilvl="8" w:tplc="3162F746">
      <w:start w:val="1"/>
      <w:numFmt w:val="bullet"/>
      <w:lvlText w:val=""/>
      <w:lvlJc w:val="left"/>
      <w:pPr>
        <w:ind w:left="6480" w:hanging="360"/>
      </w:pPr>
      <w:rPr>
        <w:rFonts w:ascii="Wingdings" w:hAnsi="Wingdings" w:hint="default"/>
      </w:rPr>
    </w:lvl>
  </w:abstractNum>
  <w:abstractNum w:abstractNumId="2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E841434"/>
    <w:multiLevelType w:val="hybridMultilevel"/>
    <w:tmpl w:val="BABE9E78"/>
    <w:lvl w:ilvl="0" w:tplc="EE40AAD0">
      <w:start w:val="1"/>
      <w:numFmt w:val="bullet"/>
      <w:lvlText w:val=""/>
      <w:lvlJc w:val="left"/>
      <w:pPr>
        <w:ind w:left="720" w:hanging="360"/>
      </w:pPr>
      <w:rPr>
        <w:rFonts w:ascii="Wingdings" w:hAnsi="Wingdings" w:hint="default"/>
      </w:rPr>
    </w:lvl>
    <w:lvl w:ilvl="1" w:tplc="6F187CC6">
      <w:start w:val="1"/>
      <w:numFmt w:val="bullet"/>
      <w:lvlText w:val="o"/>
      <w:lvlJc w:val="left"/>
      <w:pPr>
        <w:ind w:left="1440" w:hanging="360"/>
      </w:pPr>
      <w:rPr>
        <w:rFonts w:ascii="Courier New" w:hAnsi="Courier New" w:hint="default"/>
      </w:rPr>
    </w:lvl>
    <w:lvl w:ilvl="2" w:tplc="1AAEF0B2">
      <w:start w:val="1"/>
      <w:numFmt w:val="bullet"/>
      <w:lvlText w:val=""/>
      <w:lvlJc w:val="left"/>
      <w:pPr>
        <w:ind w:left="2160" w:hanging="360"/>
      </w:pPr>
      <w:rPr>
        <w:rFonts w:ascii="Wingdings" w:hAnsi="Wingdings" w:hint="default"/>
      </w:rPr>
    </w:lvl>
    <w:lvl w:ilvl="3" w:tplc="8D6851D2">
      <w:start w:val="1"/>
      <w:numFmt w:val="bullet"/>
      <w:lvlText w:val=""/>
      <w:lvlJc w:val="left"/>
      <w:pPr>
        <w:ind w:left="2880" w:hanging="360"/>
      </w:pPr>
      <w:rPr>
        <w:rFonts w:ascii="Symbol" w:hAnsi="Symbol" w:hint="default"/>
      </w:rPr>
    </w:lvl>
    <w:lvl w:ilvl="4" w:tplc="780C07E6">
      <w:start w:val="1"/>
      <w:numFmt w:val="bullet"/>
      <w:lvlText w:val="o"/>
      <w:lvlJc w:val="left"/>
      <w:pPr>
        <w:ind w:left="3600" w:hanging="360"/>
      </w:pPr>
      <w:rPr>
        <w:rFonts w:ascii="Courier New" w:hAnsi="Courier New" w:hint="default"/>
      </w:rPr>
    </w:lvl>
    <w:lvl w:ilvl="5" w:tplc="832E2096">
      <w:start w:val="1"/>
      <w:numFmt w:val="bullet"/>
      <w:lvlText w:val=""/>
      <w:lvlJc w:val="left"/>
      <w:pPr>
        <w:ind w:left="4320" w:hanging="360"/>
      </w:pPr>
      <w:rPr>
        <w:rFonts w:ascii="Wingdings" w:hAnsi="Wingdings" w:hint="default"/>
      </w:rPr>
    </w:lvl>
    <w:lvl w:ilvl="6" w:tplc="8854A57E">
      <w:start w:val="1"/>
      <w:numFmt w:val="bullet"/>
      <w:lvlText w:val=""/>
      <w:lvlJc w:val="left"/>
      <w:pPr>
        <w:ind w:left="5040" w:hanging="360"/>
      </w:pPr>
      <w:rPr>
        <w:rFonts w:ascii="Symbol" w:hAnsi="Symbol" w:hint="default"/>
      </w:rPr>
    </w:lvl>
    <w:lvl w:ilvl="7" w:tplc="77F682E8">
      <w:start w:val="1"/>
      <w:numFmt w:val="bullet"/>
      <w:lvlText w:val="o"/>
      <w:lvlJc w:val="left"/>
      <w:pPr>
        <w:ind w:left="5760" w:hanging="360"/>
      </w:pPr>
      <w:rPr>
        <w:rFonts w:ascii="Courier New" w:hAnsi="Courier New" w:hint="default"/>
      </w:rPr>
    </w:lvl>
    <w:lvl w:ilvl="8" w:tplc="77F43862">
      <w:start w:val="1"/>
      <w:numFmt w:val="bullet"/>
      <w:lvlText w:val=""/>
      <w:lvlJc w:val="left"/>
      <w:pPr>
        <w:ind w:left="6480" w:hanging="360"/>
      </w:pPr>
      <w:rPr>
        <w:rFonts w:ascii="Wingdings" w:hAnsi="Wingdings"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1E63E9"/>
    <w:multiLevelType w:val="hybridMultilevel"/>
    <w:tmpl w:val="6896AB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0735CA4"/>
    <w:multiLevelType w:val="hybridMultilevel"/>
    <w:tmpl w:val="F6A0DDF8"/>
    <w:lvl w:ilvl="0" w:tplc="04B4BC12">
      <w:start w:val="1"/>
      <w:numFmt w:val="bullet"/>
      <w:lvlText w:val=""/>
      <w:lvlJc w:val="left"/>
      <w:pPr>
        <w:ind w:left="720" w:hanging="360"/>
      </w:pPr>
      <w:rPr>
        <w:rFonts w:ascii="Symbol" w:hAnsi="Symbol" w:hint="default"/>
      </w:rPr>
    </w:lvl>
    <w:lvl w:ilvl="1" w:tplc="7F9868DA">
      <w:start w:val="1"/>
      <w:numFmt w:val="bullet"/>
      <w:lvlText w:val="o"/>
      <w:lvlJc w:val="left"/>
      <w:pPr>
        <w:ind w:left="1440" w:hanging="360"/>
      </w:pPr>
      <w:rPr>
        <w:rFonts w:ascii="Courier New" w:hAnsi="Courier New" w:hint="default"/>
      </w:rPr>
    </w:lvl>
    <w:lvl w:ilvl="2" w:tplc="CF6CE440">
      <w:start w:val="1"/>
      <w:numFmt w:val="bullet"/>
      <w:lvlText w:val=""/>
      <w:lvlJc w:val="left"/>
      <w:pPr>
        <w:ind w:left="2160" w:hanging="360"/>
      </w:pPr>
      <w:rPr>
        <w:rFonts w:ascii="Wingdings" w:hAnsi="Wingdings" w:hint="default"/>
      </w:rPr>
    </w:lvl>
    <w:lvl w:ilvl="3" w:tplc="181AFF44">
      <w:start w:val="1"/>
      <w:numFmt w:val="bullet"/>
      <w:lvlText w:val=""/>
      <w:lvlJc w:val="left"/>
      <w:pPr>
        <w:ind w:left="2880" w:hanging="360"/>
      </w:pPr>
      <w:rPr>
        <w:rFonts w:ascii="Symbol" w:hAnsi="Symbol" w:hint="default"/>
      </w:rPr>
    </w:lvl>
    <w:lvl w:ilvl="4" w:tplc="901E3886">
      <w:start w:val="1"/>
      <w:numFmt w:val="bullet"/>
      <w:lvlText w:val="o"/>
      <w:lvlJc w:val="left"/>
      <w:pPr>
        <w:ind w:left="3600" w:hanging="360"/>
      </w:pPr>
      <w:rPr>
        <w:rFonts w:ascii="Courier New" w:hAnsi="Courier New" w:hint="default"/>
      </w:rPr>
    </w:lvl>
    <w:lvl w:ilvl="5" w:tplc="CA76A93E">
      <w:start w:val="1"/>
      <w:numFmt w:val="bullet"/>
      <w:lvlText w:val=""/>
      <w:lvlJc w:val="left"/>
      <w:pPr>
        <w:ind w:left="4320" w:hanging="360"/>
      </w:pPr>
      <w:rPr>
        <w:rFonts w:ascii="Wingdings" w:hAnsi="Wingdings" w:hint="default"/>
      </w:rPr>
    </w:lvl>
    <w:lvl w:ilvl="6" w:tplc="41720F0A">
      <w:start w:val="1"/>
      <w:numFmt w:val="bullet"/>
      <w:lvlText w:val=""/>
      <w:lvlJc w:val="left"/>
      <w:pPr>
        <w:ind w:left="5040" w:hanging="360"/>
      </w:pPr>
      <w:rPr>
        <w:rFonts w:ascii="Symbol" w:hAnsi="Symbol" w:hint="default"/>
      </w:rPr>
    </w:lvl>
    <w:lvl w:ilvl="7" w:tplc="75500170">
      <w:start w:val="1"/>
      <w:numFmt w:val="bullet"/>
      <w:lvlText w:val="o"/>
      <w:lvlJc w:val="left"/>
      <w:pPr>
        <w:ind w:left="5760" w:hanging="360"/>
      </w:pPr>
      <w:rPr>
        <w:rFonts w:ascii="Courier New" w:hAnsi="Courier New" w:hint="default"/>
      </w:rPr>
    </w:lvl>
    <w:lvl w:ilvl="8" w:tplc="724C5340">
      <w:start w:val="1"/>
      <w:numFmt w:val="bullet"/>
      <w:lvlText w:val=""/>
      <w:lvlJc w:val="left"/>
      <w:pPr>
        <w:ind w:left="6480" w:hanging="360"/>
      </w:pPr>
      <w:rPr>
        <w:rFonts w:ascii="Wingdings" w:hAnsi="Wingdings" w:hint="default"/>
      </w:rPr>
    </w:lvl>
  </w:abstractNum>
  <w:abstractNum w:abstractNumId="34" w15:restartNumberingAfterBreak="0">
    <w:nsid w:val="50EFB564"/>
    <w:multiLevelType w:val="hybridMultilevel"/>
    <w:tmpl w:val="987C3CD8"/>
    <w:lvl w:ilvl="0" w:tplc="8C32FC20">
      <w:start w:val="1"/>
      <w:numFmt w:val="bullet"/>
      <w:lvlText w:val=""/>
      <w:lvlJc w:val="left"/>
      <w:pPr>
        <w:ind w:left="720" w:hanging="360"/>
      </w:pPr>
      <w:rPr>
        <w:rFonts w:ascii="Symbol" w:hAnsi="Symbol" w:hint="default"/>
      </w:rPr>
    </w:lvl>
    <w:lvl w:ilvl="1" w:tplc="E2627BC2">
      <w:start w:val="1"/>
      <w:numFmt w:val="bullet"/>
      <w:lvlText w:val="-"/>
      <w:lvlJc w:val="left"/>
      <w:pPr>
        <w:ind w:left="1440" w:hanging="360"/>
      </w:pPr>
      <w:rPr>
        <w:rFonts w:ascii="Calibri" w:hAnsi="Calibri" w:hint="default"/>
      </w:rPr>
    </w:lvl>
    <w:lvl w:ilvl="2" w:tplc="22BAC134">
      <w:start w:val="1"/>
      <w:numFmt w:val="bullet"/>
      <w:lvlText w:val=""/>
      <w:lvlJc w:val="left"/>
      <w:pPr>
        <w:ind w:left="2160" w:hanging="360"/>
      </w:pPr>
      <w:rPr>
        <w:rFonts w:ascii="Wingdings" w:hAnsi="Wingdings" w:hint="default"/>
      </w:rPr>
    </w:lvl>
    <w:lvl w:ilvl="3" w:tplc="72E2BEB8">
      <w:start w:val="1"/>
      <w:numFmt w:val="bullet"/>
      <w:lvlText w:val=""/>
      <w:lvlJc w:val="left"/>
      <w:pPr>
        <w:ind w:left="2880" w:hanging="360"/>
      </w:pPr>
      <w:rPr>
        <w:rFonts w:ascii="Symbol" w:hAnsi="Symbol" w:hint="default"/>
      </w:rPr>
    </w:lvl>
    <w:lvl w:ilvl="4" w:tplc="2E90ABF4">
      <w:start w:val="1"/>
      <w:numFmt w:val="bullet"/>
      <w:lvlText w:val="o"/>
      <w:lvlJc w:val="left"/>
      <w:pPr>
        <w:ind w:left="3600" w:hanging="360"/>
      </w:pPr>
      <w:rPr>
        <w:rFonts w:ascii="Courier New" w:hAnsi="Courier New" w:hint="default"/>
      </w:rPr>
    </w:lvl>
    <w:lvl w:ilvl="5" w:tplc="19A8A602">
      <w:start w:val="1"/>
      <w:numFmt w:val="bullet"/>
      <w:lvlText w:val=""/>
      <w:lvlJc w:val="left"/>
      <w:pPr>
        <w:ind w:left="4320" w:hanging="360"/>
      </w:pPr>
      <w:rPr>
        <w:rFonts w:ascii="Wingdings" w:hAnsi="Wingdings" w:hint="default"/>
      </w:rPr>
    </w:lvl>
    <w:lvl w:ilvl="6" w:tplc="4AF4DE22">
      <w:start w:val="1"/>
      <w:numFmt w:val="bullet"/>
      <w:lvlText w:val=""/>
      <w:lvlJc w:val="left"/>
      <w:pPr>
        <w:ind w:left="5040" w:hanging="360"/>
      </w:pPr>
      <w:rPr>
        <w:rFonts w:ascii="Symbol" w:hAnsi="Symbol" w:hint="default"/>
      </w:rPr>
    </w:lvl>
    <w:lvl w:ilvl="7" w:tplc="734228AC">
      <w:start w:val="1"/>
      <w:numFmt w:val="bullet"/>
      <w:lvlText w:val="o"/>
      <w:lvlJc w:val="left"/>
      <w:pPr>
        <w:ind w:left="5760" w:hanging="360"/>
      </w:pPr>
      <w:rPr>
        <w:rFonts w:ascii="Courier New" w:hAnsi="Courier New" w:hint="default"/>
      </w:rPr>
    </w:lvl>
    <w:lvl w:ilvl="8" w:tplc="DAB4A6E0">
      <w:start w:val="1"/>
      <w:numFmt w:val="bullet"/>
      <w:lvlText w:val=""/>
      <w:lvlJc w:val="left"/>
      <w:pPr>
        <w:ind w:left="6480" w:hanging="360"/>
      </w:pPr>
      <w:rPr>
        <w:rFonts w:ascii="Wingdings" w:hAnsi="Wingdings" w:hint="default"/>
      </w:rPr>
    </w:lvl>
  </w:abstractNum>
  <w:abstractNum w:abstractNumId="3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B98771E"/>
    <w:multiLevelType w:val="hybridMultilevel"/>
    <w:tmpl w:val="D502409C"/>
    <w:lvl w:ilvl="0" w:tplc="120821C2">
      <w:start w:val="1"/>
      <w:numFmt w:val="bullet"/>
      <w:lvlText w:val=""/>
      <w:lvlJc w:val="left"/>
      <w:pPr>
        <w:ind w:left="720" w:hanging="360"/>
      </w:pPr>
      <w:rPr>
        <w:rFonts w:ascii="Symbol" w:hAnsi="Symbol" w:hint="default"/>
      </w:rPr>
    </w:lvl>
    <w:lvl w:ilvl="1" w:tplc="80024B20">
      <w:start w:val="1"/>
      <w:numFmt w:val="bullet"/>
      <w:lvlText w:val="o"/>
      <w:lvlJc w:val="left"/>
      <w:pPr>
        <w:ind w:left="1440" w:hanging="360"/>
      </w:pPr>
      <w:rPr>
        <w:rFonts w:ascii="Courier New" w:hAnsi="Courier New" w:hint="default"/>
      </w:rPr>
    </w:lvl>
    <w:lvl w:ilvl="2" w:tplc="853028B4">
      <w:start w:val="1"/>
      <w:numFmt w:val="bullet"/>
      <w:lvlText w:val=""/>
      <w:lvlJc w:val="left"/>
      <w:pPr>
        <w:ind w:left="2160" w:hanging="360"/>
      </w:pPr>
      <w:rPr>
        <w:rFonts w:ascii="Wingdings" w:hAnsi="Wingdings" w:hint="default"/>
      </w:rPr>
    </w:lvl>
    <w:lvl w:ilvl="3" w:tplc="E30A7ADC">
      <w:start w:val="1"/>
      <w:numFmt w:val="bullet"/>
      <w:lvlText w:val=""/>
      <w:lvlJc w:val="left"/>
      <w:pPr>
        <w:ind w:left="2880" w:hanging="360"/>
      </w:pPr>
      <w:rPr>
        <w:rFonts w:ascii="Symbol" w:hAnsi="Symbol" w:hint="default"/>
      </w:rPr>
    </w:lvl>
    <w:lvl w:ilvl="4" w:tplc="E2661B56">
      <w:start w:val="1"/>
      <w:numFmt w:val="bullet"/>
      <w:lvlText w:val="o"/>
      <w:lvlJc w:val="left"/>
      <w:pPr>
        <w:ind w:left="3600" w:hanging="360"/>
      </w:pPr>
      <w:rPr>
        <w:rFonts w:ascii="Courier New" w:hAnsi="Courier New" w:hint="default"/>
      </w:rPr>
    </w:lvl>
    <w:lvl w:ilvl="5" w:tplc="1E26F59A">
      <w:start w:val="1"/>
      <w:numFmt w:val="bullet"/>
      <w:lvlText w:val=""/>
      <w:lvlJc w:val="left"/>
      <w:pPr>
        <w:ind w:left="4320" w:hanging="360"/>
      </w:pPr>
      <w:rPr>
        <w:rFonts w:ascii="Wingdings" w:hAnsi="Wingdings" w:hint="default"/>
      </w:rPr>
    </w:lvl>
    <w:lvl w:ilvl="6" w:tplc="AE043D80">
      <w:start w:val="1"/>
      <w:numFmt w:val="bullet"/>
      <w:lvlText w:val=""/>
      <w:lvlJc w:val="left"/>
      <w:pPr>
        <w:ind w:left="5040" w:hanging="360"/>
      </w:pPr>
      <w:rPr>
        <w:rFonts w:ascii="Symbol" w:hAnsi="Symbol" w:hint="default"/>
      </w:rPr>
    </w:lvl>
    <w:lvl w:ilvl="7" w:tplc="C2FCD81A">
      <w:start w:val="1"/>
      <w:numFmt w:val="bullet"/>
      <w:lvlText w:val="o"/>
      <w:lvlJc w:val="left"/>
      <w:pPr>
        <w:ind w:left="5760" w:hanging="360"/>
      </w:pPr>
      <w:rPr>
        <w:rFonts w:ascii="Courier New" w:hAnsi="Courier New" w:hint="default"/>
      </w:rPr>
    </w:lvl>
    <w:lvl w:ilvl="8" w:tplc="E06AEE6E">
      <w:start w:val="1"/>
      <w:numFmt w:val="bullet"/>
      <w:lvlText w:val=""/>
      <w:lvlJc w:val="left"/>
      <w:pPr>
        <w:ind w:left="6480" w:hanging="360"/>
      </w:pPr>
      <w:rPr>
        <w:rFonts w:ascii="Wingdings" w:hAnsi="Wingdings" w:hint="default"/>
      </w:rPr>
    </w:lvl>
  </w:abstractNum>
  <w:abstractNum w:abstractNumId="39" w15:restartNumberingAfterBreak="0">
    <w:nsid w:val="639D7783"/>
    <w:multiLevelType w:val="hybridMultilevel"/>
    <w:tmpl w:val="38683BEC"/>
    <w:lvl w:ilvl="0" w:tplc="2D7C5EE6">
      <w:start w:val="1"/>
      <w:numFmt w:val="bullet"/>
      <w:lvlText w:val=""/>
      <w:lvlJc w:val="left"/>
      <w:pPr>
        <w:ind w:left="720" w:hanging="360"/>
      </w:pPr>
      <w:rPr>
        <w:rFonts w:ascii="Symbol" w:hAnsi="Symbol" w:hint="default"/>
      </w:rPr>
    </w:lvl>
    <w:lvl w:ilvl="1" w:tplc="09F43E1C">
      <w:start w:val="1"/>
      <w:numFmt w:val="bullet"/>
      <w:lvlText w:val="-"/>
      <w:lvlJc w:val="left"/>
      <w:pPr>
        <w:ind w:left="1440" w:hanging="360"/>
      </w:pPr>
      <w:rPr>
        <w:rFonts w:ascii="Calibri" w:hAnsi="Calibri" w:hint="default"/>
      </w:rPr>
    </w:lvl>
    <w:lvl w:ilvl="2" w:tplc="495CB066">
      <w:start w:val="1"/>
      <w:numFmt w:val="bullet"/>
      <w:lvlText w:val=""/>
      <w:lvlJc w:val="left"/>
      <w:pPr>
        <w:ind w:left="2160" w:hanging="360"/>
      </w:pPr>
      <w:rPr>
        <w:rFonts w:ascii="Wingdings" w:hAnsi="Wingdings" w:hint="default"/>
      </w:rPr>
    </w:lvl>
    <w:lvl w:ilvl="3" w:tplc="D85CDBC0">
      <w:start w:val="1"/>
      <w:numFmt w:val="bullet"/>
      <w:lvlText w:val=""/>
      <w:lvlJc w:val="left"/>
      <w:pPr>
        <w:ind w:left="2880" w:hanging="360"/>
      </w:pPr>
      <w:rPr>
        <w:rFonts w:ascii="Symbol" w:hAnsi="Symbol" w:hint="default"/>
      </w:rPr>
    </w:lvl>
    <w:lvl w:ilvl="4" w:tplc="D60C16F8">
      <w:start w:val="1"/>
      <w:numFmt w:val="bullet"/>
      <w:lvlText w:val="o"/>
      <w:lvlJc w:val="left"/>
      <w:pPr>
        <w:ind w:left="3600" w:hanging="360"/>
      </w:pPr>
      <w:rPr>
        <w:rFonts w:ascii="Courier New" w:hAnsi="Courier New" w:hint="default"/>
      </w:rPr>
    </w:lvl>
    <w:lvl w:ilvl="5" w:tplc="81A6361A">
      <w:start w:val="1"/>
      <w:numFmt w:val="bullet"/>
      <w:lvlText w:val=""/>
      <w:lvlJc w:val="left"/>
      <w:pPr>
        <w:ind w:left="4320" w:hanging="360"/>
      </w:pPr>
      <w:rPr>
        <w:rFonts w:ascii="Wingdings" w:hAnsi="Wingdings" w:hint="default"/>
      </w:rPr>
    </w:lvl>
    <w:lvl w:ilvl="6" w:tplc="09C62F8E">
      <w:start w:val="1"/>
      <w:numFmt w:val="bullet"/>
      <w:lvlText w:val=""/>
      <w:lvlJc w:val="left"/>
      <w:pPr>
        <w:ind w:left="5040" w:hanging="360"/>
      </w:pPr>
      <w:rPr>
        <w:rFonts w:ascii="Symbol" w:hAnsi="Symbol" w:hint="default"/>
      </w:rPr>
    </w:lvl>
    <w:lvl w:ilvl="7" w:tplc="B14E689C">
      <w:start w:val="1"/>
      <w:numFmt w:val="bullet"/>
      <w:lvlText w:val="o"/>
      <w:lvlJc w:val="left"/>
      <w:pPr>
        <w:ind w:left="5760" w:hanging="360"/>
      </w:pPr>
      <w:rPr>
        <w:rFonts w:ascii="Courier New" w:hAnsi="Courier New" w:hint="default"/>
      </w:rPr>
    </w:lvl>
    <w:lvl w:ilvl="8" w:tplc="C91CF156">
      <w:start w:val="1"/>
      <w:numFmt w:val="bullet"/>
      <w:lvlText w:val=""/>
      <w:lvlJc w:val="left"/>
      <w:pPr>
        <w:ind w:left="6480" w:hanging="360"/>
      </w:pPr>
      <w:rPr>
        <w:rFonts w:ascii="Wingdings" w:hAnsi="Wingdings" w:hint="default"/>
      </w:rPr>
    </w:lvl>
  </w:abstractNum>
  <w:abstractNum w:abstractNumId="40"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51167A5"/>
    <w:multiLevelType w:val="hybridMultilevel"/>
    <w:tmpl w:val="F44ED4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83E8957"/>
    <w:multiLevelType w:val="hybridMultilevel"/>
    <w:tmpl w:val="10A0318E"/>
    <w:lvl w:ilvl="0" w:tplc="70E2F974">
      <w:start w:val="1"/>
      <w:numFmt w:val="bullet"/>
      <w:lvlText w:val=""/>
      <w:lvlJc w:val="left"/>
      <w:pPr>
        <w:ind w:left="720" w:hanging="360"/>
      </w:pPr>
      <w:rPr>
        <w:rFonts w:ascii="Symbol" w:hAnsi="Symbol" w:hint="default"/>
      </w:rPr>
    </w:lvl>
    <w:lvl w:ilvl="1" w:tplc="5BC89124">
      <w:start w:val="1"/>
      <w:numFmt w:val="bullet"/>
      <w:lvlText w:val="o"/>
      <w:lvlJc w:val="left"/>
      <w:pPr>
        <w:ind w:left="1440" w:hanging="360"/>
      </w:pPr>
      <w:rPr>
        <w:rFonts w:ascii="Courier New" w:hAnsi="Courier New" w:hint="default"/>
      </w:rPr>
    </w:lvl>
    <w:lvl w:ilvl="2" w:tplc="9938A1E2">
      <w:start w:val="1"/>
      <w:numFmt w:val="bullet"/>
      <w:lvlText w:val=""/>
      <w:lvlJc w:val="left"/>
      <w:pPr>
        <w:ind w:left="2160" w:hanging="360"/>
      </w:pPr>
      <w:rPr>
        <w:rFonts w:ascii="Wingdings" w:hAnsi="Wingdings" w:hint="default"/>
      </w:rPr>
    </w:lvl>
    <w:lvl w:ilvl="3" w:tplc="EA80C48C">
      <w:start w:val="1"/>
      <w:numFmt w:val="bullet"/>
      <w:lvlText w:val=""/>
      <w:lvlJc w:val="left"/>
      <w:pPr>
        <w:ind w:left="2880" w:hanging="360"/>
      </w:pPr>
      <w:rPr>
        <w:rFonts w:ascii="Symbol" w:hAnsi="Symbol" w:hint="default"/>
      </w:rPr>
    </w:lvl>
    <w:lvl w:ilvl="4" w:tplc="B184C1C0">
      <w:start w:val="1"/>
      <w:numFmt w:val="bullet"/>
      <w:lvlText w:val="o"/>
      <w:lvlJc w:val="left"/>
      <w:pPr>
        <w:ind w:left="3600" w:hanging="360"/>
      </w:pPr>
      <w:rPr>
        <w:rFonts w:ascii="Courier New" w:hAnsi="Courier New" w:hint="default"/>
      </w:rPr>
    </w:lvl>
    <w:lvl w:ilvl="5" w:tplc="72303F58">
      <w:start w:val="1"/>
      <w:numFmt w:val="bullet"/>
      <w:lvlText w:val=""/>
      <w:lvlJc w:val="left"/>
      <w:pPr>
        <w:ind w:left="4320" w:hanging="360"/>
      </w:pPr>
      <w:rPr>
        <w:rFonts w:ascii="Wingdings" w:hAnsi="Wingdings" w:hint="default"/>
      </w:rPr>
    </w:lvl>
    <w:lvl w:ilvl="6" w:tplc="66B473BA">
      <w:start w:val="1"/>
      <w:numFmt w:val="bullet"/>
      <w:lvlText w:val=""/>
      <w:lvlJc w:val="left"/>
      <w:pPr>
        <w:ind w:left="5040" w:hanging="360"/>
      </w:pPr>
      <w:rPr>
        <w:rFonts w:ascii="Symbol" w:hAnsi="Symbol" w:hint="default"/>
      </w:rPr>
    </w:lvl>
    <w:lvl w:ilvl="7" w:tplc="4B56895A">
      <w:start w:val="1"/>
      <w:numFmt w:val="bullet"/>
      <w:lvlText w:val="o"/>
      <w:lvlJc w:val="left"/>
      <w:pPr>
        <w:ind w:left="5760" w:hanging="360"/>
      </w:pPr>
      <w:rPr>
        <w:rFonts w:ascii="Courier New" w:hAnsi="Courier New" w:hint="default"/>
      </w:rPr>
    </w:lvl>
    <w:lvl w:ilvl="8" w:tplc="DA80FE12">
      <w:start w:val="1"/>
      <w:numFmt w:val="bullet"/>
      <w:lvlText w:val=""/>
      <w:lvlJc w:val="left"/>
      <w:pPr>
        <w:ind w:left="6480" w:hanging="360"/>
      </w:pPr>
      <w:rPr>
        <w:rFonts w:ascii="Wingdings" w:hAnsi="Wingdings" w:hint="default"/>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01679344">
    <w:abstractNumId w:val="0"/>
  </w:num>
  <w:num w:numId="2" w16cid:durableId="119422315">
    <w:abstractNumId w:val="29"/>
  </w:num>
  <w:num w:numId="3" w16cid:durableId="577062207">
    <w:abstractNumId w:val="9"/>
  </w:num>
  <w:num w:numId="4" w16cid:durableId="1215433162">
    <w:abstractNumId w:val="46"/>
  </w:num>
  <w:num w:numId="5" w16cid:durableId="1035273594">
    <w:abstractNumId w:val="38"/>
  </w:num>
  <w:num w:numId="6" w16cid:durableId="1450050814">
    <w:abstractNumId w:val="24"/>
  </w:num>
  <w:num w:numId="7" w16cid:durableId="767502605">
    <w:abstractNumId w:val="33"/>
  </w:num>
  <w:num w:numId="8" w16cid:durableId="489296999">
    <w:abstractNumId w:val="11"/>
  </w:num>
  <w:num w:numId="9" w16cid:durableId="2006854105">
    <w:abstractNumId w:val="19"/>
  </w:num>
  <w:num w:numId="10" w16cid:durableId="1496678210">
    <w:abstractNumId w:val="6"/>
  </w:num>
  <w:num w:numId="11" w16cid:durableId="1470397001">
    <w:abstractNumId w:val="5"/>
  </w:num>
  <w:num w:numId="12" w16cid:durableId="1597397823">
    <w:abstractNumId w:val="39"/>
  </w:num>
  <w:num w:numId="13" w16cid:durableId="1498417453">
    <w:abstractNumId w:val="20"/>
  </w:num>
  <w:num w:numId="14" w16cid:durableId="691564770">
    <w:abstractNumId w:val="34"/>
  </w:num>
  <w:num w:numId="15" w16cid:durableId="1603495173">
    <w:abstractNumId w:val="10"/>
  </w:num>
  <w:num w:numId="16" w16cid:durableId="1761949307">
    <w:abstractNumId w:val="27"/>
  </w:num>
  <w:num w:numId="17" w16cid:durableId="1522352464">
    <w:abstractNumId w:val="32"/>
  </w:num>
  <w:num w:numId="18" w16cid:durableId="1644963524">
    <w:abstractNumId w:val="44"/>
  </w:num>
  <w:num w:numId="19" w16cid:durableId="659307336">
    <w:abstractNumId w:val="3"/>
  </w:num>
  <w:num w:numId="20" w16cid:durableId="221796082">
    <w:abstractNumId w:val="12"/>
  </w:num>
  <w:num w:numId="21" w16cid:durableId="89006918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2" w16cid:durableId="1595166184">
    <w:abstractNumId w:val="4"/>
  </w:num>
  <w:num w:numId="23" w16cid:durableId="2087530441">
    <w:abstractNumId w:val="23"/>
  </w:num>
  <w:num w:numId="24" w16cid:durableId="1769497881">
    <w:abstractNumId w:val="47"/>
  </w:num>
  <w:num w:numId="25" w16cid:durableId="837959257">
    <w:abstractNumId w:val="35"/>
  </w:num>
  <w:num w:numId="26" w16cid:durableId="689642948">
    <w:abstractNumId w:val="31"/>
  </w:num>
  <w:num w:numId="27" w16cid:durableId="1653173534">
    <w:abstractNumId w:val="1"/>
    <w:lvlOverride w:ilvl="0">
      <w:lvl w:ilvl="0">
        <w:numFmt w:val="bullet"/>
        <w:lvlText w:val=""/>
        <w:legacy w:legacy="1" w:legacySpace="0" w:legacyIndent="360"/>
        <w:lvlJc w:val="left"/>
        <w:pPr>
          <w:ind w:left="720" w:hanging="360"/>
        </w:pPr>
        <w:rPr>
          <w:rFonts w:ascii="Symbol" w:hAnsi="Symbol" w:hint="default"/>
        </w:rPr>
      </w:lvl>
    </w:lvlOverride>
  </w:num>
  <w:num w:numId="28" w16cid:durableId="955873093">
    <w:abstractNumId w:val="2"/>
  </w:num>
  <w:num w:numId="29" w16cid:durableId="1507670993">
    <w:abstractNumId w:val="45"/>
  </w:num>
  <w:num w:numId="30" w16cid:durableId="1971203048">
    <w:abstractNumId w:val="7"/>
  </w:num>
  <w:num w:numId="31" w16cid:durableId="270089523">
    <w:abstractNumId w:val="25"/>
  </w:num>
  <w:num w:numId="32" w16cid:durableId="43600796">
    <w:abstractNumId w:val="22"/>
  </w:num>
  <w:num w:numId="33" w16cid:durableId="1534878371">
    <w:abstractNumId w:val="43"/>
  </w:num>
  <w:num w:numId="34" w16cid:durableId="1495728951">
    <w:abstractNumId w:val="21"/>
  </w:num>
  <w:num w:numId="35" w16cid:durableId="1958943757">
    <w:abstractNumId w:val="13"/>
  </w:num>
  <w:num w:numId="36" w16cid:durableId="1407262655">
    <w:abstractNumId w:val="42"/>
  </w:num>
  <w:num w:numId="37" w16cid:durableId="168371867">
    <w:abstractNumId w:val="30"/>
  </w:num>
  <w:num w:numId="38" w16cid:durableId="944113755">
    <w:abstractNumId w:val="14"/>
  </w:num>
  <w:num w:numId="39" w16cid:durableId="838696662">
    <w:abstractNumId w:val="28"/>
  </w:num>
  <w:num w:numId="40" w16cid:durableId="642084267">
    <w:abstractNumId w:val="18"/>
  </w:num>
  <w:num w:numId="41" w16cid:durableId="324865086">
    <w:abstractNumId w:val="41"/>
  </w:num>
  <w:num w:numId="42" w16cid:durableId="1340541017">
    <w:abstractNumId w:val="17"/>
  </w:num>
  <w:num w:numId="43" w16cid:durableId="1827897271">
    <w:abstractNumId w:val="16"/>
  </w:num>
  <w:num w:numId="44" w16cid:durableId="1466771288">
    <w:abstractNumId w:val="15"/>
  </w:num>
  <w:num w:numId="45" w16cid:durableId="477960327">
    <w:abstractNumId w:val="37"/>
  </w:num>
  <w:num w:numId="46" w16cid:durableId="650333258">
    <w:abstractNumId w:val="40"/>
  </w:num>
  <w:num w:numId="47" w16cid:durableId="73747700">
    <w:abstractNumId w:val="48"/>
  </w:num>
  <w:num w:numId="48" w16cid:durableId="1644774348">
    <w:abstractNumId w:val="26"/>
  </w:num>
  <w:num w:numId="49" w16cid:durableId="693655764">
    <w:abstractNumId w:val="36"/>
  </w:num>
  <w:num w:numId="50" w16cid:durableId="155342486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00DFC"/>
    <w:rsid w:val="00002584"/>
    <w:rsid w:val="00035708"/>
    <w:rsid w:val="000368D3"/>
    <w:rsid w:val="00037706"/>
    <w:rsid w:val="000439F1"/>
    <w:rsid w:val="000476F5"/>
    <w:rsid w:val="00053AE8"/>
    <w:rsid w:val="00057AE4"/>
    <w:rsid w:val="00060711"/>
    <w:rsid w:val="0006309C"/>
    <w:rsid w:val="00067117"/>
    <w:rsid w:val="00081977"/>
    <w:rsid w:val="000829C0"/>
    <w:rsid w:val="00083C44"/>
    <w:rsid w:val="0008746D"/>
    <w:rsid w:val="00090254"/>
    <w:rsid w:val="00091DB8"/>
    <w:rsid w:val="000A0CDE"/>
    <w:rsid w:val="000B6CD2"/>
    <w:rsid w:val="000B7769"/>
    <w:rsid w:val="000D0D1F"/>
    <w:rsid w:val="000E5FD6"/>
    <w:rsid w:val="000E6A12"/>
    <w:rsid w:val="000F52B2"/>
    <w:rsid w:val="001115B4"/>
    <w:rsid w:val="00115951"/>
    <w:rsid w:val="00117BF1"/>
    <w:rsid w:val="00125FD5"/>
    <w:rsid w:val="00143D4F"/>
    <w:rsid w:val="00167B9F"/>
    <w:rsid w:val="001707B7"/>
    <w:rsid w:val="00177832"/>
    <w:rsid w:val="001832A7"/>
    <w:rsid w:val="00183C81"/>
    <w:rsid w:val="0018447C"/>
    <w:rsid w:val="00187F8C"/>
    <w:rsid w:val="0019201E"/>
    <w:rsid w:val="0019444A"/>
    <w:rsid w:val="001A1530"/>
    <w:rsid w:val="001A7AB9"/>
    <w:rsid w:val="001B04F8"/>
    <w:rsid w:val="001C470B"/>
    <w:rsid w:val="001C5CEB"/>
    <w:rsid w:val="001E063F"/>
    <w:rsid w:val="001E40F5"/>
    <w:rsid w:val="00204F45"/>
    <w:rsid w:val="002069F8"/>
    <w:rsid w:val="002125DE"/>
    <w:rsid w:val="002167A4"/>
    <w:rsid w:val="00216F04"/>
    <w:rsid w:val="0023141B"/>
    <w:rsid w:val="0024130A"/>
    <w:rsid w:val="0024311F"/>
    <w:rsid w:val="002453A2"/>
    <w:rsid w:val="002461A6"/>
    <w:rsid w:val="0025148A"/>
    <w:rsid w:val="00255B9E"/>
    <w:rsid w:val="00260D8B"/>
    <w:rsid w:val="00262D1B"/>
    <w:rsid w:val="00266C65"/>
    <w:rsid w:val="00271FF6"/>
    <w:rsid w:val="00275266"/>
    <w:rsid w:val="00281902"/>
    <w:rsid w:val="00283B35"/>
    <w:rsid w:val="0028470C"/>
    <w:rsid w:val="002A0ED4"/>
    <w:rsid w:val="002A3063"/>
    <w:rsid w:val="002C1817"/>
    <w:rsid w:val="002C4517"/>
    <w:rsid w:val="002E009C"/>
    <w:rsid w:val="002F10BC"/>
    <w:rsid w:val="002F6F2D"/>
    <w:rsid w:val="0031026F"/>
    <w:rsid w:val="0031739E"/>
    <w:rsid w:val="0033079F"/>
    <w:rsid w:val="00332F44"/>
    <w:rsid w:val="00343B2F"/>
    <w:rsid w:val="00362F48"/>
    <w:rsid w:val="00363A5A"/>
    <w:rsid w:val="003672E9"/>
    <w:rsid w:val="003722E8"/>
    <w:rsid w:val="00386BA7"/>
    <w:rsid w:val="00396EAE"/>
    <w:rsid w:val="003A3BB0"/>
    <w:rsid w:val="003A79C5"/>
    <w:rsid w:val="003B008E"/>
    <w:rsid w:val="003B0F35"/>
    <w:rsid w:val="003C3535"/>
    <w:rsid w:val="003C3899"/>
    <w:rsid w:val="003D004A"/>
    <w:rsid w:val="003D5344"/>
    <w:rsid w:val="003D55B4"/>
    <w:rsid w:val="003F7AB9"/>
    <w:rsid w:val="00405275"/>
    <w:rsid w:val="0041290C"/>
    <w:rsid w:val="00427E4E"/>
    <w:rsid w:val="004521FE"/>
    <w:rsid w:val="0045421D"/>
    <w:rsid w:val="00454939"/>
    <w:rsid w:val="00457395"/>
    <w:rsid w:val="00464D0F"/>
    <w:rsid w:val="00467769"/>
    <w:rsid w:val="004749FB"/>
    <w:rsid w:val="00475D90"/>
    <w:rsid w:val="00485CFD"/>
    <w:rsid w:val="00496760"/>
    <w:rsid w:val="0049722B"/>
    <w:rsid w:val="00497338"/>
    <w:rsid w:val="004A2E20"/>
    <w:rsid w:val="004A4468"/>
    <w:rsid w:val="004A45A4"/>
    <w:rsid w:val="004A5397"/>
    <w:rsid w:val="004C2A5A"/>
    <w:rsid w:val="004C6220"/>
    <w:rsid w:val="004D25B5"/>
    <w:rsid w:val="004E5AE5"/>
    <w:rsid w:val="004E727E"/>
    <w:rsid w:val="004F53EE"/>
    <w:rsid w:val="005046C2"/>
    <w:rsid w:val="00507CC1"/>
    <w:rsid w:val="00516BA7"/>
    <w:rsid w:val="00517AF1"/>
    <w:rsid w:val="00526C80"/>
    <w:rsid w:val="00536DFF"/>
    <w:rsid w:val="00543C65"/>
    <w:rsid w:val="005566E9"/>
    <w:rsid w:val="00564532"/>
    <w:rsid w:val="005731BE"/>
    <w:rsid w:val="00573724"/>
    <w:rsid w:val="00582D41"/>
    <w:rsid w:val="00585B2A"/>
    <w:rsid w:val="00597B58"/>
    <w:rsid w:val="00597C12"/>
    <w:rsid w:val="005A0F79"/>
    <w:rsid w:val="005A249E"/>
    <w:rsid w:val="005A5292"/>
    <w:rsid w:val="005B61B0"/>
    <w:rsid w:val="005B6F6E"/>
    <w:rsid w:val="005B72BB"/>
    <w:rsid w:val="005B7914"/>
    <w:rsid w:val="005C6B50"/>
    <w:rsid w:val="005D1934"/>
    <w:rsid w:val="005D3FA1"/>
    <w:rsid w:val="00600BAD"/>
    <w:rsid w:val="006113C5"/>
    <w:rsid w:val="00621F77"/>
    <w:rsid w:val="00640B2B"/>
    <w:rsid w:val="00641947"/>
    <w:rsid w:val="0064334C"/>
    <w:rsid w:val="006473A8"/>
    <w:rsid w:val="00663528"/>
    <w:rsid w:val="00665BD8"/>
    <w:rsid w:val="0067386E"/>
    <w:rsid w:val="00687C40"/>
    <w:rsid w:val="0069274A"/>
    <w:rsid w:val="00693358"/>
    <w:rsid w:val="00695395"/>
    <w:rsid w:val="006A6C4F"/>
    <w:rsid w:val="006A76E5"/>
    <w:rsid w:val="006B5975"/>
    <w:rsid w:val="006C3CD8"/>
    <w:rsid w:val="006C4FBB"/>
    <w:rsid w:val="0072191E"/>
    <w:rsid w:val="00737A11"/>
    <w:rsid w:val="00743B46"/>
    <w:rsid w:val="007468CF"/>
    <w:rsid w:val="007474B8"/>
    <w:rsid w:val="007479B4"/>
    <w:rsid w:val="00753393"/>
    <w:rsid w:val="00755E23"/>
    <w:rsid w:val="00756F91"/>
    <w:rsid w:val="00760C4E"/>
    <w:rsid w:val="007660CD"/>
    <w:rsid w:val="00772A39"/>
    <w:rsid w:val="00791583"/>
    <w:rsid w:val="00791D91"/>
    <w:rsid w:val="007A2017"/>
    <w:rsid w:val="007D1FD3"/>
    <w:rsid w:val="007D60A5"/>
    <w:rsid w:val="007E12AA"/>
    <w:rsid w:val="00801192"/>
    <w:rsid w:val="00825BAE"/>
    <w:rsid w:val="00834D3B"/>
    <w:rsid w:val="0083657E"/>
    <w:rsid w:val="0084157B"/>
    <w:rsid w:val="00846BCE"/>
    <w:rsid w:val="00873B48"/>
    <w:rsid w:val="0087538F"/>
    <w:rsid w:val="008772F0"/>
    <w:rsid w:val="00884FB9"/>
    <w:rsid w:val="008904C1"/>
    <w:rsid w:val="008B544F"/>
    <w:rsid w:val="008E6191"/>
    <w:rsid w:val="008F4175"/>
    <w:rsid w:val="00900725"/>
    <w:rsid w:val="00900F27"/>
    <w:rsid w:val="00916188"/>
    <w:rsid w:val="00922FE3"/>
    <w:rsid w:val="00931A6C"/>
    <w:rsid w:val="00931B3D"/>
    <w:rsid w:val="00933EF3"/>
    <w:rsid w:val="009361AF"/>
    <w:rsid w:val="00940ACD"/>
    <w:rsid w:val="00944434"/>
    <w:rsid w:val="009509CB"/>
    <w:rsid w:val="00955CD5"/>
    <w:rsid w:val="00957ABA"/>
    <w:rsid w:val="009649F4"/>
    <w:rsid w:val="00966CA9"/>
    <w:rsid w:val="00967865"/>
    <w:rsid w:val="0097314D"/>
    <w:rsid w:val="009737A6"/>
    <w:rsid w:val="009772E7"/>
    <w:rsid w:val="00981C78"/>
    <w:rsid w:val="00983AEE"/>
    <w:rsid w:val="00986AAA"/>
    <w:rsid w:val="0099386C"/>
    <w:rsid w:val="009A6A83"/>
    <w:rsid w:val="009A75BD"/>
    <w:rsid w:val="009B006D"/>
    <w:rsid w:val="009B0822"/>
    <w:rsid w:val="009B5D8D"/>
    <w:rsid w:val="009C45F0"/>
    <w:rsid w:val="009C7EA1"/>
    <w:rsid w:val="009D6211"/>
    <w:rsid w:val="009E25B7"/>
    <w:rsid w:val="009F1E5B"/>
    <w:rsid w:val="009F3E3D"/>
    <w:rsid w:val="009F4BF1"/>
    <w:rsid w:val="00A051E4"/>
    <w:rsid w:val="00A15AAA"/>
    <w:rsid w:val="00A16187"/>
    <w:rsid w:val="00A240EE"/>
    <w:rsid w:val="00A26608"/>
    <w:rsid w:val="00A42979"/>
    <w:rsid w:val="00A5626D"/>
    <w:rsid w:val="00A7391C"/>
    <w:rsid w:val="00A75152"/>
    <w:rsid w:val="00A75F08"/>
    <w:rsid w:val="00A800CF"/>
    <w:rsid w:val="00A8343C"/>
    <w:rsid w:val="00AA02EF"/>
    <w:rsid w:val="00AB040E"/>
    <w:rsid w:val="00AD2038"/>
    <w:rsid w:val="00AD28B0"/>
    <w:rsid w:val="00AD75DA"/>
    <w:rsid w:val="00AE59A2"/>
    <w:rsid w:val="00AF0C66"/>
    <w:rsid w:val="00B03EA0"/>
    <w:rsid w:val="00B048C2"/>
    <w:rsid w:val="00B121D8"/>
    <w:rsid w:val="00B17CE8"/>
    <w:rsid w:val="00B237D9"/>
    <w:rsid w:val="00B243D1"/>
    <w:rsid w:val="00B32B2B"/>
    <w:rsid w:val="00B50CC5"/>
    <w:rsid w:val="00B5444C"/>
    <w:rsid w:val="00B57223"/>
    <w:rsid w:val="00B655BD"/>
    <w:rsid w:val="00B904E3"/>
    <w:rsid w:val="00B91861"/>
    <w:rsid w:val="00B91DC9"/>
    <w:rsid w:val="00BA1CF3"/>
    <w:rsid w:val="00BB0F09"/>
    <w:rsid w:val="00BB4C22"/>
    <w:rsid w:val="00BB7B5D"/>
    <w:rsid w:val="00BC0B08"/>
    <w:rsid w:val="00BC0D0E"/>
    <w:rsid w:val="00BC4680"/>
    <w:rsid w:val="00BC7FF2"/>
    <w:rsid w:val="00BD31BE"/>
    <w:rsid w:val="00BE0122"/>
    <w:rsid w:val="00C04188"/>
    <w:rsid w:val="00C24D64"/>
    <w:rsid w:val="00C32173"/>
    <w:rsid w:val="00C329AD"/>
    <w:rsid w:val="00C32B57"/>
    <w:rsid w:val="00C32D73"/>
    <w:rsid w:val="00C36070"/>
    <w:rsid w:val="00C507B5"/>
    <w:rsid w:val="00C509C3"/>
    <w:rsid w:val="00C518F1"/>
    <w:rsid w:val="00C51C93"/>
    <w:rsid w:val="00C56770"/>
    <w:rsid w:val="00C61D10"/>
    <w:rsid w:val="00C76022"/>
    <w:rsid w:val="00C94212"/>
    <w:rsid w:val="00CB3079"/>
    <w:rsid w:val="00CB3166"/>
    <w:rsid w:val="00CB71EA"/>
    <w:rsid w:val="00CC4202"/>
    <w:rsid w:val="00CD0B0D"/>
    <w:rsid w:val="00CD1CB7"/>
    <w:rsid w:val="00CD5773"/>
    <w:rsid w:val="00CD5A63"/>
    <w:rsid w:val="00CD7262"/>
    <w:rsid w:val="00D009BD"/>
    <w:rsid w:val="00D01F4F"/>
    <w:rsid w:val="00D04831"/>
    <w:rsid w:val="00D10277"/>
    <w:rsid w:val="00D209F1"/>
    <w:rsid w:val="00D2478F"/>
    <w:rsid w:val="00D27303"/>
    <w:rsid w:val="00D3607C"/>
    <w:rsid w:val="00D5015B"/>
    <w:rsid w:val="00D51855"/>
    <w:rsid w:val="00D56A40"/>
    <w:rsid w:val="00D573C5"/>
    <w:rsid w:val="00D676BB"/>
    <w:rsid w:val="00D72235"/>
    <w:rsid w:val="00D7249F"/>
    <w:rsid w:val="00D724CB"/>
    <w:rsid w:val="00D85FA3"/>
    <w:rsid w:val="00D918D5"/>
    <w:rsid w:val="00D95129"/>
    <w:rsid w:val="00DA4A8F"/>
    <w:rsid w:val="00DB2982"/>
    <w:rsid w:val="00DB56D6"/>
    <w:rsid w:val="00DC05C5"/>
    <w:rsid w:val="00DC3591"/>
    <w:rsid w:val="00DC7952"/>
    <w:rsid w:val="00DD0377"/>
    <w:rsid w:val="00DD10E9"/>
    <w:rsid w:val="00DD6042"/>
    <w:rsid w:val="00DE618A"/>
    <w:rsid w:val="00DF6270"/>
    <w:rsid w:val="00E04B29"/>
    <w:rsid w:val="00E10E9F"/>
    <w:rsid w:val="00E218E1"/>
    <w:rsid w:val="00E234E0"/>
    <w:rsid w:val="00E40896"/>
    <w:rsid w:val="00E40D46"/>
    <w:rsid w:val="00E451C8"/>
    <w:rsid w:val="00E46ED9"/>
    <w:rsid w:val="00E53A9C"/>
    <w:rsid w:val="00E664C7"/>
    <w:rsid w:val="00E672F7"/>
    <w:rsid w:val="00E71F4D"/>
    <w:rsid w:val="00E7473F"/>
    <w:rsid w:val="00E7579E"/>
    <w:rsid w:val="00E75FD1"/>
    <w:rsid w:val="00E8009E"/>
    <w:rsid w:val="00E82115"/>
    <w:rsid w:val="00E84059"/>
    <w:rsid w:val="00E91766"/>
    <w:rsid w:val="00EA274D"/>
    <w:rsid w:val="00EA319B"/>
    <w:rsid w:val="00EA7F93"/>
    <w:rsid w:val="00EB593E"/>
    <w:rsid w:val="00EB7942"/>
    <w:rsid w:val="00EC294E"/>
    <w:rsid w:val="00ED230F"/>
    <w:rsid w:val="00ED396E"/>
    <w:rsid w:val="00EE02A8"/>
    <w:rsid w:val="00EE0768"/>
    <w:rsid w:val="00EE42B4"/>
    <w:rsid w:val="00F025DD"/>
    <w:rsid w:val="00F03210"/>
    <w:rsid w:val="00F0787B"/>
    <w:rsid w:val="00F12C42"/>
    <w:rsid w:val="00F2310B"/>
    <w:rsid w:val="00F23B90"/>
    <w:rsid w:val="00F30DBC"/>
    <w:rsid w:val="00F32E2C"/>
    <w:rsid w:val="00F330C6"/>
    <w:rsid w:val="00F33F2D"/>
    <w:rsid w:val="00F36517"/>
    <w:rsid w:val="00F443FB"/>
    <w:rsid w:val="00F45539"/>
    <w:rsid w:val="00F54272"/>
    <w:rsid w:val="00F62C60"/>
    <w:rsid w:val="00F63090"/>
    <w:rsid w:val="00F702EA"/>
    <w:rsid w:val="00F73267"/>
    <w:rsid w:val="00F81399"/>
    <w:rsid w:val="00F81AD8"/>
    <w:rsid w:val="00F93549"/>
    <w:rsid w:val="00FA3497"/>
    <w:rsid w:val="00FA7A47"/>
    <w:rsid w:val="00FB2A64"/>
    <w:rsid w:val="00FB530F"/>
    <w:rsid w:val="00FC0CE9"/>
    <w:rsid w:val="00FC187F"/>
    <w:rsid w:val="00FD1EEC"/>
    <w:rsid w:val="00FD2D31"/>
    <w:rsid w:val="00FD7794"/>
    <w:rsid w:val="00FD7D31"/>
    <w:rsid w:val="00FE5BE9"/>
    <w:rsid w:val="00FE6A54"/>
    <w:rsid w:val="0118FC00"/>
    <w:rsid w:val="01233AD2"/>
    <w:rsid w:val="019F47DE"/>
    <w:rsid w:val="02888355"/>
    <w:rsid w:val="02BBA6C7"/>
    <w:rsid w:val="03E57239"/>
    <w:rsid w:val="044B940A"/>
    <w:rsid w:val="048A8FF5"/>
    <w:rsid w:val="048BBBB9"/>
    <w:rsid w:val="04BC2EF1"/>
    <w:rsid w:val="062017B6"/>
    <w:rsid w:val="069A222A"/>
    <w:rsid w:val="07143F0E"/>
    <w:rsid w:val="07299D98"/>
    <w:rsid w:val="07640EB5"/>
    <w:rsid w:val="0795344B"/>
    <w:rsid w:val="079B52DF"/>
    <w:rsid w:val="07FCD3B9"/>
    <w:rsid w:val="0805AC28"/>
    <w:rsid w:val="08557D35"/>
    <w:rsid w:val="088DC141"/>
    <w:rsid w:val="08C4EF58"/>
    <w:rsid w:val="090C5EDC"/>
    <w:rsid w:val="09E33902"/>
    <w:rsid w:val="09FD1E19"/>
    <w:rsid w:val="0A6C1B73"/>
    <w:rsid w:val="0A8A8335"/>
    <w:rsid w:val="0AA5EC9B"/>
    <w:rsid w:val="0AE5165F"/>
    <w:rsid w:val="0AE58F5C"/>
    <w:rsid w:val="0AF0BFEC"/>
    <w:rsid w:val="0B169159"/>
    <w:rsid w:val="0B62AB85"/>
    <w:rsid w:val="0B94E4C8"/>
    <w:rsid w:val="0B9D8F80"/>
    <w:rsid w:val="0BD506FB"/>
    <w:rsid w:val="0C03FFFE"/>
    <w:rsid w:val="0C9037EB"/>
    <w:rsid w:val="0CECC63D"/>
    <w:rsid w:val="0E1A2787"/>
    <w:rsid w:val="0E71100C"/>
    <w:rsid w:val="0EA9AB86"/>
    <w:rsid w:val="0EBFE89E"/>
    <w:rsid w:val="0ECB0195"/>
    <w:rsid w:val="0EDEB064"/>
    <w:rsid w:val="0EEC9829"/>
    <w:rsid w:val="0F290B15"/>
    <w:rsid w:val="0F6522F7"/>
    <w:rsid w:val="10BCB52D"/>
    <w:rsid w:val="112620F5"/>
    <w:rsid w:val="1149D0DA"/>
    <w:rsid w:val="117FB186"/>
    <w:rsid w:val="1293277A"/>
    <w:rsid w:val="12E72FC5"/>
    <w:rsid w:val="131A5A63"/>
    <w:rsid w:val="139EAC63"/>
    <w:rsid w:val="13ABEB2E"/>
    <w:rsid w:val="13DB6750"/>
    <w:rsid w:val="1427B9CD"/>
    <w:rsid w:val="14A6F899"/>
    <w:rsid w:val="14BACEB9"/>
    <w:rsid w:val="150EE244"/>
    <w:rsid w:val="1517FB83"/>
    <w:rsid w:val="156AF334"/>
    <w:rsid w:val="15AE9DC2"/>
    <w:rsid w:val="1681177E"/>
    <w:rsid w:val="16B2384D"/>
    <w:rsid w:val="17381909"/>
    <w:rsid w:val="182734EB"/>
    <w:rsid w:val="1849764B"/>
    <w:rsid w:val="18C11A01"/>
    <w:rsid w:val="18E01AA4"/>
    <w:rsid w:val="1943B2CC"/>
    <w:rsid w:val="19776351"/>
    <w:rsid w:val="197D4173"/>
    <w:rsid w:val="199FD3FB"/>
    <w:rsid w:val="19B69022"/>
    <w:rsid w:val="1A5C1540"/>
    <w:rsid w:val="1A654E9D"/>
    <w:rsid w:val="1AB25D8C"/>
    <w:rsid w:val="1AD4104D"/>
    <w:rsid w:val="1B73D6F2"/>
    <w:rsid w:val="1BE8DC2C"/>
    <w:rsid w:val="1BF59498"/>
    <w:rsid w:val="1C4A85E1"/>
    <w:rsid w:val="1CFFE277"/>
    <w:rsid w:val="1D3591FE"/>
    <w:rsid w:val="1D692139"/>
    <w:rsid w:val="1D9C45D9"/>
    <w:rsid w:val="1E2C8213"/>
    <w:rsid w:val="1E5F04A3"/>
    <w:rsid w:val="1E8E5713"/>
    <w:rsid w:val="1EA50CE1"/>
    <w:rsid w:val="1EC96CC2"/>
    <w:rsid w:val="1F31684D"/>
    <w:rsid w:val="1F63578C"/>
    <w:rsid w:val="1F794C77"/>
    <w:rsid w:val="1FA4ADD6"/>
    <w:rsid w:val="1FCCBCD0"/>
    <w:rsid w:val="1FD3E0FF"/>
    <w:rsid w:val="1FE4A104"/>
    <w:rsid w:val="20943751"/>
    <w:rsid w:val="20E6AA71"/>
    <w:rsid w:val="2180DBAD"/>
    <w:rsid w:val="21B8C005"/>
    <w:rsid w:val="21C023F5"/>
    <w:rsid w:val="226483C2"/>
    <w:rsid w:val="2288AC88"/>
    <w:rsid w:val="238C9CAE"/>
    <w:rsid w:val="23E45556"/>
    <w:rsid w:val="23F49B4A"/>
    <w:rsid w:val="240522D6"/>
    <w:rsid w:val="24098F1F"/>
    <w:rsid w:val="241625E5"/>
    <w:rsid w:val="2417E6AC"/>
    <w:rsid w:val="241B5443"/>
    <w:rsid w:val="248D7D1D"/>
    <w:rsid w:val="2516DF3D"/>
    <w:rsid w:val="25A35E6C"/>
    <w:rsid w:val="25D40D3F"/>
    <w:rsid w:val="2709E869"/>
    <w:rsid w:val="272B40FF"/>
    <w:rsid w:val="27A40305"/>
    <w:rsid w:val="27C4CA4B"/>
    <w:rsid w:val="27C8450D"/>
    <w:rsid w:val="27D7717B"/>
    <w:rsid w:val="27ECBE8C"/>
    <w:rsid w:val="28191A08"/>
    <w:rsid w:val="28A03B80"/>
    <w:rsid w:val="293CC002"/>
    <w:rsid w:val="29BE6C2D"/>
    <w:rsid w:val="29C51EB8"/>
    <w:rsid w:val="29D03238"/>
    <w:rsid w:val="2A1E820B"/>
    <w:rsid w:val="2A224440"/>
    <w:rsid w:val="2A639CFD"/>
    <w:rsid w:val="2AB58773"/>
    <w:rsid w:val="2ABC8E0A"/>
    <w:rsid w:val="2ACC1D97"/>
    <w:rsid w:val="2B24459B"/>
    <w:rsid w:val="2B33BE8D"/>
    <w:rsid w:val="2B6D8876"/>
    <w:rsid w:val="2B87AB8C"/>
    <w:rsid w:val="2BB446EA"/>
    <w:rsid w:val="2BBBF541"/>
    <w:rsid w:val="2BBD420E"/>
    <w:rsid w:val="2BFF2CB5"/>
    <w:rsid w:val="2C0E63BB"/>
    <w:rsid w:val="2C26D609"/>
    <w:rsid w:val="2C78ECEE"/>
    <w:rsid w:val="2D46AD63"/>
    <w:rsid w:val="2D7B45A8"/>
    <w:rsid w:val="2D98349D"/>
    <w:rsid w:val="2E225F76"/>
    <w:rsid w:val="2E2CFA76"/>
    <w:rsid w:val="2E307562"/>
    <w:rsid w:val="2E6191C9"/>
    <w:rsid w:val="2EA3D62C"/>
    <w:rsid w:val="2EBA1DA6"/>
    <w:rsid w:val="2F07E24F"/>
    <w:rsid w:val="2F7D0886"/>
    <w:rsid w:val="3066BA5A"/>
    <w:rsid w:val="3082185E"/>
    <w:rsid w:val="30CEE9CA"/>
    <w:rsid w:val="30DD2FAC"/>
    <w:rsid w:val="31A0740F"/>
    <w:rsid w:val="31A5B08A"/>
    <w:rsid w:val="31DBE62D"/>
    <w:rsid w:val="31E55BFD"/>
    <w:rsid w:val="31FC5905"/>
    <w:rsid w:val="32188AEF"/>
    <w:rsid w:val="3236FF0E"/>
    <w:rsid w:val="32A770FB"/>
    <w:rsid w:val="32D3B19F"/>
    <w:rsid w:val="32DEEF64"/>
    <w:rsid w:val="32E73CEB"/>
    <w:rsid w:val="33733932"/>
    <w:rsid w:val="33DB5372"/>
    <w:rsid w:val="3409F51C"/>
    <w:rsid w:val="342D162A"/>
    <w:rsid w:val="34806C83"/>
    <w:rsid w:val="350F0993"/>
    <w:rsid w:val="3514339A"/>
    <w:rsid w:val="3546208B"/>
    <w:rsid w:val="3568F538"/>
    <w:rsid w:val="35F7DD3D"/>
    <w:rsid w:val="36267BBC"/>
    <w:rsid w:val="36A53A7B"/>
    <w:rsid w:val="36B561C8"/>
    <w:rsid w:val="36B6E348"/>
    <w:rsid w:val="36C50908"/>
    <w:rsid w:val="36E7A6EF"/>
    <w:rsid w:val="372481F2"/>
    <w:rsid w:val="37C2EF28"/>
    <w:rsid w:val="384FDA3F"/>
    <w:rsid w:val="38513229"/>
    <w:rsid w:val="38739D3F"/>
    <w:rsid w:val="38959C38"/>
    <w:rsid w:val="38C48760"/>
    <w:rsid w:val="392A5A74"/>
    <w:rsid w:val="39345182"/>
    <w:rsid w:val="3A3C4E7C"/>
    <w:rsid w:val="3A459B62"/>
    <w:rsid w:val="3A7F1A5C"/>
    <w:rsid w:val="3B105D4D"/>
    <w:rsid w:val="3B54A794"/>
    <w:rsid w:val="3B91821D"/>
    <w:rsid w:val="3BCF9ADA"/>
    <w:rsid w:val="3BD81EDD"/>
    <w:rsid w:val="3BF49193"/>
    <w:rsid w:val="3BFB0E24"/>
    <w:rsid w:val="3C187C53"/>
    <w:rsid w:val="3D5E64C4"/>
    <w:rsid w:val="3D6EE686"/>
    <w:rsid w:val="3DA6878F"/>
    <w:rsid w:val="3DBECA2B"/>
    <w:rsid w:val="3E03081B"/>
    <w:rsid w:val="3E081377"/>
    <w:rsid w:val="3E1C389C"/>
    <w:rsid w:val="3E29B179"/>
    <w:rsid w:val="3E6447A8"/>
    <w:rsid w:val="3EA6D179"/>
    <w:rsid w:val="3EAC4959"/>
    <w:rsid w:val="3ECAB826"/>
    <w:rsid w:val="3F431710"/>
    <w:rsid w:val="3F75460C"/>
    <w:rsid w:val="40668887"/>
    <w:rsid w:val="408D5EEB"/>
    <w:rsid w:val="409D9DA3"/>
    <w:rsid w:val="41D9F25C"/>
    <w:rsid w:val="41E3C37D"/>
    <w:rsid w:val="42523109"/>
    <w:rsid w:val="429F95F8"/>
    <w:rsid w:val="42E1D0DB"/>
    <w:rsid w:val="431CAFFD"/>
    <w:rsid w:val="43266EE4"/>
    <w:rsid w:val="434257A4"/>
    <w:rsid w:val="43DA2D4F"/>
    <w:rsid w:val="44BD020A"/>
    <w:rsid w:val="44D1E55C"/>
    <w:rsid w:val="44E53A2F"/>
    <w:rsid w:val="44FA2D8C"/>
    <w:rsid w:val="451644D3"/>
    <w:rsid w:val="452B0504"/>
    <w:rsid w:val="458B4A7E"/>
    <w:rsid w:val="45949218"/>
    <w:rsid w:val="45A22BB6"/>
    <w:rsid w:val="45A3A1E0"/>
    <w:rsid w:val="45D7CA95"/>
    <w:rsid w:val="463CEEFD"/>
    <w:rsid w:val="47128BC9"/>
    <w:rsid w:val="47CC4A7C"/>
    <w:rsid w:val="4848F8FA"/>
    <w:rsid w:val="4858720F"/>
    <w:rsid w:val="48A12D96"/>
    <w:rsid w:val="48E094DF"/>
    <w:rsid w:val="495086DD"/>
    <w:rsid w:val="49BD4972"/>
    <w:rsid w:val="4A46AFBD"/>
    <w:rsid w:val="4AFE83B3"/>
    <w:rsid w:val="4B19B904"/>
    <w:rsid w:val="4B3A5737"/>
    <w:rsid w:val="4BC5E9BF"/>
    <w:rsid w:val="4BDD2F0E"/>
    <w:rsid w:val="4C31D8D0"/>
    <w:rsid w:val="4C53D83D"/>
    <w:rsid w:val="4CCD9239"/>
    <w:rsid w:val="4D034666"/>
    <w:rsid w:val="4D0E06FD"/>
    <w:rsid w:val="4D1F046B"/>
    <w:rsid w:val="4D2AB7BD"/>
    <w:rsid w:val="4D3E8ECF"/>
    <w:rsid w:val="4D699C59"/>
    <w:rsid w:val="4D7A0D9C"/>
    <w:rsid w:val="4E4DF28F"/>
    <w:rsid w:val="4E8E14B3"/>
    <w:rsid w:val="4E8E1F4B"/>
    <w:rsid w:val="4E9F51AD"/>
    <w:rsid w:val="4F3AE18C"/>
    <w:rsid w:val="4F4864AA"/>
    <w:rsid w:val="4FAF6E82"/>
    <w:rsid w:val="4FCE1910"/>
    <w:rsid w:val="4FF614DE"/>
    <w:rsid w:val="5015AA4D"/>
    <w:rsid w:val="505D79CA"/>
    <w:rsid w:val="5126AD57"/>
    <w:rsid w:val="5156F075"/>
    <w:rsid w:val="51AA929C"/>
    <w:rsid w:val="51D55EA4"/>
    <w:rsid w:val="520E30FB"/>
    <w:rsid w:val="5211CFA1"/>
    <w:rsid w:val="523A18D9"/>
    <w:rsid w:val="524FDB1A"/>
    <w:rsid w:val="539DA52E"/>
    <w:rsid w:val="53ADA002"/>
    <w:rsid w:val="53C3EA96"/>
    <w:rsid w:val="53DB0A12"/>
    <w:rsid w:val="54164CA2"/>
    <w:rsid w:val="546BCFA0"/>
    <w:rsid w:val="54765DB1"/>
    <w:rsid w:val="547F1F1D"/>
    <w:rsid w:val="5539758F"/>
    <w:rsid w:val="55BF92B9"/>
    <w:rsid w:val="5617D987"/>
    <w:rsid w:val="564C6DEB"/>
    <w:rsid w:val="56668ED8"/>
    <w:rsid w:val="56DCF92F"/>
    <w:rsid w:val="570B2DE9"/>
    <w:rsid w:val="572D261E"/>
    <w:rsid w:val="573B96FA"/>
    <w:rsid w:val="57A48F64"/>
    <w:rsid w:val="57D8F196"/>
    <w:rsid w:val="586EF8B9"/>
    <w:rsid w:val="58ABC56A"/>
    <w:rsid w:val="58CB0042"/>
    <w:rsid w:val="590A20C9"/>
    <w:rsid w:val="59F4FA64"/>
    <w:rsid w:val="5A8F39C3"/>
    <w:rsid w:val="5AC2D5F3"/>
    <w:rsid w:val="5AD3A04D"/>
    <w:rsid w:val="5B24FF91"/>
    <w:rsid w:val="5B70FD9E"/>
    <w:rsid w:val="5BB84C45"/>
    <w:rsid w:val="5C2D7586"/>
    <w:rsid w:val="5C35634E"/>
    <w:rsid w:val="5C53DA9C"/>
    <w:rsid w:val="5CCFD07C"/>
    <w:rsid w:val="5CE38404"/>
    <w:rsid w:val="5D23726B"/>
    <w:rsid w:val="5D833F45"/>
    <w:rsid w:val="5D9CEEE1"/>
    <w:rsid w:val="5DCBFACC"/>
    <w:rsid w:val="5E014A7B"/>
    <w:rsid w:val="5E599BBD"/>
    <w:rsid w:val="5EE4FA9A"/>
    <w:rsid w:val="5F9678EC"/>
    <w:rsid w:val="6070879D"/>
    <w:rsid w:val="60773008"/>
    <w:rsid w:val="6121E357"/>
    <w:rsid w:val="61A1AE08"/>
    <w:rsid w:val="61AE0260"/>
    <w:rsid w:val="6258292E"/>
    <w:rsid w:val="62AECB2E"/>
    <w:rsid w:val="62B2163F"/>
    <w:rsid w:val="635F6CD8"/>
    <w:rsid w:val="6364768B"/>
    <w:rsid w:val="6376A9C6"/>
    <w:rsid w:val="63802857"/>
    <w:rsid w:val="638678A2"/>
    <w:rsid w:val="639B7A22"/>
    <w:rsid w:val="63DB886B"/>
    <w:rsid w:val="64510016"/>
    <w:rsid w:val="64982CAC"/>
    <w:rsid w:val="64E724C8"/>
    <w:rsid w:val="6608585A"/>
    <w:rsid w:val="66B17571"/>
    <w:rsid w:val="681B448F"/>
    <w:rsid w:val="684DAA79"/>
    <w:rsid w:val="68505FC0"/>
    <w:rsid w:val="68906EF8"/>
    <w:rsid w:val="68C1F168"/>
    <w:rsid w:val="6915D987"/>
    <w:rsid w:val="69175E55"/>
    <w:rsid w:val="693D946E"/>
    <w:rsid w:val="69513152"/>
    <w:rsid w:val="695C07A2"/>
    <w:rsid w:val="6965F868"/>
    <w:rsid w:val="69AEFFE7"/>
    <w:rsid w:val="6A45261B"/>
    <w:rsid w:val="6A9444DD"/>
    <w:rsid w:val="6AB90D15"/>
    <w:rsid w:val="6B645D91"/>
    <w:rsid w:val="6B64D4FB"/>
    <w:rsid w:val="6BA60688"/>
    <w:rsid w:val="6C05E4DB"/>
    <w:rsid w:val="6C42456D"/>
    <w:rsid w:val="6C5BB1FA"/>
    <w:rsid w:val="6C840BBC"/>
    <w:rsid w:val="6CD70FD9"/>
    <w:rsid w:val="6CECF218"/>
    <w:rsid w:val="6D102AF9"/>
    <w:rsid w:val="6D596D5F"/>
    <w:rsid w:val="6D665C6A"/>
    <w:rsid w:val="6D6F515C"/>
    <w:rsid w:val="6D9EB0A6"/>
    <w:rsid w:val="6E5AA145"/>
    <w:rsid w:val="6E64C1F9"/>
    <w:rsid w:val="6EC6EE67"/>
    <w:rsid w:val="6ED78C03"/>
    <w:rsid w:val="6F26BB20"/>
    <w:rsid w:val="6F335332"/>
    <w:rsid w:val="6FA31291"/>
    <w:rsid w:val="6FA45EB0"/>
    <w:rsid w:val="7009E0A6"/>
    <w:rsid w:val="70ECABAB"/>
    <w:rsid w:val="70F9B89D"/>
    <w:rsid w:val="714C7F51"/>
    <w:rsid w:val="7163EBDE"/>
    <w:rsid w:val="7276827F"/>
    <w:rsid w:val="728B4F22"/>
    <w:rsid w:val="729588FE"/>
    <w:rsid w:val="72BF0F81"/>
    <w:rsid w:val="72C5D317"/>
    <w:rsid w:val="7318AFC3"/>
    <w:rsid w:val="734E22C6"/>
    <w:rsid w:val="735D5FBE"/>
    <w:rsid w:val="739CDD32"/>
    <w:rsid w:val="73BC1682"/>
    <w:rsid w:val="7469D726"/>
    <w:rsid w:val="74C47E36"/>
    <w:rsid w:val="75796DAD"/>
    <w:rsid w:val="75934BA2"/>
    <w:rsid w:val="760BAB15"/>
    <w:rsid w:val="766777BF"/>
    <w:rsid w:val="76C8D7BF"/>
    <w:rsid w:val="76F3B744"/>
    <w:rsid w:val="7784AD98"/>
    <w:rsid w:val="77CDF7CB"/>
    <w:rsid w:val="7817A40D"/>
    <w:rsid w:val="781ADFEB"/>
    <w:rsid w:val="78701443"/>
    <w:rsid w:val="787A2886"/>
    <w:rsid w:val="78AD4D2E"/>
    <w:rsid w:val="78E19CFA"/>
    <w:rsid w:val="791460AF"/>
    <w:rsid w:val="79260617"/>
    <w:rsid w:val="79BE70F3"/>
    <w:rsid w:val="7A0F57F2"/>
    <w:rsid w:val="7A2E1992"/>
    <w:rsid w:val="7AAD02F5"/>
    <w:rsid w:val="7AEBFE2F"/>
    <w:rsid w:val="7B2C6459"/>
    <w:rsid w:val="7C81E1AB"/>
    <w:rsid w:val="7C957DE0"/>
    <w:rsid w:val="7D58C21B"/>
    <w:rsid w:val="7D6F2963"/>
    <w:rsid w:val="7DBAD355"/>
    <w:rsid w:val="7E28E165"/>
    <w:rsid w:val="7E82630F"/>
    <w:rsid w:val="7E86AD9A"/>
    <w:rsid w:val="7EA90B48"/>
    <w:rsid w:val="7F211799"/>
    <w:rsid w:val="7F2FCD52"/>
    <w:rsid w:val="7F41C6DF"/>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E9070126-3398-4AD9-A5DC-80BF0FA7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3C3899"/>
    <w:rPr>
      <w:sz w:val="16"/>
      <w:szCs w:val="16"/>
    </w:rPr>
  </w:style>
  <w:style w:type="paragraph" w:styleId="CommentText">
    <w:name w:val="annotation text"/>
    <w:basedOn w:val="Normal"/>
    <w:link w:val="CommentTextChar"/>
    <w:uiPriority w:val="99"/>
    <w:unhideWhenUsed/>
    <w:rsid w:val="003C3899"/>
    <w:pPr>
      <w:spacing w:line="240" w:lineRule="auto"/>
    </w:pPr>
  </w:style>
  <w:style w:type="character" w:customStyle="1" w:styleId="CommentTextChar">
    <w:name w:val="Comment Text Char"/>
    <w:basedOn w:val="DefaultParagraphFont"/>
    <w:link w:val="CommentText"/>
    <w:uiPriority w:val="99"/>
    <w:rsid w:val="003C3899"/>
    <w:rPr>
      <w:lang w:val="en-US" w:eastAsia="en-US"/>
    </w:rPr>
  </w:style>
  <w:style w:type="paragraph" w:styleId="CommentSubject">
    <w:name w:val="annotation subject"/>
    <w:basedOn w:val="CommentText"/>
    <w:next w:val="CommentText"/>
    <w:link w:val="CommentSubjectChar"/>
    <w:uiPriority w:val="99"/>
    <w:semiHidden/>
    <w:unhideWhenUsed/>
    <w:rsid w:val="003C3899"/>
    <w:rPr>
      <w:b/>
      <w:bCs/>
    </w:rPr>
  </w:style>
  <w:style w:type="character" w:customStyle="1" w:styleId="CommentSubjectChar">
    <w:name w:val="Comment Subject Char"/>
    <w:basedOn w:val="CommentTextChar"/>
    <w:link w:val="CommentSubject"/>
    <w:uiPriority w:val="99"/>
    <w:semiHidden/>
    <w:rsid w:val="003C3899"/>
    <w:rPr>
      <w:b/>
      <w:bCs/>
      <w:lang w:val="en-US" w:eastAsia="en-US"/>
    </w:rPr>
  </w:style>
  <w:style w:type="table" w:styleId="TableGrid">
    <w:name w:val="Table Grid"/>
    <w:basedOn w:val="TableNormal"/>
    <w:uiPriority w:val="59"/>
    <w:rsid w:val="002A3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E72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C509C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1A7A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dycancook.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ubepgiadinh.vn" TargetMode="External"/><Relationship Id="rId4" Type="http://schemas.openxmlformats.org/officeDocument/2006/relationships/settings" Target="settings.xml"/><Relationship Id="rId9" Type="http://schemas.openxmlformats.org/officeDocument/2006/relationships/hyperlink" Target="http://www.savourydays.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53FA-3C36-41F9-B720-D7530DF95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0</TotalTime>
  <Pages>9</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12130</CharactersWithSpaces>
  <SharedDoc>false</SharedDoc>
  <HLinks>
    <vt:vector size="18" baseType="variant">
      <vt:variant>
        <vt:i4>1245208</vt:i4>
      </vt:variant>
      <vt:variant>
        <vt:i4>48</vt:i4>
      </vt:variant>
      <vt:variant>
        <vt:i4>0</vt:i4>
      </vt:variant>
      <vt:variant>
        <vt:i4>5</vt:i4>
      </vt:variant>
      <vt:variant>
        <vt:lpwstr>https://candycancook.com/</vt:lpwstr>
      </vt:variant>
      <vt:variant>
        <vt:lpwstr/>
      </vt:variant>
      <vt:variant>
        <vt:i4>4259909</vt:i4>
      </vt:variant>
      <vt:variant>
        <vt:i4>45</vt:i4>
      </vt:variant>
      <vt:variant>
        <vt:i4>0</vt:i4>
      </vt:variant>
      <vt:variant>
        <vt:i4>5</vt:i4>
      </vt:variant>
      <vt:variant>
        <vt:lpwstr>https://daubepgiadinh.vn/</vt:lpwstr>
      </vt:variant>
      <vt:variant>
        <vt:lpwstr/>
      </vt:variant>
      <vt:variant>
        <vt:i4>4063344</vt:i4>
      </vt:variant>
      <vt:variant>
        <vt:i4>42</vt:i4>
      </vt:variant>
      <vt:variant>
        <vt:i4>0</vt:i4>
      </vt:variant>
      <vt:variant>
        <vt:i4>5</vt:i4>
      </vt:variant>
      <vt:variant>
        <vt:lpwstr>http://www.savourydays.com/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keywords/>
  <cp:lastModifiedBy>TRẦN HOÀI THIỆN</cp:lastModifiedBy>
  <cp:revision>2</cp:revision>
  <cp:lastPrinted>2001-03-15T07:26:00Z</cp:lastPrinted>
  <dcterms:created xsi:type="dcterms:W3CDTF">2022-11-02T13:24:00Z</dcterms:created>
  <dcterms:modified xsi:type="dcterms:W3CDTF">2022-11-02T13:24:00Z</dcterms:modified>
</cp:coreProperties>
</file>